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7C77E3" w14:textId="31BD0D15" w:rsidR="00852990" w:rsidRPr="007C7F02" w:rsidRDefault="00CB2546" w:rsidP="00852990">
      <w:pPr>
        <w:jc w:val="center"/>
        <w:rPr>
          <w:rStyle w:val="BookTitle"/>
        </w:rPr>
      </w:pPr>
      <w:r w:rsidRPr="007C7F02">
        <w:rPr>
          <w:rStyle w:val="BookTitle"/>
        </w:rPr>
        <w:t>United International University</w:t>
      </w:r>
    </w:p>
    <w:p w14:paraId="6F1FCB09" w14:textId="3CABBF5D" w:rsidR="00CB2546" w:rsidRPr="007C7F02" w:rsidRDefault="00CB2546" w:rsidP="00852990">
      <w:pPr>
        <w:jc w:val="center"/>
        <w:rPr>
          <w:rStyle w:val="BookTitle"/>
        </w:rPr>
      </w:pPr>
      <w:r w:rsidRPr="007C7F02">
        <w:rPr>
          <w:rStyle w:val="BookTitle"/>
        </w:rPr>
        <w:t>Department of Electrical and Electronic Engineering</w:t>
      </w:r>
    </w:p>
    <w:p w14:paraId="6F2164AA" w14:textId="77777777" w:rsidR="00CB2546" w:rsidRPr="00CB2546" w:rsidRDefault="00CB2546" w:rsidP="00CB2546"/>
    <w:p w14:paraId="2B103F98" w14:textId="5D506E17" w:rsidR="009017A3" w:rsidRPr="00E64219" w:rsidRDefault="00CB2546" w:rsidP="00852990">
      <w:pPr>
        <w:jc w:val="center"/>
        <w:rPr>
          <w:b/>
        </w:rPr>
      </w:pPr>
      <w:r w:rsidRPr="00E64219">
        <w:rPr>
          <w:b/>
          <w:noProof/>
          <w:lang w:val="en-US"/>
        </w:rPr>
        <w:drawing>
          <wp:inline distT="0" distB="0" distL="0" distR="0" wp14:anchorId="719C5BBE" wp14:editId="415413DB">
            <wp:extent cx="120015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1223" cy="1131311"/>
                    </a:xfrm>
                    <a:prstGeom prst="rect">
                      <a:avLst/>
                    </a:prstGeom>
                    <a:solidFill>
                      <a:srgbClr val="FFFFFF"/>
                    </a:solidFill>
                    <a:ln>
                      <a:noFill/>
                    </a:ln>
                  </pic:spPr>
                </pic:pic>
              </a:graphicData>
            </a:graphic>
          </wp:inline>
        </w:drawing>
      </w:r>
    </w:p>
    <w:p w14:paraId="29647513" w14:textId="2678EDAB" w:rsidR="00852990" w:rsidRPr="00D65AE1" w:rsidRDefault="00852990" w:rsidP="00D65AE1">
      <w:pPr>
        <w:pStyle w:val="Caption"/>
        <w:rPr>
          <w:sz w:val="36"/>
          <w:szCs w:val="36"/>
        </w:rPr>
      </w:pPr>
    </w:p>
    <w:p w14:paraId="20BDBF9D" w14:textId="730628AE" w:rsidR="00D65AE1" w:rsidRPr="007C7F02" w:rsidRDefault="00D65AE1" w:rsidP="007C7F02">
      <w:pPr>
        <w:pStyle w:val="Caption"/>
        <w:rPr>
          <w:rFonts w:asciiTheme="minorHAnsi" w:hAnsiTheme="minorHAnsi" w:cstheme="minorHAnsi"/>
          <w:b/>
          <w:sz w:val="32"/>
          <w:lang w:val="en-US"/>
        </w:rPr>
      </w:pPr>
      <w:r w:rsidRPr="007C7F02">
        <w:rPr>
          <w:rFonts w:asciiTheme="minorHAnsi" w:hAnsiTheme="minorHAnsi" w:cstheme="minorHAnsi"/>
          <w:b/>
          <w:sz w:val="32"/>
          <w:lang w:val="en-US"/>
        </w:rPr>
        <w:t>Design &amp; Demonstration of a Li-DAR Based Rescue Rover “Onnesha” for Assisting Rescue Mission</w:t>
      </w:r>
    </w:p>
    <w:p w14:paraId="366D9585" w14:textId="77777777" w:rsidR="00852990" w:rsidRPr="000F0B10" w:rsidRDefault="00852990" w:rsidP="00852990">
      <w:pPr>
        <w:jc w:val="center"/>
        <w:rPr>
          <w:b/>
          <w:bCs/>
          <w:lang w:val="en-US"/>
        </w:rPr>
      </w:pPr>
    </w:p>
    <w:p w14:paraId="250DDF57" w14:textId="77777777" w:rsidR="00852990" w:rsidRPr="000F0B10" w:rsidRDefault="00852990" w:rsidP="00852990">
      <w:pPr>
        <w:jc w:val="center"/>
        <w:rPr>
          <w:b/>
          <w:bCs/>
          <w:lang w:val="en-US"/>
        </w:rPr>
      </w:pPr>
    </w:p>
    <w:p w14:paraId="4DD3CF20" w14:textId="4ACDFCF5" w:rsidR="00CB2546" w:rsidRPr="007C7F02" w:rsidRDefault="00CB2546" w:rsidP="00CB2546">
      <w:pPr>
        <w:spacing w:after="240"/>
        <w:rPr>
          <w:i/>
          <w:lang w:val="en-US"/>
        </w:rPr>
      </w:pPr>
      <w:r w:rsidRPr="007C7F02">
        <w:rPr>
          <w:i/>
          <w:lang w:val="en-US"/>
        </w:rPr>
        <w:t xml:space="preserve">   Authors                                      </w:t>
      </w:r>
      <w:r w:rsidR="00422431">
        <w:rPr>
          <w:i/>
          <w:lang w:val="en-US"/>
        </w:rPr>
        <w:t xml:space="preserve">                             </w:t>
      </w:r>
      <w:r w:rsidRPr="007C7F02">
        <w:rPr>
          <w:i/>
          <w:lang w:val="en-US"/>
        </w:rPr>
        <w:t>Supervisor</w:t>
      </w:r>
    </w:p>
    <w:p w14:paraId="135A0345" w14:textId="10D3C3E9" w:rsidR="007C7F02" w:rsidRPr="007C7F02" w:rsidRDefault="007C7F02" w:rsidP="007C7F02">
      <w:pPr>
        <w:rPr>
          <w:rFonts w:asciiTheme="minorHAnsi" w:hAnsiTheme="minorHAnsi" w:cstheme="minorHAnsi"/>
          <w:bCs/>
          <w:sz w:val="22"/>
          <w:szCs w:val="22"/>
          <w:lang w:val="en-US"/>
        </w:rPr>
      </w:pPr>
      <w:r>
        <w:rPr>
          <w:bCs/>
          <w:lang w:val="en-US"/>
        </w:rPr>
        <w:t xml:space="preserve">   </w:t>
      </w:r>
      <w:r w:rsidR="00D65AE1" w:rsidRPr="007C7F02">
        <w:rPr>
          <w:rFonts w:asciiTheme="minorHAnsi" w:hAnsiTheme="minorHAnsi" w:cstheme="minorHAnsi"/>
          <w:bCs/>
          <w:sz w:val="22"/>
          <w:szCs w:val="22"/>
          <w:lang w:val="en-US"/>
        </w:rPr>
        <w:t xml:space="preserve">Md. Mehedi Hasan </w:t>
      </w:r>
      <w:r w:rsidR="00296435" w:rsidRPr="007C7F02">
        <w:rPr>
          <w:rFonts w:asciiTheme="minorHAnsi" w:hAnsiTheme="minorHAnsi" w:cstheme="minorHAnsi"/>
          <w:bCs/>
          <w:sz w:val="22"/>
          <w:szCs w:val="22"/>
          <w:lang w:val="en-US"/>
        </w:rPr>
        <w:t>A</w:t>
      </w:r>
      <w:r w:rsidR="00D65AE1" w:rsidRPr="007C7F02">
        <w:rPr>
          <w:rFonts w:asciiTheme="minorHAnsi" w:hAnsiTheme="minorHAnsi" w:cstheme="minorHAnsi"/>
          <w:bCs/>
          <w:sz w:val="22"/>
          <w:szCs w:val="22"/>
          <w:lang w:val="en-US"/>
        </w:rPr>
        <w:t xml:space="preserve">bir </w:t>
      </w:r>
      <w:r w:rsidRPr="007C7F02">
        <w:rPr>
          <w:rFonts w:asciiTheme="minorHAnsi" w:hAnsiTheme="minorHAnsi" w:cstheme="minorHAnsi"/>
          <w:bCs/>
          <w:sz w:val="22"/>
          <w:szCs w:val="22"/>
          <w:lang w:val="en-US"/>
        </w:rPr>
        <w:t>(021181033)</w:t>
      </w:r>
      <w:r w:rsidR="00CB2546" w:rsidRPr="007C7F02">
        <w:rPr>
          <w:rFonts w:asciiTheme="minorHAnsi" w:hAnsiTheme="minorHAnsi" w:cstheme="minorHAnsi"/>
          <w:bCs/>
          <w:sz w:val="22"/>
          <w:szCs w:val="22"/>
          <w:lang w:val="en-US"/>
        </w:rPr>
        <w:t xml:space="preserve">                 </w:t>
      </w:r>
      <w:r>
        <w:rPr>
          <w:rFonts w:asciiTheme="minorHAnsi" w:hAnsiTheme="minorHAnsi" w:cstheme="minorHAnsi"/>
          <w:bCs/>
          <w:sz w:val="22"/>
          <w:szCs w:val="22"/>
          <w:lang w:val="en-US"/>
        </w:rPr>
        <w:t xml:space="preserve">             </w:t>
      </w:r>
      <w:r w:rsidRPr="007C7F02">
        <w:rPr>
          <w:rFonts w:asciiTheme="minorHAnsi" w:hAnsiTheme="minorHAnsi" w:cstheme="minorHAnsi"/>
          <w:bCs/>
          <w:sz w:val="22"/>
          <w:szCs w:val="22"/>
          <w:lang w:val="en-US"/>
        </w:rPr>
        <w:t xml:space="preserve">Dr. Raqibul Mostafa, </w:t>
      </w:r>
      <w:r>
        <w:rPr>
          <w:rFonts w:asciiTheme="minorHAnsi" w:hAnsiTheme="minorHAnsi" w:cstheme="minorHAnsi"/>
          <w:bCs/>
          <w:sz w:val="22"/>
          <w:szCs w:val="22"/>
          <w:lang w:val="en-US"/>
        </w:rPr>
        <w:t xml:space="preserve">Professor </w:t>
      </w:r>
      <w:r w:rsidRPr="007C7F02">
        <w:rPr>
          <w:rFonts w:asciiTheme="minorHAnsi" w:hAnsiTheme="minorHAnsi" w:cstheme="minorHAnsi"/>
          <w:bCs/>
          <w:sz w:val="22"/>
          <w:szCs w:val="22"/>
          <w:lang w:val="en-US"/>
        </w:rPr>
        <w:t xml:space="preserve">&amp; Dean, </w:t>
      </w:r>
    </w:p>
    <w:p w14:paraId="1210F063" w14:textId="1730DE43" w:rsidR="004125DA" w:rsidRPr="007C7F02" w:rsidRDefault="007C7F02" w:rsidP="007C7F02">
      <w:pPr>
        <w:rPr>
          <w:rFonts w:asciiTheme="minorHAnsi" w:hAnsiTheme="minorHAnsi" w:cstheme="minorHAnsi"/>
          <w:bCs/>
          <w:sz w:val="22"/>
          <w:szCs w:val="22"/>
          <w:lang w:val="en-US"/>
        </w:rPr>
      </w:pPr>
      <w:r>
        <w:rPr>
          <w:rFonts w:asciiTheme="minorHAnsi" w:hAnsiTheme="minorHAnsi" w:cstheme="minorHAnsi"/>
          <w:bCs/>
          <w:sz w:val="22"/>
          <w:szCs w:val="22"/>
          <w:lang w:val="en-US"/>
        </w:rPr>
        <w:t xml:space="preserve">   </w:t>
      </w:r>
      <w:r w:rsidR="00D65AE1" w:rsidRPr="007C7F02">
        <w:rPr>
          <w:rFonts w:asciiTheme="minorHAnsi" w:hAnsiTheme="minorHAnsi" w:cstheme="minorHAnsi"/>
          <w:bCs/>
          <w:sz w:val="22"/>
          <w:szCs w:val="22"/>
          <w:lang w:val="en-US"/>
        </w:rPr>
        <w:t xml:space="preserve">Farabi Gulandaz </w:t>
      </w:r>
      <w:r w:rsidRPr="007C7F02">
        <w:rPr>
          <w:rFonts w:asciiTheme="minorHAnsi" w:hAnsiTheme="minorHAnsi" w:cstheme="minorHAnsi"/>
          <w:bCs/>
          <w:sz w:val="22"/>
          <w:szCs w:val="22"/>
          <w:lang w:val="en-US"/>
        </w:rPr>
        <w:t>(021182</w:t>
      </w:r>
      <w:r w:rsidR="00D65AE1" w:rsidRPr="007C7F02">
        <w:rPr>
          <w:rFonts w:asciiTheme="minorHAnsi" w:hAnsiTheme="minorHAnsi" w:cstheme="minorHAnsi"/>
          <w:bCs/>
          <w:sz w:val="22"/>
          <w:szCs w:val="22"/>
          <w:lang w:val="en-US"/>
        </w:rPr>
        <w:t>026</w:t>
      </w:r>
      <w:r w:rsidRPr="007C7F02">
        <w:rPr>
          <w:rFonts w:asciiTheme="minorHAnsi" w:hAnsiTheme="minorHAnsi" w:cstheme="minorHAnsi"/>
          <w:bCs/>
          <w:sz w:val="22"/>
          <w:szCs w:val="22"/>
          <w:lang w:val="en-US"/>
        </w:rPr>
        <w:t>)</w:t>
      </w:r>
      <w:r>
        <w:rPr>
          <w:rFonts w:asciiTheme="minorHAnsi" w:hAnsiTheme="minorHAnsi" w:cstheme="minorHAnsi"/>
          <w:bCs/>
          <w:sz w:val="22"/>
          <w:szCs w:val="22"/>
          <w:lang w:val="en-US"/>
        </w:rPr>
        <w:t xml:space="preserve">                                             </w:t>
      </w:r>
      <w:r w:rsidRPr="007C7F02">
        <w:rPr>
          <w:rFonts w:asciiTheme="minorHAnsi" w:hAnsiTheme="minorHAnsi" w:cstheme="minorHAnsi"/>
          <w:bCs/>
          <w:sz w:val="22"/>
          <w:szCs w:val="22"/>
          <w:lang w:val="en-US"/>
        </w:rPr>
        <w:t>School of Science &amp; Engineering, UIU</w:t>
      </w:r>
    </w:p>
    <w:p w14:paraId="6959F84D" w14:textId="2C3468A7" w:rsidR="0042295C" w:rsidRPr="007C7F02" w:rsidRDefault="00CB2546" w:rsidP="007C7F02">
      <w:pPr>
        <w:rPr>
          <w:rFonts w:asciiTheme="minorHAnsi" w:hAnsiTheme="minorHAnsi" w:cstheme="minorHAnsi"/>
          <w:bCs/>
          <w:sz w:val="22"/>
          <w:szCs w:val="22"/>
          <w:lang w:val="en-US"/>
        </w:rPr>
      </w:pPr>
      <w:r w:rsidRPr="007C7F02">
        <w:rPr>
          <w:rFonts w:asciiTheme="minorHAnsi" w:hAnsiTheme="minorHAnsi" w:cstheme="minorHAnsi"/>
          <w:bCs/>
          <w:sz w:val="22"/>
          <w:szCs w:val="22"/>
          <w:lang w:val="en-US"/>
        </w:rPr>
        <w:t xml:space="preserve">   </w:t>
      </w:r>
      <w:r w:rsidR="00D65AE1" w:rsidRPr="007C7F02">
        <w:rPr>
          <w:rFonts w:asciiTheme="minorHAnsi" w:hAnsiTheme="minorHAnsi" w:cstheme="minorHAnsi"/>
          <w:bCs/>
          <w:sz w:val="22"/>
          <w:szCs w:val="22"/>
          <w:lang w:val="en-US"/>
        </w:rPr>
        <w:t>Binta Mohammed Adi</w:t>
      </w:r>
      <w:r w:rsidR="0042295C" w:rsidRPr="007C7F02">
        <w:rPr>
          <w:rFonts w:asciiTheme="minorHAnsi" w:hAnsiTheme="minorHAnsi" w:cstheme="minorHAnsi"/>
          <w:bCs/>
          <w:sz w:val="22"/>
          <w:szCs w:val="22"/>
          <w:lang w:val="en-US"/>
        </w:rPr>
        <w:t xml:space="preserve">b Zeta </w:t>
      </w:r>
      <w:r w:rsidR="007C7F02" w:rsidRPr="007C7F02">
        <w:rPr>
          <w:rFonts w:asciiTheme="minorHAnsi" w:hAnsiTheme="minorHAnsi" w:cstheme="minorHAnsi"/>
          <w:bCs/>
          <w:sz w:val="22"/>
          <w:szCs w:val="22"/>
          <w:lang w:val="en-US"/>
        </w:rPr>
        <w:t>(021173</w:t>
      </w:r>
      <w:r w:rsidR="0042295C" w:rsidRPr="007C7F02">
        <w:rPr>
          <w:rFonts w:asciiTheme="minorHAnsi" w:hAnsiTheme="minorHAnsi" w:cstheme="minorHAnsi"/>
          <w:bCs/>
          <w:sz w:val="22"/>
          <w:szCs w:val="22"/>
          <w:lang w:val="en-US"/>
        </w:rPr>
        <w:t>013</w:t>
      </w:r>
      <w:r w:rsidR="007C7F02" w:rsidRPr="007C7F02">
        <w:rPr>
          <w:rFonts w:asciiTheme="minorHAnsi" w:hAnsiTheme="minorHAnsi" w:cstheme="minorHAnsi"/>
          <w:bCs/>
          <w:sz w:val="22"/>
          <w:szCs w:val="22"/>
          <w:lang w:val="en-US"/>
        </w:rPr>
        <w:t>)</w:t>
      </w:r>
    </w:p>
    <w:p w14:paraId="1E48A1BA" w14:textId="7D2B4974" w:rsidR="0042295C" w:rsidRPr="007C7F02" w:rsidRDefault="00CB2546" w:rsidP="007C7F02">
      <w:pPr>
        <w:rPr>
          <w:rFonts w:asciiTheme="minorHAnsi" w:hAnsiTheme="minorHAnsi" w:cstheme="minorHAnsi"/>
          <w:bCs/>
          <w:sz w:val="22"/>
          <w:szCs w:val="22"/>
          <w:lang w:val="en-US"/>
        </w:rPr>
      </w:pPr>
      <w:r w:rsidRPr="007C7F02">
        <w:rPr>
          <w:rFonts w:asciiTheme="minorHAnsi" w:hAnsiTheme="minorHAnsi" w:cstheme="minorHAnsi"/>
          <w:bCs/>
          <w:sz w:val="22"/>
          <w:szCs w:val="22"/>
          <w:lang w:val="en-US"/>
        </w:rPr>
        <w:t xml:space="preserve">   </w:t>
      </w:r>
      <w:r w:rsidR="0042295C" w:rsidRPr="007C7F02">
        <w:rPr>
          <w:rFonts w:asciiTheme="minorHAnsi" w:hAnsiTheme="minorHAnsi" w:cstheme="minorHAnsi"/>
          <w:bCs/>
          <w:sz w:val="22"/>
          <w:szCs w:val="22"/>
          <w:lang w:val="en-US"/>
        </w:rPr>
        <w:t>Tanzina Shahid S</w:t>
      </w:r>
      <w:r w:rsidR="007C7F02" w:rsidRPr="007C7F02">
        <w:rPr>
          <w:rFonts w:asciiTheme="minorHAnsi" w:hAnsiTheme="minorHAnsi" w:cstheme="minorHAnsi"/>
          <w:bCs/>
          <w:sz w:val="22"/>
          <w:szCs w:val="22"/>
          <w:lang w:val="en-US"/>
        </w:rPr>
        <w:t>hupty (021211</w:t>
      </w:r>
      <w:r w:rsidR="0042295C" w:rsidRPr="007C7F02">
        <w:rPr>
          <w:rFonts w:asciiTheme="minorHAnsi" w:hAnsiTheme="minorHAnsi" w:cstheme="minorHAnsi"/>
          <w:bCs/>
          <w:sz w:val="22"/>
          <w:szCs w:val="22"/>
          <w:lang w:val="en-US"/>
        </w:rPr>
        <w:t>001</w:t>
      </w:r>
      <w:r w:rsidR="007C7F02" w:rsidRPr="007C7F02">
        <w:rPr>
          <w:rFonts w:asciiTheme="minorHAnsi" w:hAnsiTheme="minorHAnsi" w:cstheme="minorHAnsi"/>
          <w:bCs/>
          <w:sz w:val="22"/>
          <w:szCs w:val="22"/>
          <w:lang w:val="en-US"/>
        </w:rPr>
        <w:t>)</w:t>
      </w:r>
      <w:r w:rsidR="0042295C" w:rsidRPr="007C7F02">
        <w:rPr>
          <w:rFonts w:asciiTheme="minorHAnsi" w:hAnsiTheme="minorHAnsi" w:cstheme="minorHAnsi"/>
          <w:bCs/>
          <w:sz w:val="22"/>
          <w:szCs w:val="22"/>
          <w:lang w:val="en-US"/>
        </w:rPr>
        <w:t xml:space="preserve"> </w:t>
      </w:r>
    </w:p>
    <w:p w14:paraId="1AE945C4" w14:textId="12A94822" w:rsidR="0042295C" w:rsidRPr="007C7F02" w:rsidRDefault="00CB2546" w:rsidP="007C7F02">
      <w:pPr>
        <w:rPr>
          <w:rFonts w:asciiTheme="minorHAnsi" w:hAnsiTheme="minorHAnsi" w:cstheme="minorHAnsi"/>
          <w:bCs/>
          <w:sz w:val="22"/>
          <w:szCs w:val="22"/>
          <w:lang w:val="en-US"/>
        </w:rPr>
      </w:pPr>
      <w:r w:rsidRPr="007C7F02">
        <w:rPr>
          <w:rFonts w:asciiTheme="minorHAnsi" w:hAnsiTheme="minorHAnsi" w:cstheme="minorHAnsi"/>
          <w:bCs/>
          <w:sz w:val="22"/>
          <w:szCs w:val="22"/>
          <w:lang w:val="en-US"/>
        </w:rPr>
        <w:t xml:space="preserve">   </w:t>
      </w:r>
      <w:r w:rsidR="0042295C" w:rsidRPr="007C7F02">
        <w:rPr>
          <w:rFonts w:asciiTheme="minorHAnsi" w:hAnsiTheme="minorHAnsi" w:cstheme="minorHAnsi"/>
          <w:bCs/>
          <w:sz w:val="22"/>
          <w:szCs w:val="22"/>
          <w:lang w:val="en-US"/>
        </w:rPr>
        <w:t xml:space="preserve">Faiyaz Rayhan </w:t>
      </w:r>
      <w:r w:rsidR="007C7F02" w:rsidRPr="007C7F02">
        <w:rPr>
          <w:rFonts w:asciiTheme="minorHAnsi" w:hAnsiTheme="minorHAnsi" w:cstheme="minorHAnsi"/>
          <w:bCs/>
          <w:sz w:val="22"/>
          <w:szCs w:val="22"/>
          <w:lang w:val="en-US"/>
        </w:rPr>
        <w:t>(</w:t>
      </w:r>
      <w:r w:rsidR="0042295C" w:rsidRPr="007C7F02">
        <w:rPr>
          <w:rFonts w:asciiTheme="minorHAnsi" w:hAnsiTheme="minorHAnsi" w:cstheme="minorHAnsi"/>
          <w:bCs/>
          <w:sz w:val="22"/>
          <w:szCs w:val="22"/>
          <w:lang w:val="en-US"/>
        </w:rPr>
        <w:t>021173023</w:t>
      </w:r>
      <w:r w:rsidR="007C7F02" w:rsidRPr="007C7F02">
        <w:rPr>
          <w:rFonts w:asciiTheme="minorHAnsi" w:hAnsiTheme="minorHAnsi" w:cstheme="minorHAnsi"/>
          <w:bCs/>
          <w:sz w:val="22"/>
          <w:szCs w:val="22"/>
          <w:lang w:val="en-US"/>
        </w:rPr>
        <w:t>)</w:t>
      </w:r>
    </w:p>
    <w:p w14:paraId="4B1F9F3D" w14:textId="77777777" w:rsidR="0042295C" w:rsidRPr="007C7F02" w:rsidRDefault="0042295C" w:rsidP="007C7F02">
      <w:pPr>
        <w:rPr>
          <w:b/>
          <w:bCs/>
          <w:sz w:val="22"/>
          <w:szCs w:val="22"/>
          <w:lang w:val="en-US"/>
        </w:rPr>
      </w:pPr>
    </w:p>
    <w:p w14:paraId="2EE2B492" w14:textId="77777777" w:rsidR="00852990" w:rsidRPr="0042295C" w:rsidRDefault="00852990" w:rsidP="00852990">
      <w:pPr>
        <w:jc w:val="center"/>
        <w:rPr>
          <w:b/>
          <w:bCs/>
          <w:lang w:val="en-US"/>
        </w:rPr>
      </w:pPr>
    </w:p>
    <w:p w14:paraId="4A361E21" w14:textId="77777777" w:rsidR="00852990" w:rsidRDefault="00852990" w:rsidP="00852990">
      <w:pPr>
        <w:jc w:val="center"/>
        <w:rPr>
          <w:b/>
          <w:bCs/>
          <w:lang w:val="en-US"/>
        </w:rPr>
      </w:pPr>
    </w:p>
    <w:p w14:paraId="4A6478A4" w14:textId="77777777" w:rsidR="007C7F02" w:rsidRPr="0042295C" w:rsidRDefault="007C7F02" w:rsidP="00852990">
      <w:pPr>
        <w:jc w:val="center"/>
        <w:rPr>
          <w:b/>
          <w:bCs/>
          <w:lang w:val="en-US"/>
        </w:rPr>
      </w:pPr>
    </w:p>
    <w:p w14:paraId="192EB0B5" w14:textId="77777777" w:rsidR="003F39EF" w:rsidRPr="0042295C" w:rsidRDefault="003F39EF" w:rsidP="00852990">
      <w:pPr>
        <w:jc w:val="center"/>
        <w:rPr>
          <w:b/>
          <w:bCs/>
          <w:lang w:val="en-US"/>
        </w:rPr>
      </w:pPr>
    </w:p>
    <w:p w14:paraId="2F3DC5A1" w14:textId="77777777" w:rsidR="009017A3" w:rsidRPr="0042295C" w:rsidRDefault="009017A3" w:rsidP="00852990">
      <w:pPr>
        <w:jc w:val="center"/>
        <w:rPr>
          <w:b/>
          <w:bCs/>
          <w:lang w:val="en-US"/>
        </w:rPr>
      </w:pPr>
    </w:p>
    <w:p w14:paraId="6FD37BF7" w14:textId="77777777" w:rsidR="00FA15D8" w:rsidRPr="00E64219" w:rsidRDefault="00FA15D8" w:rsidP="00FA15D8">
      <w:pPr>
        <w:autoSpaceDE w:val="0"/>
        <w:autoSpaceDN w:val="0"/>
        <w:adjustRightInd w:val="0"/>
        <w:spacing w:line="360" w:lineRule="auto"/>
        <w:jc w:val="center"/>
        <w:rPr>
          <w:lang w:val="en-CA" w:eastAsia="en-CA"/>
        </w:rPr>
      </w:pPr>
      <w:r w:rsidRPr="00E64219">
        <w:rPr>
          <w:lang w:val="en-CA" w:eastAsia="en-CA"/>
        </w:rPr>
        <w:t xml:space="preserve">A </w:t>
      </w:r>
      <w:r w:rsidR="009259D9" w:rsidRPr="00E64219">
        <w:rPr>
          <w:lang w:val="en-CA" w:eastAsia="en-CA"/>
        </w:rPr>
        <w:t>capstone project</w:t>
      </w:r>
      <w:r w:rsidRPr="00E64219">
        <w:rPr>
          <w:lang w:val="en-CA" w:eastAsia="en-CA"/>
        </w:rPr>
        <w:t xml:space="preserve"> in the Department of </w:t>
      </w:r>
      <w:r w:rsidR="009259D9" w:rsidRPr="00E64219">
        <w:rPr>
          <w:lang w:val="en-CA" w:eastAsia="en-CA"/>
        </w:rPr>
        <w:t xml:space="preserve">Electrical and Electronic </w:t>
      </w:r>
      <w:r w:rsidRPr="00E64219">
        <w:rPr>
          <w:lang w:val="en-CA" w:eastAsia="en-CA"/>
        </w:rPr>
        <w:t xml:space="preserve">Engineering presented </w:t>
      </w:r>
    </w:p>
    <w:p w14:paraId="1F47A1B4" w14:textId="77777777" w:rsidR="00FA15D8" w:rsidRPr="00E64219" w:rsidRDefault="00FA15D8" w:rsidP="00FA15D8">
      <w:pPr>
        <w:autoSpaceDE w:val="0"/>
        <w:autoSpaceDN w:val="0"/>
        <w:adjustRightInd w:val="0"/>
        <w:spacing w:line="360" w:lineRule="auto"/>
        <w:jc w:val="center"/>
        <w:rPr>
          <w:lang w:val="en-CA" w:eastAsia="en-CA"/>
        </w:rPr>
      </w:pPr>
      <w:r w:rsidRPr="00E64219">
        <w:rPr>
          <w:lang w:val="en-CA" w:eastAsia="en-CA"/>
        </w:rPr>
        <w:t xml:space="preserve">in partial fulfillment of the requirements for the Degree of </w:t>
      </w:r>
    </w:p>
    <w:p w14:paraId="4F065E3A" w14:textId="382389FD" w:rsidR="008128BF" w:rsidRPr="00E64219" w:rsidRDefault="00FA15D8" w:rsidP="007C7F02">
      <w:pPr>
        <w:autoSpaceDE w:val="0"/>
        <w:autoSpaceDN w:val="0"/>
        <w:adjustRightInd w:val="0"/>
        <w:spacing w:line="360" w:lineRule="auto"/>
        <w:jc w:val="center"/>
        <w:rPr>
          <w:lang w:val="en-CA" w:eastAsia="en-CA"/>
        </w:rPr>
      </w:pPr>
      <w:r w:rsidRPr="00E64219">
        <w:rPr>
          <w:lang w:val="en-CA" w:eastAsia="en-CA"/>
        </w:rPr>
        <w:t xml:space="preserve">Bachelor of Science in </w:t>
      </w:r>
      <w:r w:rsidR="00975C70" w:rsidRPr="00E64219">
        <w:rPr>
          <w:lang w:val="en-CA" w:eastAsia="en-CA"/>
        </w:rPr>
        <w:t>Electrical and Electronic</w:t>
      </w:r>
      <w:r w:rsidRPr="00E64219">
        <w:rPr>
          <w:lang w:val="en-CA" w:eastAsia="en-CA"/>
        </w:rPr>
        <w:t xml:space="preserve"> Engineering</w:t>
      </w:r>
    </w:p>
    <w:p w14:paraId="0350F3DB" w14:textId="426A6455" w:rsidR="000C4C8B" w:rsidRDefault="000C4C8B" w:rsidP="00D65BF7">
      <w:pPr>
        <w:autoSpaceDE w:val="0"/>
        <w:autoSpaceDN w:val="0"/>
        <w:adjustRightInd w:val="0"/>
        <w:spacing w:line="360" w:lineRule="auto"/>
        <w:rPr>
          <w:lang w:val="en-CA" w:eastAsia="en-CA"/>
        </w:rPr>
      </w:pPr>
    </w:p>
    <w:p w14:paraId="0697E3C1" w14:textId="77777777" w:rsidR="00D65BF7" w:rsidRDefault="00D65BF7" w:rsidP="00D65BF7">
      <w:pPr>
        <w:autoSpaceDE w:val="0"/>
        <w:autoSpaceDN w:val="0"/>
        <w:adjustRightInd w:val="0"/>
        <w:spacing w:line="360" w:lineRule="auto"/>
        <w:rPr>
          <w:lang w:val="en-CA" w:eastAsia="en-CA"/>
        </w:rPr>
      </w:pPr>
    </w:p>
    <w:p w14:paraId="518A86DC" w14:textId="77777777" w:rsidR="007C7F02" w:rsidRPr="00E64219" w:rsidRDefault="007C7F02" w:rsidP="00D65BF7">
      <w:pPr>
        <w:autoSpaceDE w:val="0"/>
        <w:autoSpaceDN w:val="0"/>
        <w:adjustRightInd w:val="0"/>
        <w:spacing w:line="360" w:lineRule="auto"/>
        <w:rPr>
          <w:lang w:val="en-CA" w:eastAsia="en-CA"/>
        </w:rPr>
      </w:pPr>
    </w:p>
    <w:p w14:paraId="53A7C823" w14:textId="77777777" w:rsidR="009017A3" w:rsidRPr="00E64219" w:rsidRDefault="009017A3" w:rsidP="009017A3">
      <w:pPr>
        <w:autoSpaceDE w:val="0"/>
        <w:autoSpaceDN w:val="0"/>
        <w:adjustRightInd w:val="0"/>
        <w:spacing w:line="360" w:lineRule="auto"/>
        <w:jc w:val="center"/>
        <w:rPr>
          <w:lang w:val="en-CA" w:eastAsia="en-CA"/>
        </w:rPr>
      </w:pPr>
      <w:r w:rsidRPr="00E64219">
        <w:rPr>
          <w:lang w:val="en-CA" w:eastAsia="en-CA"/>
        </w:rPr>
        <w:t>United International University</w:t>
      </w:r>
    </w:p>
    <w:p w14:paraId="66B5CDAB" w14:textId="77777777" w:rsidR="009017A3" w:rsidRPr="00E64219" w:rsidRDefault="009017A3" w:rsidP="009017A3">
      <w:pPr>
        <w:autoSpaceDE w:val="0"/>
        <w:autoSpaceDN w:val="0"/>
        <w:adjustRightInd w:val="0"/>
        <w:spacing w:line="360" w:lineRule="auto"/>
        <w:jc w:val="center"/>
        <w:rPr>
          <w:lang w:val="en-CA" w:eastAsia="en-CA"/>
        </w:rPr>
      </w:pPr>
      <w:r w:rsidRPr="00E64219">
        <w:rPr>
          <w:lang w:val="en-CA" w:eastAsia="en-CA"/>
        </w:rPr>
        <w:t>Dhaka, Bangladesh</w:t>
      </w:r>
    </w:p>
    <w:p w14:paraId="679FF9A0" w14:textId="4E6AD394" w:rsidR="009017A3" w:rsidRPr="00E64219" w:rsidRDefault="00D83BFF" w:rsidP="009017A3">
      <w:pPr>
        <w:autoSpaceDE w:val="0"/>
        <w:autoSpaceDN w:val="0"/>
        <w:adjustRightInd w:val="0"/>
        <w:spacing w:line="360" w:lineRule="auto"/>
        <w:jc w:val="center"/>
        <w:rPr>
          <w:lang w:val="en-CA" w:eastAsia="en-CA"/>
        </w:rPr>
      </w:pPr>
      <w:r w:rsidRPr="00E64219">
        <w:rPr>
          <w:lang w:val="en-CA" w:eastAsia="en-CA"/>
        </w:rPr>
        <w:t>[</w:t>
      </w:r>
      <w:r w:rsidR="00CB2546">
        <w:rPr>
          <w:lang w:val="en-CA" w:eastAsia="en-CA"/>
        </w:rPr>
        <w:t>October</w:t>
      </w:r>
      <w:r w:rsidR="000C4C8B" w:rsidRPr="00E64219">
        <w:rPr>
          <w:lang w:val="en-CA" w:eastAsia="en-CA"/>
        </w:rPr>
        <w:t xml:space="preserve">, </w:t>
      </w:r>
      <w:r w:rsidR="00296435">
        <w:rPr>
          <w:lang w:val="en-CA" w:eastAsia="en-CA"/>
        </w:rPr>
        <w:t>2022</w:t>
      </w:r>
      <w:r w:rsidRPr="00E64219">
        <w:rPr>
          <w:lang w:val="en-CA" w:eastAsia="en-CA"/>
        </w:rPr>
        <w:t>]</w:t>
      </w:r>
    </w:p>
    <w:p w14:paraId="46717E1C" w14:textId="77777777" w:rsidR="007C7F02" w:rsidRDefault="007C7F02" w:rsidP="003744EF">
      <w:pPr>
        <w:rPr>
          <w:b/>
          <w:bCs/>
          <w:sz w:val="32"/>
          <w:szCs w:val="32"/>
          <w:lang w:val="en-US"/>
        </w:rPr>
      </w:pPr>
    </w:p>
    <w:p w14:paraId="0AFFD1CA" w14:textId="77777777" w:rsidR="007C7F02" w:rsidRDefault="007C7F02" w:rsidP="003744EF">
      <w:pPr>
        <w:rPr>
          <w:b/>
          <w:bCs/>
          <w:sz w:val="32"/>
          <w:szCs w:val="32"/>
          <w:lang w:val="en-US"/>
        </w:rPr>
      </w:pPr>
    </w:p>
    <w:p w14:paraId="40D324A3" w14:textId="77777777" w:rsidR="007C7F02" w:rsidRDefault="007C7F02" w:rsidP="003744EF">
      <w:pPr>
        <w:rPr>
          <w:b/>
          <w:bCs/>
          <w:sz w:val="32"/>
          <w:szCs w:val="32"/>
          <w:lang w:val="en-US"/>
        </w:rPr>
      </w:pPr>
    </w:p>
    <w:p w14:paraId="7F314552" w14:textId="77777777" w:rsidR="007C7F02" w:rsidRDefault="007C7F02" w:rsidP="003744EF">
      <w:pPr>
        <w:rPr>
          <w:b/>
          <w:bCs/>
          <w:sz w:val="32"/>
          <w:szCs w:val="32"/>
          <w:lang w:val="en-US"/>
        </w:rPr>
      </w:pPr>
    </w:p>
    <w:p w14:paraId="203D5F44" w14:textId="77777777" w:rsidR="007C7F02" w:rsidRDefault="007C7F02" w:rsidP="003744EF">
      <w:pPr>
        <w:rPr>
          <w:b/>
          <w:bCs/>
          <w:sz w:val="32"/>
          <w:szCs w:val="32"/>
          <w:lang w:val="en-US"/>
        </w:rPr>
      </w:pPr>
    </w:p>
    <w:p w14:paraId="7F386D87" w14:textId="77777777" w:rsidR="003744EF" w:rsidRPr="000F0B10" w:rsidRDefault="003744EF" w:rsidP="003744EF">
      <w:pPr>
        <w:rPr>
          <w:b/>
          <w:bCs/>
          <w:sz w:val="32"/>
          <w:szCs w:val="32"/>
          <w:lang w:val="en-US"/>
        </w:rPr>
      </w:pPr>
      <w:r w:rsidRPr="000F0B10">
        <w:rPr>
          <w:b/>
          <w:bCs/>
          <w:sz w:val="32"/>
          <w:szCs w:val="32"/>
          <w:lang w:val="en-US"/>
        </w:rPr>
        <w:t>Declaration</w:t>
      </w:r>
    </w:p>
    <w:p w14:paraId="32CEBE4B" w14:textId="77777777" w:rsidR="003744EF" w:rsidRPr="000F0B10" w:rsidRDefault="003744EF" w:rsidP="003744EF">
      <w:pPr>
        <w:rPr>
          <w:lang w:val="en-US"/>
        </w:rPr>
      </w:pPr>
    </w:p>
    <w:p w14:paraId="40670C9A" w14:textId="77777777" w:rsidR="003744EF" w:rsidRPr="000F0B10" w:rsidRDefault="003744EF" w:rsidP="003744EF">
      <w:pPr>
        <w:rPr>
          <w:lang w:val="en-US"/>
        </w:rPr>
      </w:pPr>
    </w:p>
    <w:p w14:paraId="4C5B431E" w14:textId="13825FCA" w:rsidR="00324939" w:rsidRPr="0042295C" w:rsidRDefault="008249AF" w:rsidP="0042295C">
      <w:pPr>
        <w:rPr>
          <w:bCs/>
        </w:rPr>
      </w:pPr>
      <w:r w:rsidRPr="000F0B10">
        <w:rPr>
          <w:lang w:val="en-US"/>
        </w:rPr>
        <w:t>We</w:t>
      </w:r>
      <w:r w:rsidR="00324939" w:rsidRPr="000F0B10">
        <w:rPr>
          <w:lang w:val="en-US"/>
        </w:rPr>
        <w:t xml:space="preserve">, </w:t>
      </w:r>
      <w:r w:rsidRPr="000F0B10">
        <w:rPr>
          <w:lang w:val="en-US"/>
        </w:rPr>
        <w:t>[</w:t>
      </w:r>
      <w:r w:rsidR="0042295C" w:rsidRPr="000F0B10">
        <w:rPr>
          <w:bCs/>
          <w:lang w:val="en-US"/>
        </w:rPr>
        <w:t xml:space="preserve">Md. </w:t>
      </w:r>
      <w:r w:rsidR="0042295C" w:rsidRPr="004B32B4">
        <w:rPr>
          <w:bCs/>
          <w:lang w:val="en-US"/>
        </w:rPr>
        <w:t xml:space="preserve">Mehedi Hasan </w:t>
      </w:r>
      <w:r w:rsidR="00296435">
        <w:rPr>
          <w:bCs/>
          <w:lang w:val="en-US"/>
        </w:rPr>
        <w:t>A</w:t>
      </w:r>
      <w:r w:rsidR="00296435" w:rsidRPr="004B32B4">
        <w:rPr>
          <w:bCs/>
          <w:lang w:val="en-US"/>
        </w:rPr>
        <w:t>bir,</w:t>
      </w:r>
      <w:r w:rsidR="00296435" w:rsidRPr="0042295C">
        <w:rPr>
          <w:bCs/>
          <w:lang w:val="en-US"/>
        </w:rPr>
        <w:t xml:space="preserve"> </w:t>
      </w:r>
      <w:r w:rsidR="00296435" w:rsidRPr="004B32B4">
        <w:rPr>
          <w:bCs/>
          <w:lang w:val="en-US"/>
        </w:rPr>
        <w:t>Farabi</w:t>
      </w:r>
      <w:r w:rsidR="0042295C" w:rsidRPr="0042295C">
        <w:rPr>
          <w:bCs/>
          <w:lang w:val="en-US"/>
        </w:rPr>
        <w:t xml:space="preserve"> </w:t>
      </w:r>
      <w:r w:rsidR="00296435" w:rsidRPr="0042295C">
        <w:rPr>
          <w:bCs/>
          <w:lang w:val="en-US"/>
        </w:rPr>
        <w:t>Gulandaz</w:t>
      </w:r>
      <w:r w:rsidR="00296435" w:rsidRPr="004B32B4">
        <w:rPr>
          <w:bCs/>
          <w:lang w:val="en-US"/>
        </w:rPr>
        <w:t>,</w:t>
      </w:r>
      <w:r w:rsidR="00296435" w:rsidRPr="0042295C">
        <w:rPr>
          <w:bCs/>
          <w:lang w:val="en-US"/>
        </w:rPr>
        <w:t xml:space="preserve"> </w:t>
      </w:r>
      <w:r w:rsidR="00296435" w:rsidRPr="004B32B4">
        <w:rPr>
          <w:bCs/>
          <w:lang w:val="en-US"/>
        </w:rPr>
        <w:t>Binta</w:t>
      </w:r>
      <w:r w:rsidR="0042295C" w:rsidRPr="0042295C">
        <w:rPr>
          <w:bCs/>
          <w:lang w:val="en-US"/>
        </w:rPr>
        <w:t xml:space="preserve"> Mohammed Adib </w:t>
      </w:r>
      <w:r w:rsidR="00296435" w:rsidRPr="0042295C">
        <w:rPr>
          <w:bCs/>
          <w:lang w:val="en-US"/>
        </w:rPr>
        <w:t>Zeta</w:t>
      </w:r>
      <w:r w:rsidR="00296435" w:rsidRPr="004B32B4">
        <w:rPr>
          <w:bCs/>
          <w:lang w:val="en-US"/>
        </w:rPr>
        <w:t>,</w:t>
      </w:r>
      <w:r w:rsidR="00296435" w:rsidRPr="0042295C">
        <w:rPr>
          <w:bCs/>
          <w:lang w:val="en-US"/>
        </w:rPr>
        <w:t xml:space="preserve"> </w:t>
      </w:r>
      <w:r w:rsidR="00296435" w:rsidRPr="004B32B4">
        <w:rPr>
          <w:bCs/>
          <w:lang w:val="en-US"/>
        </w:rPr>
        <w:t>Tanzina</w:t>
      </w:r>
      <w:r w:rsidR="0042295C" w:rsidRPr="0042295C">
        <w:rPr>
          <w:bCs/>
          <w:lang w:val="en-US"/>
        </w:rPr>
        <w:t xml:space="preserve"> Shahid S</w:t>
      </w:r>
      <w:r w:rsidR="0042295C" w:rsidRPr="004B32B4">
        <w:rPr>
          <w:bCs/>
          <w:lang w:val="en-US"/>
        </w:rPr>
        <w:t>hupty , Faiyaz Rayhan</w:t>
      </w:r>
      <w:r w:rsidR="0042295C" w:rsidRPr="004B32B4">
        <w:rPr>
          <w:b/>
          <w:bCs/>
          <w:sz w:val="28"/>
          <w:lang w:val="en-US"/>
        </w:rPr>
        <w:t xml:space="preserve"> </w:t>
      </w:r>
      <w:r w:rsidRPr="004B32B4">
        <w:rPr>
          <w:lang w:val="en-US"/>
        </w:rPr>
        <w:t>]</w:t>
      </w:r>
      <w:r w:rsidR="00324939" w:rsidRPr="004B32B4">
        <w:rPr>
          <w:lang w:val="en-US"/>
        </w:rPr>
        <w:t xml:space="preserve">, declare that this </w:t>
      </w:r>
      <w:r w:rsidR="000C4C8B" w:rsidRPr="004B32B4">
        <w:rPr>
          <w:lang w:val="en-US"/>
        </w:rPr>
        <w:t xml:space="preserve">project </w:t>
      </w:r>
      <w:r w:rsidR="0042295C" w:rsidRPr="004B32B4">
        <w:rPr>
          <w:lang w:val="en-US"/>
        </w:rPr>
        <w:t>Design &amp; Demonstration of a Li-DAR Based Rescue Rover “Onnesha” for Assisting Rescue</w:t>
      </w:r>
      <w:r w:rsidR="004B32B4">
        <w:rPr>
          <w:lang w:val="en-US"/>
        </w:rPr>
        <w:t xml:space="preserve"> </w:t>
      </w:r>
      <w:r w:rsidR="0042295C" w:rsidRPr="004B32B4">
        <w:rPr>
          <w:lang w:val="en-US"/>
        </w:rPr>
        <w:t>Mission</w:t>
      </w:r>
      <w:r w:rsidR="0042295C" w:rsidRPr="004B32B4">
        <w:rPr>
          <w:b/>
          <w:bCs/>
          <w:sz w:val="28"/>
          <w:lang w:val="en-US"/>
        </w:rPr>
        <w:t xml:space="preserve"> </w:t>
      </w:r>
      <w:r w:rsidR="00324939" w:rsidRPr="004B32B4">
        <w:rPr>
          <w:lang w:val="en-US"/>
        </w:rPr>
        <w:t xml:space="preserve">and the work presented in it are </w:t>
      </w:r>
      <w:r w:rsidR="000C4C8B" w:rsidRPr="004B32B4">
        <w:rPr>
          <w:lang w:val="en-US"/>
        </w:rPr>
        <w:t>our</w:t>
      </w:r>
      <w:r w:rsidR="00324939" w:rsidRPr="004B32B4">
        <w:rPr>
          <w:lang w:val="en-US"/>
        </w:rPr>
        <w:t xml:space="preserve"> own. </w:t>
      </w:r>
      <w:r w:rsidR="000C4C8B" w:rsidRPr="00E64219">
        <w:t>We</w:t>
      </w:r>
      <w:r w:rsidR="00324939" w:rsidRPr="00E64219">
        <w:t xml:space="preserve"> confirm that:</w:t>
      </w:r>
    </w:p>
    <w:p w14:paraId="642AA133" w14:textId="77777777" w:rsidR="00324939" w:rsidRPr="000F0B10" w:rsidRDefault="00324939" w:rsidP="0017070A">
      <w:pPr>
        <w:pStyle w:val="ListParagraph"/>
        <w:numPr>
          <w:ilvl w:val="0"/>
          <w:numId w:val="11"/>
        </w:numPr>
        <w:jc w:val="both"/>
        <w:rPr>
          <w:lang w:val="en-US"/>
        </w:rPr>
      </w:pPr>
      <w:r w:rsidRPr="000F0B10">
        <w:rPr>
          <w:lang w:val="en-US"/>
        </w:rPr>
        <w:t>This work was done wholly or mainly while in candidature for a BSc degree at United International University.</w:t>
      </w:r>
    </w:p>
    <w:p w14:paraId="5277106C" w14:textId="77777777" w:rsidR="00324939" w:rsidRPr="000F0B10" w:rsidRDefault="00324939" w:rsidP="0017070A">
      <w:pPr>
        <w:pStyle w:val="ListParagraph"/>
        <w:numPr>
          <w:ilvl w:val="0"/>
          <w:numId w:val="11"/>
        </w:numPr>
        <w:jc w:val="both"/>
        <w:rPr>
          <w:lang w:val="en-US"/>
        </w:rPr>
      </w:pPr>
      <w:r w:rsidRPr="000F0B10">
        <w:rPr>
          <w:lang w:val="en-US"/>
        </w:rPr>
        <w:t xml:space="preserve">Where any part of this </w:t>
      </w:r>
      <w:r w:rsidR="000C4C8B" w:rsidRPr="000F0B10">
        <w:rPr>
          <w:lang w:val="en-US"/>
        </w:rPr>
        <w:t>project</w:t>
      </w:r>
      <w:r w:rsidRPr="000F0B10">
        <w:rPr>
          <w:lang w:val="en-US"/>
        </w:rPr>
        <w:t xml:space="preserve"> has previously been submitted for a degree or any other qualification at United International University or any other institution, this has been clearly stated. </w:t>
      </w:r>
    </w:p>
    <w:p w14:paraId="3CBDD27B" w14:textId="77777777" w:rsidR="00324939" w:rsidRPr="000F0B10" w:rsidRDefault="00324939" w:rsidP="0017070A">
      <w:pPr>
        <w:pStyle w:val="ListParagraph"/>
        <w:numPr>
          <w:ilvl w:val="0"/>
          <w:numId w:val="11"/>
        </w:numPr>
        <w:jc w:val="both"/>
        <w:rPr>
          <w:lang w:val="en-US"/>
        </w:rPr>
      </w:pPr>
      <w:r w:rsidRPr="000F0B10">
        <w:rPr>
          <w:lang w:val="en-US"/>
        </w:rPr>
        <w:t xml:space="preserve">Where </w:t>
      </w:r>
      <w:r w:rsidR="000C4C8B" w:rsidRPr="000F0B10">
        <w:rPr>
          <w:lang w:val="en-US"/>
        </w:rPr>
        <w:t>we</w:t>
      </w:r>
      <w:r w:rsidRPr="000F0B10">
        <w:rPr>
          <w:lang w:val="en-US"/>
        </w:rPr>
        <w:t xml:space="preserve"> have consulted the published work of others, this is always clearly attributed. </w:t>
      </w:r>
    </w:p>
    <w:p w14:paraId="59408AF4" w14:textId="77777777" w:rsidR="00324939" w:rsidRPr="000F0B10" w:rsidRDefault="00324939" w:rsidP="0017070A">
      <w:pPr>
        <w:pStyle w:val="ListParagraph"/>
        <w:numPr>
          <w:ilvl w:val="0"/>
          <w:numId w:val="11"/>
        </w:numPr>
        <w:jc w:val="both"/>
        <w:rPr>
          <w:lang w:val="en-US"/>
        </w:rPr>
      </w:pPr>
      <w:r w:rsidRPr="000F0B10">
        <w:rPr>
          <w:lang w:val="en-US"/>
        </w:rPr>
        <w:t xml:space="preserve">Where </w:t>
      </w:r>
      <w:r w:rsidR="000C4C8B" w:rsidRPr="000F0B10">
        <w:rPr>
          <w:lang w:val="en-US"/>
        </w:rPr>
        <w:t>we</w:t>
      </w:r>
      <w:r w:rsidRPr="000F0B10">
        <w:rPr>
          <w:lang w:val="en-US"/>
        </w:rPr>
        <w:t xml:space="preserve"> have quoted from the work of others, the source is always given. With the exception of such quotations, this </w:t>
      </w:r>
      <w:r w:rsidR="000C4C8B" w:rsidRPr="000F0B10">
        <w:rPr>
          <w:lang w:val="en-US"/>
        </w:rPr>
        <w:t>project</w:t>
      </w:r>
      <w:r w:rsidRPr="000F0B10">
        <w:rPr>
          <w:lang w:val="en-US"/>
        </w:rPr>
        <w:t xml:space="preserve"> is entirely</w:t>
      </w:r>
      <w:r w:rsidR="000C4C8B" w:rsidRPr="000F0B10">
        <w:rPr>
          <w:lang w:val="en-US"/>
        </w:rPr>
        <w:t xml:space="preserve"> our</w:t>
      </w:r>
      <w:r w:rsidRPr="000F0B10">
        <w:rPr>
          <w:lang w:val="en-US"/>
        </w:rPr>
        <w:t xml:space="preserve"> own work.</w:t>
      </w:r>
    </w:p>
    <w:p w14:paraId="1C1F9D6A" w14:textId="77777777" w:rsidR="00324939" w:rsidRPr="000F0B10" w:rsidRDefault="000C4C8B" w:rsidP="0017070A">
      <w:pPr>
        <w:pStyle w:val="ListParagraph"/>
        <w:numPr>
          <w:ilvl w:val="0"/>
          <w:numId w:val="11"/>
        </w:numPr>
        <w:jc w:val="both"/>
        <w:rPr>
          <w:lang w:val="en-US"/>
        </w:rPr>
      </w:pPr>
      <w:r w:rsidRPr="000F0B10">
        <w:rPr>
          <w:lang w:val="en-US"/>
        </w:rPr>
        <w:t>We</w:t>
      </w:r>
      <w:r w:rsidR="00324939" w:rsidRPr="000F0B10">
        <w:rPr>
          <w:lang w:val="en-US"/>
        </w:rPr>
        <w:t xml:space="preserve"> have acknowledged all main sources of help. </w:t>
      </w:r>
    </w:p>
    <w:p w14:paraId="03E6BF22" w14:textId="77777777" w:rsidR="00324939" w:rsidRPr="000F0B10" w:rsidRDefault="00324939" w:rsidP="0017070A">
      <w:pPr>
        <w:pStyle w:val="ListParagraph"/>
        <w:numPr>
          <w:ilvl w:val="0"/>
          <w:numId w:val="11"/>
        </w:numPr>
        <w:jc w:val="both"/>
        <w:rPr>
          <w:lang w:val="en-US"/>
        </w:rPr>
      </w:pPr>
      <w:r w:rsidRPr="000F0B10">
        <w:rPr>
          <w:lang w:val="en-US"/>
        </w:rPr>
        <w:t xml:space="preserve">Where the </w:t>
      </w:r>
      <w:r w:rsidR="000C4C8B" w:rsidRPr="000F0B10">
        <w:rPr>
          <w:lang w:val="en-US"/>
        </w:rPr>
        <w:t>project</w:t>
      </w:r>
      <w:r w:rsidRPr="000F0B10">
        <w:rPr>
          <w:lang w:val="en-US"/>
        </w:rPr>
        <w:t xml:space="preserve"> is based on work done by </w:t>
      </w:r>
      <w:r w:rsidR="000C4C8B" w:rsidRPr="000F0B10">
        <w:rPr>
          <w:lang w:val="en-US"/>
        </w:rPr>
        <w:t>ourselves</w:t>
      </w:r>
      <w:r w:rsidRPr="000F0B10">
        <w:rPr>
          <w:lang w:val="en-US"/>
        </w:rPr>
        <w:t xml:space="preserve">, </w:t>
      </w:r>
      <w:r w:rsidR="000C4C8B" w:rsidRPr="000F0B10">
        <w:rPr>
          <w:lang w:val="en-US"/>
        </w:rPr>
        <w:t>we</w:t>
      </w:r>
      <w:r w:rsidRPr="000F0B10">
        <w:rPr>
          <w:lang w:val="en-US"/>
        </w:rPr>
        <w:t xml:space="preserve"> have made </w:t>
      </w:r>
      <w:r w:rsidR="000C4C8B" w:rsidRPr="000F0B10">
        <w:rPr>
          <w:lang w:val="en-US"/>
        </w:rPr>
        <w:t xml:space="preserve">it </w:t>
      </w:r>
      <w:r w:rsidRPr="000F0B10">
        <w:rPr>
          <w:lang w:val="en-US"/>
        </w:rPr>
        <w:t xml:space="preserve">clear exactly what was done by others and what </w:t>
      </w:r>
      <w:r w:rsidR="000C4C8B" w:rsidRPr="000F0B10">
        <w:rPr>
          <w:lang w:val="en-US"/>
        </w:rPr>
        <w:t>we</w:t>
      </w:r>
      <w:r w:rsidRPr="000F0B10">
        <w:rPr>
          <w:lang w:val="en-US"/>
        </w:rPr>
        <w:t xml:space="preserve"> have contributed </w:t>
      </w:r>
      <w:r w:rsidR="000C4C8B" w:rsidRPr="000F0B10">
        <w:rPr>
          <w:lang w:val="en-US"/>
        </w:rPr>
        <w:t xml:space="preserve">by ourselves. </w:t>
      </w:r>
    </w:p>
    <w:p w14:paraId="463F23BD" w14:textId="77777777" w:rsidR="00324939" w:rsidRPr="000F0B10" w:rsidRDefault="00324939" w:rsidP="003744EF">
      <w:pPr>
        <w:rPr>
          <w:lang w:val="en-US"/>
        </w:rPr>
      </w:pPr>
    </w:p>
    <w:p w14:paraId="7F4ADFD3" w14:textId="77777777" w:rsidR="003744EF" w:rsidRPr="000F0B10" w:rsidRDefault="003744EF" w:rsidP="003744EF">
      <w:pPr>
        <w:rPr>
          <w:lang w:val="en-US"/>
        </w:rPr>
      </w:pPr>
    </w:p>
    <w:p w14:paraId="3FC9B6A1" w14:textId="77777777" w:rsidR="00D65BF7" w:rsidRPr="000F0B10" w:rsidRDefault="00D65BF7" w:rsidP="003744EF">
      <w:pPr>
        <w:rPr>
          <w:lang w:val="en-US"/>
        </w:rPr>
      </w:pPr>
    </w:p>
    <w:p w14:paraId="07809AE2" w14:textId="1A3A0AD0" w:rsidR="00A61141" w:rsidRPr="000F0B10" w:rsidRDefault="00EA14D0" w:rsidP="00A61141">
      <w:pPr>
        <w:rPr>
          <w:lang w:val="en-US"/>
        </w:rPr>
      </w:pPr>
      <w:r>
        <w:rPr>
          <w:lang w:val="en-US"/>
        </w:rPr>
        <w:t xml:space="preserve">         </w:t>
      </w:r>
      <w:r>
        <w:rPr>
          <w:noProof/>
          <w:lang w:val="en-US"/>
        </w:rPr>
        <w:drawing>
          <wp:inline distT="0" distB="0" distL="0" distR="0" wp14:anchorId="74F110EA" wp14:editId="148700E5">
            <wp:extent cx="1598211" cy="477079"/>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782207659529186.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8301" cy="477106"/>
                    </a:xfrm>
                    <a:prstGeom prst="rect">
                      <a:avLst/>
                    </a:prstGeom>
                  </pic:spPr>
                </pic:pic>
              </a:graphicData>
            </a:graphic>
          </wp:inline>
        </w:drawing>
      </w:r>
    </w:p>
    <w:p w14:paraId="6BC27E2E" w14:textId="77777777" w:rsidR="00A61141" w:rsidRPr="000F0B10" w:rsidRDefault="00A61141" w:rsidP="00A61141">
      <w:pPr>
        <w:rPr>
          <w:lang w:val="en-US"/>
        </w:rPr>
      </w:pPr>
      <w:r w:rsidRPr="000F0B10">
        <w:rPr>
          <w:lang w:val="en-US"/>
        </w:rPr>
        <w:t>________________________________________</w:t>
      </w:r>
    </w:p>
    <w:p w14:paraId="1F6F9FC0" w14:textId="64FDBDDB" w:rsidR="00A61141" w:rsidRPr="009A642D" w:rsidRDefault="0042295C" w:rsidP="0042295C">
      <w:pPr>
        <w:rPr>
          <w:lang w:val="en-US"/>
        </w:rPr>
      </w:pPr>
      <w:r w:rsidRPr="009A642D">
        <w:rPr>
          <w:bCs/>
          <w:lang w:val="en-US"/>
        </w:rPr>
        <w:t xml:space="preserve">Md. Mehedi Hasan </w:t>
      </w:r>
      <w:r w:rsidR="00704A7C" w:rsidRPr="009A642D">
        <w:rPr>
          <w:bCs/>
          <w:lang w:val="en-US"/>
        </w:rPr>
        <w:t>A</w:t>
      </w:r>
      <w:r w:rsidRPr="009A642D">
        <w:rPr>
          <w:bCs/>
          <w:lang w:val="en-US"/>
        </w:rPr>
        <w:t>bir</w:t>
      </w:r>
      <w:r w:rsidR="00A61141" w:rsidRPr="009A642D">
        <w:rPr>
          <w:lang w:val="en-US"/>
        </w:rPr>
        <w:t xml:space="preserve">, </w:t>
      </w:r>
      <w:r w:rsidR="009A642D" w:rsidRPr="009A642D">
        <w:rPr>
          <w:lang w:val="en-US"/>
        </w:rPr>
        <w:t xml:space="preserve">ID: </w:t>
      </w:r>
      <w:r w:rsidR="00D65BF7" w:rsidRPr="009A642D">
        <w:rPr>
          <w:bCs/>
          <w:color w:val="0C0C0C"/>
          <w:lang w:val="en-US"/>
        </w:rPr>
        <w:t>021181033</w:t>
      </w:r>
      <w:r w:rsidR="00D65BF7" w:rsidRPr="009A642D">
        <w:rPr>
          <w:lang w:val="en-US"/>
        </w:rPr>
        <w:t>, Dept</w:t>
      </w:r>
      <w:r w:rsidRPr="009A642D">
        <w:rPr>
          <w:lang w:val="en-US"/>
        </w:rPr>
        <w:t xml:space="preserve"> </w:t>
      </w:r>
      <w:r w:rsidR="00A61141" w:rsidRPr="009A642D">
        <w:rPr>
          <w:lang w:val="en-US"/>
        </w:rPr>
        <w:t xml:space="preserve">of </w:t>
      </w:r>
      <w:r w:rsidRPr="009A642D">
        <w:rPr>
          <w:lang w:val="en-US"/>
        </w:rPr>
        <w:t>EEE</w:t>
      </w:r>
    </w:p>
    <w:p w14:paraId="2CCB5515" w14:textId="77777777" w:rsidR="005E5D1C" w:rsidRPr="009A642D" w:rsidRDefault="005E5D1C" w:rsidP="00A61141">
      <w:pPr>
        <w:rPr>
          <w:lang w:val="en-US"/>
        </w:rPr>
      </w:pPr>
    </w:p>
    <w:p w14:paraId="7FD0FF92" w14:textId="7CC4F99B" w:rsidR="005E5D1C" w:rsidRPr="009A642D" w:rsidRDefault="00EA14D0" w:rsidP="00A61141">
      <w:pPr>
        <w:rPr>
          <w:lang w:val="en-US"/>
        </w:rPr>
      </w:pPr>
      <w:r>
        <w:rPr>
          <w:lang w:val="en-US"/>
        </w:rPr>
        <w:t xml:space="preserve">          </w:t>
      </w:r>
      <w:r>
        <w:rPr>
          <w:noProof/>
          <w:lang w:val="en-US"/>
        </w:rPr>
        <w:drawing>
          <wp:inline distT="0" distB="0" distL="0" distR="0" wp14:anchorId="73F7E78F" wp14:editId="087B49A5">
            <wp:extent cx="1581231" cy="361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PNG"/>
                    <pic:cNvPicPr/>
                  </pic:nvPicPr>
                  <pic:blipFill>
                    <a:blip r:embed="rId10">
                      <a:extLst>
                        <a:ext uri="{28A0092B-C50C-407E-A947-70E740481C1C}">
                          <a14:useLocalDpi xmlns:a14="http://schemas.microsoft.com/office/drawing/2010/main" val="0"/>
                        </a:ext>
                      </a:extLst>
                    </a:blip>
                    <a:stretch>
                      <a:fillRect/>
                    </a:stretch>
                  </pic:blipFill>
                  <pic:spPr>
                    <a:xfrm>
                      <a:off x="0" y="0"/>
                      <a:ext cx="1581231" cy="361969"/>
                    </a:xfrm>
                    <a:prstGeom prst="rect">
                      <a:avLst/>
                    </a:prstGeom>
                  </pic:spPr>
                </pic:pic>
              </a:graphicData>
            </a:graphic>
          </wp:inline>
        </w:drawing>
      </w:r>
    </w:p>
    <w:p w14:paraId="257E442A" w14:textId="0F8BC353" w:rsidR="00A61141" w:rsidRPr="009A642D" w:rsidRDefault="00A61141" w:rsidP="00A61141">
      <w:pPr>
        <w:rPr>
          <w:lang w:val="en-US"/>
        </w:rPr>
      </w:pPr>
      <w:r w:rsidRPr="009A642D">
        <w:rPr>
          <w:lang w:val="en-US"/>
        </w:rPr>
        <w:t>_______________________________________</w:t>
      </w:r>
    </w:p>
    <w:p w14:paraId="684ABCD3" w14:textId="7569651B" w:rsidR="00D65BF7" w:rsidRPr="009A642D" w:rsidRDefault="00D65BF7" w:rsidP="00D65BF7">
      <w:pPr>
        <w:rPr>
          <w:bCs/>
          <w:lang w:val="en-US"/>
        </w:rPr>
      </w:pPr>
      <w:r w:rsidRPr="009A642D">
        <w:rPr>
          <w:bCs/>
          <w:lang w:val="en-US"/>
        </w:rPr>
        <w:t xml:space="preserve"> Farabi Gulandaz,</w:t>
      </w:r>
      <w:r w:rsidRPr="009A642D">
        <w:rPr>
          <w:lang w:val="en-US"/>
        </w:rPr>
        <w:t xml:space="preserve"> </w:t>
      </w:r>
      <w:r w:rsidR="009A642D" w:rsidRPr="009A642D">
        <w:rPr>
          <w:lang w:val="en-US"/>
        </w:rPr>
        <w:t xml:space="preserve">ID: </w:t>
      </w:r>
      <w:r w:rsidRPr="009A642D">
        <w:rPr>
          <w:bCs/>
          <w:lang w:val="en-US"/>
        </w:rPr>
        <w:t>021182026</w:t>
      </w:r>
      <w:r w:rsidRPr="009A642D">
        <w:rPr>
          <w:lang w:val="en-US"/>
        </w:rPr>
        <w:t>, Dept of EEE</w:t>
      </w:r>
    </w:p>
    <w:p w14:paraId="63596356" w14:textId="77777777" w:rsidR="005E5D1C" w:rsidRPr="009A642D" w:rsidRDefault="005E5D1C" w:rsidP="00A61141">
      <w:pPr>
        <w:rPr>
          <w:lang w:val="en-US"/>
        </w:rPr>
      </w:pPr>
    </w:p>
    <w:p w14:paraId="2352A911" w14:textId="3D1C6B38" w:rsidR="005E5D1C" w:rsidRPr="009A642D" w:rsidRDefault="009A642D" w:rsidP="00A61141">
      <w:pPr>
        <w:rPr>
          <w:lang w:val="en-US"/>
        </w:rPr>
      </w:pPr>
      <w:r w:rsidRPr="009A642D">
        <w:rPr>
          <w:noProof/>
          <w:lang w:val="en-US"/>
        </w:rPr>
        <w:t xml:space="preserve">            </w:t>
      </w:r>
      <w:r w:rsidRPr="009A642D">
        <w:rPr>
          <w:noProof/>
          <w:lang w:val="en-US"/>
        </w:rPr>
        <w:drawing>
          <wp:inline distT="0" distB="0" distL="0" distR="0" wp14:anchorId="48BEF722" wp14:editId="22E0935B">
            <wp:extent cx="1590261" cy="469127"/>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PNG"/>
                    <pic:cNvPicPr/>
                  </pic:nvPicPr>
                  <pic:blipFill>
                    <a:blip r:embed="rId11">
                      <a:extLst>
                        <a:ext uri="{28A0092B-C50C-407E-A947-70E740481C1C}">
                          <a14:useLocalDpi xmlns:a14="http://schemas.microsoft.com/office/drawing/2010/main" val="0"/>
                        </a:ext>
                      </a:extLst>
                    </a:blip>
                    <a:stretch>
                      <a:fillRect/>
                    </a:stretch>
                  </pic:blipFill>
                  <pic:spPr>
                    <a:xfrm>
                      <a:off x="0" y="0"/>
                      <a:ext cx="1596922" cy="471092"/>
                    </a:xfrm>
                    <a:prstGeom prst="rect">
                      <a:avLst/>
                    </a:prstGeom>
                  </pic:spPr>
                </pic:pic>
              </a:graphicData>
            </a:graphic>
          </wp:inline>
        </w:drawing>
      </w:r>
    </w:p>
    <w:p w14:paraId="7F09EE40" w14:textId="7744BEA5" w:rsidR="00A61141" w:rsidRPr="009A642D" w:rsidRDefault="00A61141" w:rsidP="00A61141">
      <w:pPr>
        <w:rPr>
          <w:lang w:val="en-US"/>
        </w:rPr>
      </w:pPr>
      <w:r w:rsidRPr="009A642D">
        <w:rPr>
          <w:lang w:val="en-US"/>
        </w:rPr>
        <w:t>_______________________________________</w:t>
      </w:r>
    </w:p>
    <w:p w14:paraId="6C1D1311" w14:textId="6758A1E3" w:rsidR="00D65BF7" w:rsidRPr="009A642D" w:rsidRDefault="00D65BF7" w:rsidP="00D65BF7">
      <w:pPr>
        <w:rPr>
          <w:bCs/>
          <w:lang w:val="en-US"/>
        </w:rPr>
      </w:pPr>
      <w:r w:rsidRPr="009A642D">
        <w:rPr>
          <w:bCs/>
          <w:lang w:val="en-US"/>
        </w:rPr>
        <w:t xml:space="preserve">Binta Mohammed Adib </w:t>
      </w:r>
      <w:r w:rsidR="00191A92" w:rsidRPr="009A642D">
        <w:rPr>
          <w:bCs/>
          <w:lang w:val="en-US"/>
        </w:rPr>
        <w:t xml:space="preserve">Zeta, </w:t>
      </w:r>
      <w:r w:rsidR="009A642D" w:rsidRPr="009A642D">
        <w:rPr>
          <w:bCs/>
          <w:lang w:val="en-US"/>
        </w:rPr>
        <w:t xml:space="preserve">ID: </w:t>
      </w:r>
      <w:r w:rsidR="00191A92" w:rsidRPr="009A642D">
        <w:rPr>
          <w:bCs/>
          <w:lang w:val="en-US"/>
        </w:rPr>
        <w:t>021173013</w:t>
      </w:r>
      <w:r w:rsidR="009A642D" w:rsidRPr="009A642D">
        <w:rPr>
          <w:bCs/>
          <w:lang w:val="en-US"/>
        </w:rPr>
        <w:t>,</w:t>
      </w:r>
      <w:r w:rsidR="00191A92" w:rsidRPr="009A642D">
        <w:rPr>
          <w:bCs/>
          <w:lang w:val="en-US"/>
        </w:rPr>
        <w:t xml:space="preserve"> </w:t>
      </w:r>
      <w:r w:rsidRPr="009A642D">
        <w:rPr>
          <w:lang w:val="en-US"/>
        </w:rPr>
        <w:t>Dept of EEE</w:t>
      </w:r>
    </w:p>
    <w:p w14:paraId="118F3479" w14:textId="77777777" w:rsidR="005E5D1C" w:rsidRPr="009A642D" w:rsidRDefault="005E5D1C" w:rsidP="00A61141">
      <w:pPr>
        <w:rPr>
          <w:lang w:val="en-US"/>
        </w:rPr>
      </w:pPr>
    </w:p>
    <w:p w14:paraId="5B1B4275" w14:textId="06D00541" w:rsidR="005E5D1C" w:rsidRPr="009A642D" w:rsidRDefault="00EA14D0" w:rsidP="00A61141">
      <w:pPr>
        <w:rPr>
          <w:lang w:val="en-US"/>
        </w:rPr>
      </w:pPr>
      <w:r>
        <w:rPr>
          <w:lang w:val="en-US"/>
        </w:rPr>
        <w:t xml:space="preserve">                 </w:t>
      </w:r>
      <w:r>
        <w:rPr>
          <w:noProof/>
          <w:lang w:val="en-US"/>
        </w:rPr>
        <w:drawing>
          <wp:inline distT="0" distB="0" distL="0" distR="0" wp14:anchorId="49803634" wp14:editId="453E6C5D">
            <wp:extent cx="1166948" cy="373711"/>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pty.PNG"/>
                    <pic:cNvPicPr/>
                  </pic:nvPicPr>
                  <pic:blipFill>
                    <a:blip r:embed="rId12">
                      <a:extLst>
                        <a:ext uri="{28A0092B-C50C-407E-A947-70E740481C1C}">
                          <a14:useLocalDpi xmlns:a14="http://schemas.microsoft.com/office/drawing/2010/main" val="0"/>
                        </a:ext>
                      </a:extLst>
                    </a:blip>
                    <a:stretch>
                      <a:fillRect/>
                    </a:stretch>
                  </pic:blipFill>
                  <pic:spPr>
                    <a:xfrm>
                      <a:off x="0" y="0"/>
                      <a:ext cx="1168460" cy="374195"/>
                    </a:xfrm>
                    <a:prstGeom prst="rect">
                      <a:avLst/>
                    </a:prstGeom>
                  </pic:spPr>
                </pic:pic>
              </a:graphicData>
            </a:graphic>
          </wp:inline>
        </w:drawing>
      </w:r>
    </w:p>
    <w:p w14:paraId="463BE74E" w14:textId="3DDCCFC3" w:rsidR="00A61141" w:rsidRPr="009A642D" w:rsidRDefault="00A61141" w:rsidP="00A61141">
      <w:pPr>
        <w:rPr>
          <w:lang w:val="en-US"/>
        </w:rPr>
      </w:pPr>
      <w:r w:rsidRPr="009A642D">
        <w:rPr>
          <w:lang w:val="en-US"/>
        </w:rPr>
        <w:t>__________________________________</w:t>
      </w:r>
    </w:p>
    <w:p w14:paraId="32715F86" w14:textId="4E475CA7" w:rsidR="00D65BF7" w:rsidRPr="009A642D" w:rsidRDefault="00D65BF7" w:rsidP="00D65BF7">
      <w:pPr>
        <w:rPr>
          <w:lang w:val="en-US"/>
        </w:rPr>
      </w:pPr>
      <w:r w:rsidRPr="009A642D">
        <w:rPr>
          <w:bCs/>
          <w:lang w:val="en-US"/>
        </w:rPr>
        <w:t xml:space="preserve">Tanzina Shahid Shupty, </w:t>
      </w:r>
      <w:r w:rsidR="009A642D" w:rsidRPr="009A642D">
        <w:rPr>
          <w:bCs/>
          <w:lang w:val="en-US"/>
        </w:rPr>
        <w:t xml:space="preserve">ID: </w:t>
      </w:r>
      <w:r w:rsidRPr="009A642D">
        <w:rPr>
          <w:lang w:val="en-US"/>
        </w:rPr>
        <w:t>021</w:t>
      </w:r>
      <w:r w:rsidRPr="009A642D">
        <w:rPr>
          <w:bCs/>
          <w:color w:val="0C0C0C"/>
          <w:lang w:val="en-US"/>
        </w:rPr>
        <w:t>211001</w:t>
      </w:r>
      <w:r w:rsidRPr="009A642D">
        <w:rPr>
          <w:lang w:val="en-US"/>
        </w:rPr>
        <w:t>, Dept of EEE</w:t>
      </w:r>
    </w:p>
    <w:p w14:paraId="5DADEF31" w14:textId="77777777" w:rsidR="005E5D1C" w:rsidRPr="009A642D" w:rsidRDefault="005E5D1C" w:rsidP="00D65BF7">
      <w:pPr>
        <w:rPr>
          <w:lang w:val="en-US"/>
        </w:rPr>
      </w:pPr>
    </w:p>
    <w:p w14:paraId="3A5D06E3" w14:textId="7D5E79A6" w:rsidR="005E5D1C" w:rsidRPr="009A642D" w:rsidRDefault="00EA14D0" w:rsidP="00D65BF7">
      <w:pPr>
        <w:rPr>
          <w:lang w:val="en-US"/>
        </w:rPr>
      </w:pPr>
      <w:r>
        <w:rPr>
          <w:lang w:val="en-US"/>
        </w:rPr>
        <w:t xml:space="preserve">                 </w:t>
      </w:r>
      <w:r>
        <w:rPr>
          <w:noProof/>
          <w:lang w:val="en-US"/>
        </w:rPr>
        <w:drawing>
          <wp:inline distT="0" distB="0" distL="0" distR="0" wp14:anchorId="5D2E3BD7" wp14:editId="51BA9121">
            <wp:extent cx="1025718" cy="381662"/>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f.PNG"/>
                    <pic:cNvPicPr/>
                  </pic:nvPicPr>
                  <pic:blipFill>
                    <a:blip r:embed="rId13">
                      <a:extLst>
                        <a:ext uri="{28A0092B-C50C-407E-A947-70E740481C1C}">
                          <a14:useLocalDpi xmlns:a14="http://schemas.microsoft.com/office/drawing/2010/main" val="0"/>
                        </a:ext>
                      </a:extLst>
                    </a:blip>
                    <a:stretch>
                      <a:fillRect/>
                    </a:stretch>
                  </pic:blipFill>
                  <pic:spPr>
                    <a:xfrm>
                      <a:off x="0" y="0"/>
                      <a:ext cx="1023993" cy="381020"/>
                    </a:xfrm>
                    <a:prstGeom prst="rect">
                      <a:avLst/>
                    </a:prstGeom>
                  </pic:spPr>
                </pic:pic>
              </a:graphicData>
            </a:graphic>
          </wp:inline>
        </w:drawing>
      </w:r>
    </w:p>
    <w:p w14:paraId="2BF30769" w14:textId="48117DC2" w:rsidR="00D65BF7" w:rsidRPr="009A642D" w:rsidRDefault="00D65BF7" w:rsidP="00D65BF7">
      <w:pPr>
        <w:rPr>
          <w:lang w:val="en-US"/>
        </w:rPr>
      </w:pPr>
      <w:r w:rsidRPr="009A642D">
        <w:rPr>
          <w:lang w:val="en-US"/>
        </w:rPr>
        <w:lastRenderedPageBreak/>
        <w:t>__________________________________</w:t>
      </w:r>
    </w:p>
    <w:p w14:paraId="2570123A" w14:textId="22BA4EAF" w:rsidR="00D65BF7" w:rsidRPr="009A642D" w:rsidRDefault="00191A92" w:rsidP="00D65BF7">
      <w:pPr>
        <w:rPr>
          <w:bCs/>
          <w:lang w:val="en-US"/>
        </w:rPr>
      </w:pPr>
      <w:r w:rsidRPr="009A642D">
        <w:rPr>
          <w:bCs/>
          <w:lang w:val="en-US"/>
        </w:rPr>
        <w:t>Faiyaz Rayhan</w:t>
      </w:r>
      <w:r w:rsidR="00D65BF7" w:rsidRPr="009A642D">
        <w:rPr>
          <w:lang w:val="en-US"/>
        </w:rPr>
        <w:t xml:space="preserve">, </w:t>
      </w:r>
      <w:r w:rsidR="009A642D" w:rsidRPr="009A642D">
        <w:rPr>
          <w:lang w:val="en-US"/>
        </w:rPr>
        <w:t xml:space="preserve">ID: </w:t>
      </w:r>
      <w:r w:rsidRPr="009A642D">
        <w:rPr>
          <w:bCs/>
          <w:lang w:val="en-US"/>
        </w:rPr>
        <w:t>021173023</w:t>
      </w:r>
      <w:r w:rsidR="00D65BF7" w:rsidRPr="009A642D">
        <w:rPr>
          <w:lang w:val="en-US"/>
        </w:rPr>
        <w:t>, Dept of EEE</w:t>
      </w:r>
    </w:p>
    <w:p w14:paraId="24D76DE1" w14:textId="2E87D494" w:rsidR="00D65BF7" w:rsidRPr="009A642D" w:rsidRDefault="00D65BF7" w:rsidP="003744EF">
      <w:pPr>
        <w:rPr>
          <w:lang w:val="en-US"/>
        </w:rPr>
      </w:pPr>
    </w:p>
    <w:p w14:paraId="00F34E42" w14:textId="77777777" w:rsidR="00A61141" w:rsidRPr="009A642D" w:rsidRDefault="00A61141" w:rsidP="003744EF">
      <w:pPr>
        <w:rPr>
          <w:lang w:val="en-US"/>
        </w:rPr>
      </w:pPr>
    </w:p>
    <w:p w14:paraId="110DD9D3" w14:textId="77777777" w:rsidR="003744EF" w:rsidRPr="009A642D" w:rsidRDefault="003744EF" w:rsidP="003744EF">
      <w:pPr>
        <w:rPr>
          <w:lang w:val="en-US"/>
        </w:rPr>
      </w:pPr>
    </w:p>
    <w:p w14:paraId="5B6A2EB2" w14:textId="77777777" w:rsidR="003744EF" w:rsidRPr="00D65BF7" w:rsidRDefault="003744EF" w:rsidP="003744EF">
      <w:pPr>
        <w:rPr>
          <w:lang w:val="en-US"/>
        </w:rPr>
      </w:pPr>
    </w:p>
    <w:p w14:paraId="138E4D1A" w14:textId="77777777" w:rsidR="003744EF" w:rsidRPr="00D65BF7" w:rsidRDefault="003744EF" w:rsidP="003744EF">
      <w:pPr>
        <w:rPr>
          <w:lang w:val="en-US"/>
        </w:rPr>
      </w:pPr>
    </w:p>
    <w:p w14:paraId="1336CBFB" w14:textId="77777777" w:rsidR="007065D8" w:rsidRDefault="007065D8" w:rsidP="003744EF">
      <w:pPr>
        <w:rPr>
          <w:lang w:val="en-US"/>
        </w:rPr>
      </w:pPr>
    </w:p>
    <w:p w14:paraId="427189D8" w14:textId="77777777" w:rsidR="006D0B68" w:rsidRDefault="006D0B68" w:rsidP="003744EF">
      <w:pPr>
        <w:rPr>
          <w:lang w:val="en-US"/>
        </w:rPr>
      </w:pPr>
    </w:p>
    <w:p w14:paraId="18C1EABA" w14:textId="77777777" w:rsidR="006D0B68" w:rsidRPr="00D65BF7" w:rsidRDefault="006D0B68" w:rsidP="003744EF">
      <w:pPr>
        <w:rPr>
          <w:lang w:val="en-US"/>
        </w:rPr>
      </w:pPr>
    </w:p>
    <w:p w14:paraId="383C1B59" w14:textId="77777777" w:rsidR="00324939" w:rsidRPr="000F0B10" w:rsidRDefault="00324939" w:rsidP="00324939">
      <w:pPr>
        <w:rPr>
          <w:b/>
          <w:bCs/>
          <w:sz w:val="32"/>
          <w:szCs w:val="32"/>
          <w:lang w:val="en-US"/>
        </w:rPr>
      </w:pPr>
      <w:r w:rsidRPr="000F0B10">
        <w:rPr>
          <w:b/>
          <w:bCs/>
          <w:sz w:val="32"/>
          <w:szCs w:val="32"/>
          <w:lang w:val="en-US"/>
        </w:rPr>
        <w:t>Certificate</w:t>
      </w:r>
    </w:p>
    <w:p w14:paraId="74F203E3" w14:textId="77777777" w:rsidR="003744EF" w:rsidRPr="000F0B10" w:rsidRDefault="003744EF" w:rsidP="003744EF">
      <w:pPr>
        <w:rPr>
          <w:lang w:val="en-US"/>
        </w:rPr>
      </w:pPr>
    </w:p>
    <w:p w14:paraId="038C2483" w14:textId="77777777" w:rsidR="007A3069" w:rsidRPr="000F0B10" w:rsidRDefault="007A3069" w:rsidP="003744EF">
      <w:pPr>
        <w:rPr>
          <w:lang w:val="en-US"/>
        </w:rPr>
      </w:pPr>
    </w:p>
    <w:p w14:paraId="3261719C" w14:textId="6CD5C464" w:rsidR="007A3069" w:rsidRPr="004B32B4" w:rsidRDefault="00972D34" w:rsidP="0026589F">
      <w:pPr>
        <w:jc w:val="both"/>
        <w:rPr>
          <w:lang w:val="en-US"/>
        </w:rPr>
      </w:pPr>
      <w:r w:rsidRPr="004B32B4">
        <w:rPr>
          <w:lang w:val="en-US"/>
        </w:rPr>
        <w:t>I</w:t>
      </w:r>
      <w:r w:rsidR="007A3069" w:rsidRPr="004B32B4">
        <w:rPr>
          <w:lang w:val="en-US"/>
        </w:rPr>
        <w:t xml:space="preserve"> do hereby declare that the works embodied in this project entitled </w:t>
      </w:r>
      <w:r w:rsidR="007A3069" w:rsidRPr="004B32B4">
        <w:rPr>
          <w:b/>
          <w:lang w:val="en-US"/>
        </w:rPr>
        <w:t>“</w:t>
      </w:r>
      <w:r w:rsidR="004B32B4" w:rsidRPr="004B32B4">
        <w:rPr>
          <w:b/>
          <w:lang w:val="en-US"/>
        </w:rPr>
        <w:t>Design &amp;</w:t>
      </w:r>
      <w:r w:rsidR="004B32B4" w:rsidRPr="004B32B4">
        <w:rPr>
          <w:lang w:val="en-US"/>
        </w:rPr>
        <w:t xml:space="preserve"> </w:t>
      </w:r>
      <w:r w:rsidR="004B32B4" w:rsidRPr="004B32B4">
        <w:rPr>
          <w:b/>
          <w:lang w:val="en-US"/>
        </w:rPr>
        <w:t>Demonstration of a Li-DAR Based Rescue Rover “Onnesha” for Assisting Rescue Mission</w:t>
      </w:r>
      <w:r w:rsidR="007A3069" w:rsidRPr="004B32B4">
        <w:rPr>
          <w:b/>
          <w:lang w:val="en-US"/>
        </w:rPr>
        <w:t>”</w:t>
      </w:r>
      <w:r w:rsidR="007A3069" w:rsidRPr="004B32B4">
        <w:rPr>
          <w:lang w:val="en-US"/>
        </w:rPr>
        <w:t xml:space="preserve"> is the outcome of an original work carried out by [</w:t>
      </w:r>
      <w:r w:rsidR="004B32B4" w:rsidRPr="004B32B4">
        <w:rPr>
          <w:bCs/>
          <w:lang w:val="en-US"/>
        </w:rPr>
        <w:t xml:space="preserve">Md. Mehedi Hasan </w:t>
      </w:r>
      <w:r w:rsidR="00704A7C">
        <w:rPr>
          <w:bCs/>
          <w:lang w:val="en-US"/>
        </w:rPr>
        <w:t>A</w:t>
      </w:r>
      <w:r w:rsidR="00704A7C" w:rsidRPr="004B32B4">
        <w:rPr>
          <w:bCs/>
          <w:lang w:val="en-US"/>
        </w:rPr>
        <w:t>bir,</w:t>
      </w:r>
      <w:r w:rsidR="00704A7C" w:rsidRPr="0042295C">
        <w:rPr>
          <w:bCs/>
          <w:lang w:val="en-US"/>
        </w:rPr>
        <w:t xml:space="preserve"> </w:t>
      </w:r>
      <w:r w:rsidR="00704A7C" w:rsidRPr="004B32B4">
        <w:rPr>
          <w:bCs/>
          <w:lang w:val="en-US"/>
        </w:rPr>
        <w:t>Farabi</w:t>
      </w:r>
      <w:r w:rsidR="004B32B4" w:rsidRPr="0042295C">
        <w:rPr>
          <w:bCs/>
          <w:lang w:val="en-US"/>
        </w:rPr>
        <w:t xml:space="preserve"> Gulandaz</w:t>
      </w:r>
      <w:r w:rsidR="004B32B4" w:rsidRPr="004B32B4">
        <w:rPr>
          <w:bCs/>
          <w:lang w:val="en-US"/>
        </w:rPr>
        <w:t>,</w:t>
      </w:r>
      <w:r w:rsidR="004B32B4" w:rsidRPr="0042295C">
        <w:rPr>
          <w:bCs/>
          <w:lang w:val="en-US"/>
        </w:rPr>
        <w:t xml:space="preserve"> Binta Mohammed Adib Zeta</w:t>
      </w:r>
      <w:r w:rsidR="004B32B4" w:rsidRPr="004B32B4">
        <w:rPr>
          <w:bCs/>
          <w:lang w:val="en-US"/>
        </w:rPr>
        <w:t>,</w:t>
      </w:r>
      <w:r w:rsidR="004B32B4" w:rsidRPr="0042295C">
        <w:rPr>
          <w:bCs/>
          <w:lang w:val="en-US"/>
        </w:rPr>
        <w:t xml:space="preserve"> Tanzina Shahid S</w:t>
      </w:r>
      <w:r w:rsidR="00CB2546">
        <w:rPr>
          <w:bCs/>
          <w:lang w:val="en-US"/>
        </w:rPr>
        <w:t>hupty</w:t>
      </w:r>
      <w:r w:rsidR="004B32B4" w:rsidRPr="004B32B4">
        <w:rPr>
          <w:bCs/>
          <w:lang w:val="en-US"/>
        </w:rPr>
        <w:t>, Faiyaz Rayhan</w:t>
      </w:r>
      <w:r w:rsidR="007A3069" w:rsidRPr="004B32B4">
        <w:rPr>
          <w:lang w:val="en-US"/>
        </w:rPr>
        <w:t xml:space="preserve"> under my supervision.</w:t>
      </w:r>
    </w:p>
    <w:p w14:paraId="5F50341A" w14:textId="77777777" w:rsidR="007A3069" w:rsidRPr="004B32B4" w:rsidRDefault="007A3069" w:rsidP="0026589F">
      <w:pPr>
        <w:jc w:val="both"/>
        <w:rPr>
          <w:lang w:val="en-US"/>
        </w:rPr>
      </w:pPr>
    </w:p>
    <w:p w14:paraId="22EBBFC2" w14:textId="0D350869" w:rsidR="007A3069" w:rsidRPr="000F0B10" w:rsidRDefault="007A3069" w:rsidP="0026589F">
      <w:pPr>
        <w:jc w:val="both"/>
        <w:rPr>
          <w:lang w:val="en-US"/>
        </w:rPr>
      </w:pPr>
      <w:r w:rsidRPr="000F0B10">
        <w:rPr>
          <w:lang w:val="en-US"/>
        </w:rPr>
        <w:t>I further certify that th</w:t>
      </w:r>
      <w:r w:rsidR="00972D34" w:rsidRPr="000F0B10">
        <w:rPr>
          <w:lang w:val="en-US"/>
        </w:rPr>
        <w:t>is</w:t>
      </w:r>
      <w:r w:rsidRPr="000F0B10">
        <w:rPr>
          <w:lang w:val="en-US"/>
        </w:rPr>
        <w:t xml:space="preserve"> </w:t>
      </w:r>
      <w:r w:rsidR="00972D34" w:rsidRPr="000F0B10">
        <w:rPr>
          <w:lang w:val="en-US"/>
        </w:rPr>
        <w:t>report</w:t>
      </w:r>
      <w:r w:rsidRPr="000F0B10">
        <w:rPr>
          <w:lang w:val="en-US"/>
        </w:rPr>
        <w:t xml:space="preserve"> meets the requirements and the standard for the degree of BSc in </w:t>
      </w:r>
      <w:r w:rsidR="00972D34" w:rsidRPr="000F0B10">
        <w:rPr>
          <w:lang w:val="en-US"/>
        </w:rPr>
        <w:t>Electrical and Electronic</w:t>
      </w:r>
      <w:r w:rsidRPr="000F0B10">
        <w:rPr>
          <w:lang w:val="en-US"/>
        </w:rPr>
        <w:t xml:space="preserve"> Engineering.</w:t>
      </w:r>
    </w:p>
    <w:p w14:paraId="4928480C" w14:textId="77777777" w:rsidR="003744EF" w:rsidRPr="000F0B10" w:rsidRDefault="003744EF" w:rsidP="003744EF">
      <w:pPr>
        <w:rPr>
          <w:lang w:val="en-US"/>
        </w:rPr>
      </w:pPr>
    </w:p>
    <w:p w14:paraId="2960D4A5" w14:textId="77777777" w:rsidR="00D56BAF" w:rsidRPr="000F0B10" w:rsidRDefault="00D56BAF" w:rsidP="003744EF">
      <w:pPr>
        <w:rPr>
          <w:lang w:val="en-US"/>
        </w:rPr>
      </w:pPr>
    </w:p>
    <w:p w14:paraId="02CA8115" w14:textId="77777777" w:rsidR="003744EF" w:rsidRPr="000F0B10" w:rsidRDefault="003744EF" w:rsidP="003744EF">
      <w:pPr>
        <w:rPr>
          <w:lang w:val="en-US"/>
        </w:rPr>
      </w:pPr>
    </w:p>
    <w:p w14:paraId="2DC6AC84" w14:textId="77777777" w:rsidR="003744EF" w:rsidRPr="000F0B10" w:rsidRDefault="003744EF" w:rsidP="003744EF">
      <w:pPr>
        <w:rPr>
          <w:lang w:val="en-US"/>
        </w:rPr>
      </w:pPr>
    </w:p>
    <w:p w14:paraId="39D50C0A" w14:textId="77777777" w:rsidR="003744EF" w:rsidRPr="000F0B10" w:rsidRDefault="003744EF" w:rsidP="003744EF">
      <w:pPr>
        <w:rPr>
          <w:lang w:val="en-US"/>
        </w:rPr>
      </w:pPr>
    </w:p>
    <w:p w14:paraId="3D3B9C12" w14:textId="77777777" w:rsidR="003744EF" w:rsidRPr="000F0B10" w:rsidRDefault="003744EF" w:rsidP="003744EF">
      <w:pPr>
        <w:rPr>
          <w:lang w:val="en-US"/>
        </w:rPr>
      </w:pPr>
    </w:p>
    <w:p w14:paraId="32DF4079" w14:textId="77777777" w:rsidR="003744EF" w:rsidRPr="000F0B10" w:rsidRDefault="003744EF" w:rsidP="003744EF">
      <w:pPr>
        <w:rPr>
          <w:lang w:val="en-US"/>
        </w:rPr>
      </w:pPr>
      <w:r w:rsidRPr="000F0B10">
        <w:rPr>
          <w:lang w:val="en-US"/>
        </w:rPr>
        <w:t>________________________________________</w:t>
      </w:r>
    </w:p>
    <w:p w14:paraId="7DF3552E" w14:textId="4447D6AB" w:rsidR="004B32B4" w:rsidRPr="000F0B10" w:rsidRDefault="00CB2546" w:rsidP="004B32B4">
      <w:pPr>
        <w:pStyle w:val="NormalWeb"/>
        <w:spacing w:before="0" w:beforeAutospacing="0" w:after="0" w:afterAutospacing="0"/>
        <w:rPr>
          <w:rFonts w:ascii="Arial" w:hAnsi="Arial" w:cs="Arial"/>
          <w:color w:val="000000"/>
          <w:lang w:val="en-US"/>
        </w:rPr>
      </w:pPr>
      <w:r>
        <w:rPr>
          <w:rFonts w:ascii="Arial" w:hAnsi="Arial" w:cs="Arial"/>
          <w:color w:val="000000"/>
          <w:lang w:val="en-US"/>
        </w:rPr>
        <w:t xml:space="preserve">Dr. Raqibul Mostafa, </w:t>
      </w:r>
      <w:r w:rsidR="004B32B4" w:rsidRPr="000F0B10">
        <w:rPr>
          <w:rFonts w:ascii="Arial" w:hAnsi="Arial" w:cs="Arial"/>
          <w:color w:val="000000"/>
          <w:lang w:val="en-US"/>
        </w:rPr>
        <w:t xml:space="preserve">Professor &amp; Dean, </w:t>
      </w:r>
    </w:p>
    <w:p w14:paraId="30E69A00" w14:textId="247CAA6F" w:rsidR="004B32B4" w:rsidRPr="000F0B10" w:rsidRDefault="004B32B4" w:rsidP="004B32B4">
      <w:pPr>
        <w:pStyle w:val="NormalWeb"/>
        <w:spacing w:before="0" w:beforeAutospacing="0" w:after="0" w:afterAutospacing="0"/>
        <w:rPr>
          <w:color w:val="000000"/>
          <w:lang w:val="en-US"/>
        </w:rPr>
      </w:pPr>
      <w:r w:rsidRPr="000F0B10">
        <w:rPr>
          <w:rFonts w:ascii="Arial" w:hAnsi="Arial" w:cs="Arial"/>
          <w:color w:val="000000"/>
          <w:lang w:val="en-US"/>
        </w:rPr>
        <w:t>School of Science &amp; Engineering,</w:t>
      </w:r>
      <w:r w:rsidR="00704A7C" w:rsidRPr="000F0B10">
        <w:rPr>
          <w:rFonts w:ascii="Arial" w:hAnsi="Arial" w:cs="Arial"/>
          <w:color w:val="000000"/>
          <w:lang w:val="en-US"/>
        </w:rPr>
        <w:t xml:space="preserve"> </w:t>
      </w:r>
      <w:r w:rsidRPr="000F0B10">
        <w:rPr>
          <w:rFonts w:ascii="Arial" w:hAnsi="Arial" w:cs="Arial"/>
          <w:color w:val="000000"/>
          <w:lang w:val="en-US"/>
        </w:rPr>
        <w:t>UIU</w:t>
      </w:r>
    </w:p>
    <w:p w14:paraId="1015CD7C" w14:textId="46C781CD" w:rsidR="004B32B4" w:rsidRPr="00E50F7C" w:rsidRDefault="004B32B4" w:rsidP="004B32B4">
      <w:pPr>
        <w:rPr>
          <w:lang w:val="en-US"/>
        </w:rPr>
      </w:pPr>
    </w:p>
    <w:p w14:paraId="14B1AE90" w14:textId="77777777" w:rsidR="007D0F85" w:rsidRDefault="007D0F85" w:rsidP="007D0F85">
      <w:pPr>
        <w:pStyle w:val="NormalWeb"/>
        <w:spacing w:before="0" w:beforeAutospacing="0" w:after="0" w:afterAutospacing="0"/>
        <w:jc w:val="both"/>
        <w:textAlignment w:val="baseline"/>
        <w:rPr>
          <w:b/>
          <w:sz w:val="32"/>
          <w:szCs w:val="32"/>
          <w:lang w:val="en-US"/>
        </w:rPr>
      </w:pPr>
    </w:p>
    <w:p w14:paraId="7F828DD2" w14:textId="77777777" w:rsidR="007D0F85" w:rsidRDefault="007D0F85" w:rsidP="007D0F85">
      <w:pPr>
        <w:pStyle w:val="NormalWeb"/>
        <w:spacing w:before="0" w:beforeAutospacing="0" w:after="0" w:afterAutospacing="0"/>
        <w:jc w:val="both"/>
        <w:textAlignment w:val="baseline"/>
        <w:rPr>
          <w:b/>
          <w:sz w:val="32"/>
          <w:szCs w:val="32"/>
          <w:lang w:val="en-US"/>
        </w:rPr>
      </w:pPr>
    </w:p>
    <w:p w14:paraId="4E87A461" w14:textId="77777777" w:rsidR="007D0F85" w:rsidRDefault="007D0F85" w:rsidP="007D0F85">
      <w:pPr>
        <w:pStyle w:val="NormalWeb"/>
        <w:spacing w:before="0" w:beforeAutospacing="0" w:after="0" w:afterAutospacing="0"/>
        <w:jc w:val="both"/>
        <w:textAlignment w:val="baseline"/>
        <w:rPr>
          <w:b/>
          <w:sz w:val="32"/>
          <w:szCs w:val="32"/>
          <w:lang w:val="en-US"/>
        </w:rPr>
      </w:pPr>
    </w:p>
    <w:p w14:paraId="44B9F714" w14:textId="77777777" w:rsidR="007D0F85" w:rsidRDefault="007D0F85" w:rsidP="007D0F85">
      <w:pPr>
        <w:pStyle w:val="NormalWeb"/>
        <w:spacing w:before="0" w:beforeAutospacing="0" w:after="0" w:afterAutospacing="0"/>
        <w:jc w:val="both"/>
        <w:textAlignment w:val="baseline"/>
        <w:rPr>
          <w:b/>
          <w:sz w:val="32"/>
          <w:szCs w:val="32"/>
          <w:lang w:val="en-US"/>
        </w:rPr>
      </w:pPr>
    </w:p>
    <w:p w14:paraId="2D488BF0" w14:textId="77777777" w:rsidR="007D0F85" w:rsidRDefault="007D0F85" w:rsidP="007D0F85">
      <w:pPr>
        <w:pStyle w:val="NormalWeb"/>
        <w:spacing w:before="0" w:beforeAutospacing="0" w:after="0" w:afterAutospacing="0"/>
        <w:jc w:val="both"/>
        <w:textAlignment w:val="baseline"/>
        <w:rPr>
          <w:b/>
          <w:sz w:val="32"/>
          <w:szCs w:val="32"/>
          <w:lang w:val="en-US"/>
        </w:rPr>
      </w:pPr>
    </w:p>
    <w:p w14:paraId="532D4F93" w14:textId="77777777" w:rsidR="007D0F85" w:rsidRDefault="007D0F85" w:rsidP="007D0F85">
      <w:pPr>
        <w:pStyle w:val="NormalWeb"/>
        <w:spacing w:before="0" w:beforeAutospacing="0" w:after="0" w:afterAutospacing="0"/>
        <w:jc w:val="both"/>
        <w:textAlignment w:val="baseline"/>
        <w:rPr>
          <w:b/>
          <w:sz w:val="32"/>
          <w:szCs w:val="32"/>
          <w:lang w:val="en-US"/>
        </w:rPr>
      </w:pPr>
    </w:p>
    <w:p w14:paraId="0C52AEFF" w14:textId="77777777" w:rsidR="007D0F85" w:rsidRDefault="007D0F85" w:rsidP="007D0F85">
      <w:pPr>
        <w:pStyle w:val="NormalWeb"/>
        <w:spacing w:before="0" w:beforeAutospacing="0" w:after="0" w:afterAutospacing="0"/>
        <w:jc w:val="both"/>
        <w:textAlignment w:val="baseline"/>
        <w:rPr>
          <w:b/>
          <w:sz w:val="32"/>
          <w:szCs w:val="32"/>
          <w:lang w:val="en-US"/>
        </w:rPr>
      </w:pPr>
    </w:p>
    <w:p w14:paraId="5B101206" w14:textId="77777777" w:rsidR="007D0F85" w:rsidRDefault="007D0F85" w:rsidP="007D0F85">
      <w:pPr>
        <w:pStyle w:val="NormalWeb"/>
        <w:spacing w:before="0" w:beforeAutospacing="0" w:after="0" w:afterAutospacing="0"/>
        <w:jc w:val="both"/>
        <w:textAlignment w:val="baseline"/>
        <w:rPr>
          <w:b/>
          <w:sz w:val="32"/>
          <w:szCs w:val="32"/>
          <w:lang w:val="en-US"/>
        </w:rPr>
      </w:pPr>
    </w:p>
    <w:p w14:paraId="12906286" w14:textId="77777777" w:rsidR="007D0F85" w:rsidRDefault="007D0F85" w:rsidP="007D0F85">
      <w:pPr>
        <w:pStyle w:val="NormalWeb"/>
        <w:spacing w:before="0" w:beforeAutospacing="0" w:after="0" w:afterAutospacing="0"/>
        <w:jc w:val="both"/>
        <w:textAlignment w:val="baseline"/>
        <w:rPr>
          <w:b/>
          <w:sz w:val="32"/>
          <w:szCs w:val="32"/>
          <w:lang w:val="en-US"/>
        </w:rPr>
      </w:pPr>
    </w:p>
    <w:p w14:paraId="48206933" w14:textId="77777777" w:rsidR="007D0F85" w:rsidRDefault="007D0F85" w:rsidP="007D0F85">
      <w:pPr>
        <w:pStyle w:val="NormalWeb"/>
        <w:spacing w:before="0" w:beforeAutospacing="0" w:after="0" w:afterAutospacing="0"/>
        <w:jc w:val="both"/>
        <w:textAlignment w:val="baseline"/>
        <w:rPr>
          <w:b/>
          <w:sz w:val="32"/>
          <w:szCs w:val="32"/>
          <w:lang w:val="en-US"/>
        </w:rPr>
      </w:pPr>
    </w:p>
    <w:p w14:paraId="1E709E0D" w14:textId="77777777" w:rsidR="007D0F85" w:rsidRDefault="007D0F85" w:rsidP="007D0F85">
      <w:pPr>
        <w:pStyle w:val="NormalWeb"/>
        <w:spacing w:before="0" w:beforeAutospacing="0" w:after="0" w:afterAutospacing="0"/>
        <w:jc w:val="both"/>
        <w:textAlignment w:val="baseline"/>
        <w:rPr>
          <w:b/>
          <w:sz w:val="32"/>
          <w:szCs w:val="32"/>
          <w:lang w:val="en-US"/>
        </w:rPr>
      </w:pPr>
    </w:p>
    <w:p w14:paraId="616C0800" w14:textId="77777777" w:rsidR="007D0F85" w:rsidRDefault="007D0F85" w:rsidP="007D0F85">
      <w:pPr>
        <w:pStyle w:val="NormalWeb"/>
        <w:spacing w:before="0" w:beforeAutospacing="0" w:after="0" w:afterAutospacing="0"/>
        <w:jc w:val="both"/>
        <w:textAlignment w:val="baseline"/>
        <w:rPr>
          <w:b/>
          <w:sz w:val="32"/>
          <w:szCs w:val="32"/>
          <w:lang w:val="en-US"/>
        </w:rPr>
      </w:pPr>
    </w:p>
    <w:p w14:paraId="087BD972" w14:textId="77777777" w:rsidR="007D0F85" w:rsidRDefault="007D0F85" w:rsidP="007D0F85">
      <w:pPr>
        <w:pStyle w:val="NormalWeb"/>
        <w:spacing w:before="0" w:beforeAutospacing="0" w:after="0" w:afterAutospacing="0"/>
        <w:jc w:val="both"/>
        <w:textAlignment w:val="baseline"/>
        <w:rPr>
          <w:b/>
          <w:sz w:val="32"/>
          <w:szCs w:val="32"/>
          <w:lang w:val="en-US"/>
        </w:rPr>
      </w:pPr>
    </w:p>
    <w:p w14:paraId="12519E0B" w14:textId="77777777" w:rsidR="007D0F85" w:rsidRDefault="007D0F85" w:rsidP="007D0F85">
      <w:pPr>
        <w:pStyle w:val="NormalWeb"/>
        <w:spacing w:before="0" w:beforeAutospacing="0" w:after="0" w:afterAutospacing="0"/>
        <w:jc w:val="both"/>
        <w:textAlignment w:val="baseline"/>
        <w:rPr>
          <w:b/>
          <w:sz w:val="32"/>
          <w:szCs w:val="32"/>
          <w:lang w:val="en-US"/>
        </w:rPr>
      </w:pPr>
    </w:p>
    <w:p w14:paraId="6028C53D" w14:textId="77777777" w:rsidR="007D0F85" w:rsidRDefault="007D0F85" w:rsidP="007D0F85">
      <w:pPr>
        <w:pStyle w:val="NormalWeb"/>
        <w:spacing w:before="0" w:beforeAutospacing="0" w:after="0" w:afterAutospacing="0"/>
        <w:jc w:val="both"/>
        <w:textAlignment w:val="baseline"/>
        <w:rPr>
          <w:b/>
          <w:sz w:val="32"/>
          <w:szCs w:val="32"/>
          <w:lang w:val="en-US"/>
        </w:rPr>
      </w:pPr>
    </w:p>
    <w:p w14:paraId="1723ACAC" w14:textId="77777777" w:rsidR="007D0F85" w:rsidRDefault="007D0F85" w:rsidP="007D0F85">
      <w:pPr>
        <w:pStyle w:val="NormalWeb"/>
        <w:spacing w:before="0" w:beforeAutospacing="0" w:after="0" w:afterAutospacing="0"/>
        <w:jc w:val="both"/>
        <w:textAlignment w:val="baseline"/>
        <w:rPr>
          <w:b/>
          <w:sz w:val="32"/>
          <w:szCs w:val="32"/>
          <w:lang w:val="en-US"/>
        </w:rPr>
      </w:pPr>
    </w:p>
    <w:p w14:paraId="4EA41175" w14:textId="77777777" w:rsidR="007D0F85" w:rsidRDefault="007D0F85" w:rsidP="007D0F85">
      <w:pPr>
        <w:pStyle w:val="NormalWeb"/>
        <w:spacing w:before="0" w:beforeAutospacing="0" w:after="0" w:afterAutospacing="0"/>
        <w:jc w:val="both"/>
        <w:textAlignment w:val="baseline"/>
        <w:rPr>
          <w:b/>
          <w:sz w:val="32"/>
          <w:szCs w:val="32"/>
          <w:lang w:val="en-US"/>
        </w:rPr>
      </w:pPr>
    </w:p>
    <w:p w14:paraId="073EA095" w14:textId="77777777" w:rsidR="007D0F85" w:rsidRDefault="007D0F85" w:rsidP="007D0F85">
      <w:pPr>
        <w:pStyle w:val="NormalWeb"/>
        <w:spacing w:before="0" w:beforeAutospacing="0" w:after="0" w:afterAutospacing="0"/>
        <w:jc w:val="both"/>
        <w:textAlignment w:val="baseline"/>
        <w:rPr>
          <w:b/>
          <w:sz w:val="32"/>
          <w:szCs w:val="32"/>
          <w:lang w:val="en-US"/>
        </w:rPr>
      </w:pPr>
    </w:p>
    <w:p w14:paraId="08A316E6" w14:textId="77777777" w:rsidR="007D0F85" w:rsidRDefault="007D0F85" w:rsidP="007D0F85">
      <w:pPr>
        <w:pStyle w:val="NormalWeb"/>
        <w:spacing w:before="0" w:beforeAutospacing="0" w:after="0" w:afterAutospacing="0"/>
        <w:jc w:val="both"/>
        <w:textAlignment w:val="baseline"/>
        <w:rPr>
          <w:b/>
          <w:sz w:val="32"/>
          <w:szCs w:val="32"/>
          <w:lang w:val="en-US"/>
        </w:rPr>
      </w:pPr>
    </w:p>
    <w:p w14:paraId="73B233D1" w14:textId="77777777" w:rsidR="007D0F85" w:rsidRDefault="007D0F85" w:rsidP="007D0F85">
      <w:pPr>
        <w:pStyle w:val="NormalWeb"/>
        <w:spacing w:before="0" w:beforeAutospacing="0" w:after="0" w:afterAutospacing="0"/>
        <w:jc w:val="both"/>
        <w:textAlignment w:val="baseline"/>
        <w:rPr>
          <w:b/>
          <w:sz w:val="32"/>
          <w:szCs w:val="32"/>
          <w:lang w:val="en-US"/>
        </w:rPr>
      </w:pPr>
    </w:p>
    <w:p w14:paraId="167AD6F5" w14:textId="77777777" w:rsidR="007D0F85" w:rsidRDefault="007D0F85" w:rsidP="007D0F85">
      <w:pPr>
        <w:pStyle w:val="NormalWeb"/>
        <w:spacing w:before="0" w:beforeAutospacing="0" w:after="0" w:afterAutospacing="0"/>
        <w:jc w:val="both"/>
        <w:textAlignment w:val="baseline"/>
        <w:rPr>
          <w:b/>
          <w:sz w:val="32"/>
          <w:szCs w:val="32"/>
          <w:lang w:val="en-US"/>
        </w:rPr>
      </w:pPr>
    </w:p>
    <w:p w14:paraId="62C32B5D" w14:textId="77777777" w:rsidR="007D0F85" w:rsidRDefault="007D0F85" w:rsidP="007D0F85">
      <w:pPr>
        <w:pStyle w:val="NormalWeb"/>
        <w:spacing w:before="0" w:beforeAutospacing="0" w:after="0" w:afterAutospacing="0"/>
        <w:jc w:val="both"/>
        <w:textAlignment w:val="baseline"/>
        <w:rPr>
          <w:b/>
          <w:sz w:val="32"/>
          <w:szCs w:val="32"/>
          <w:lang w:val="en-US"/>
        </w:rPr>
      </w:pPr>
    </w:p>
    <w:p w14:paraId="74637F66" w14:textId="77777777" w:rsidR="007D0F85" w:rsidRDefault="007D0F85" w:rsidP="007D0F85">
      <w:pPr>
        <w:pStyle w:val="NormalWeb"/>
        <w:spacing w:before="0" w:beforeAutospacing="0" w:after="0" w:afterAutospacing="0"/>
        <w:jc w:val="both"/>
        <w:textAlignment w:val="baseline"/>
        <w:rPr>
          <w:b/>
          <w:sz w:val="32"/>
          <w:szCs w:val="32"/>
          <w:lang w:val="en-US"/>
        </w:rPr>
      </w:pPr>
    </w:p>
    <w:p w14:paraId="281B6C7C" w14:textId="52514EB2" w:rsidR="007D0F85" w:rsidRDefault="007D0F85" w:rsidP="007D0F85">
      <w:pPr>
        <w:pStyle w:val="NormalWeb"/>
        <w:spacing w:before="0" w:beforeAutospacing="0" w:after="0" w:afterAutospacing="0"/>
        <w:jc w:val="both"/>
        <w:textAlignment w:val="baseline"/>
        <w:rPr>
          <w:b/>
          <w:sz w:val="32"/>
          <w:szCs w:val="32"/>
          <w:lang w:val="en-US"/>
        </w:rPr>
      </w:pPr>
      <w:r>
        <w:rPr>
          <w:b/>
          <w:sz w:val="32"/>
          <w:szCs w:val="32"/>
          <w:lang w:val="en-US"/>
        </w:rPr>
        <w:t xml:space="preserve">                                         Abstract</w:t>
      </w:r>
    </w:p>
    <w:p w14:paraId="3F1D9143" w14:textId="77777777" w:rsidR="007D0F85" w:rsidRDefault="007D0F85" w:rsidP="007D0F85">
      <w:pPr>
        <w:pStyle w:val="NormalWeb"/>
        <w:spacing w:before="0" w:beforeAutospacing="0" w:after="0" w:afterAutospacing="0"/>
        <w:jc w:val="both"/>
        <w:textAlignment w:val="baseline"/>
        <w:rPr>
          <w:b/>
          <w:sz w:val="32"/>
          <w:szCs w:val="32"/>
          <w:lang w:val="en-US"/>
        </w:rPr>
      </w:pPr>
    </w:p>
    <w:p w14:paraId="6C5A845D" w14:textId="77777777" w:rsidR="007D0F85" w:rsidRDefault="007D0F85" w:rsidP="007D0F85">
      <w:pPr>
        <w:pStyle w:val="NormalWeb"/>
        <w:spacing w:before="0" w:beforeAutospacing="0" w:after="0" w:afterAutospacing="0"/>
        <w:jc w:val="both"/>
        <w:textAlignment w:val="baseline"/>
        <w:rPr>
          <w:b/>
          <w:sz w:val="32"/>
          <w:szCs w:val="32"/>
          <w:lang w:val="en-US"/>
        </w:rPr>
      </w:pPr>
    </w:p>
    <w:p w14:paraId="443C1533" w14:textId="6A93AE60" w:rsidR="00E50F7C" w:rsidRDefault="007D0F85" w:rsidP="007D0F85">
      <w:pPr>
        <w:pStyle w:val="NormalWeb"/>
        <w:spacing w:before="0" w:beforeAutospacing="0" w:after="0" w:afterAutospacing="0"/>
        <w:jc w:val="both"/>
        <w:textAlignment w:val="baseline"/>
        <w:rPr>
          <w:rFonts w:ascii="Arial" w:hAnsi="Arial" w:cs="Arial"/>
          <w:sz w:val="18"/>
          <w:szCs w:val="18"/>
          <w:lang w:val="en-US"/>
        </w:rPr>
      </w:pPr>
      <w:r>
        <w:rPr>
          <w:rFonts w:ascii="Calibri" w:hAnsi="Calibri" w:cs="Calibri"/>
          <w:sz w:val="22"/>
          <w:szCs w:val="22"/>
          <w:lang w:val="en-US"/>
        </w:rPr>
        <w:t>In this project mapping, navigation and path planning</w:t>
      </w:r>
      <w:r w:rsidR="00E50F7C">
        <w:rPr>
          <w:rFonts w:ascii="Calibri" w:hAnsi="Calibri" w:cs="Calibri"/>
          <w:sz w:val="22"/>
          <w:szCs w:val="22"/>
          <w:lang w:val="en-US"/>
        </w:rPr>
        <w:t xml:space="preserve"> of mobile robots in an indoor</w:t>
      </w:r>
      <w:r>
        <w:rPr>
          <w:rFonts w:ascii="Calibri" w:hAnsi="Calibri" w:cs="Calibri"/>
          <w:sz w:val="22"/>
          <w:szCs w:val="22"/>
          <w:lang w:val="en-US"/>
        </w:rPr>
        <w:t xml:space="preserve"> and outdoor</w:t>
      </w:r>
      <w:r w:rsidR="00E50F7C">
        <w:rPr>
          <w:rFonts w:ascii="Calibri" w:hAnsi="Calibri" w:cs="Calibri"/>
          <w:sz w:val="22"/>
          <w:szCs w:val="22"/>
          <w:lang w:val="en-US"/>
        </w:rPr>
        <w:t xml:space="preserve"> rescue setting are investigated. The </w:t>
      </w:r>
      <w:r w:rsidR="00E50F7C" w:rsidRPr="007D0F85">
        <w:rPr>
          <w:rFonts w:asciiTheme="minorHAnsi" w:hAnsiTheme="minorHAnsi" w:cstheme="minorHAnsi"/>
          <w:b/>
          <w:sz w:val="22"/>
          <w:szCs w:val="22"/>
          <w:lang w:val="en-US"/>
        </w:rPr>
        <w:t>“Design &amp;</w:t>
      </w:r>
      <w:r w:rsidR="00E50F7C" w:rsidRPr="007D0F85">
        <w:rPr>
          <w:rFonts w:asciiTheme="minorHAnsi" w:hAnsiTheme="minorHAnsi" w:cstheme="minorHAnsi"/>
          <w:sz w:val="22"/>
          <w:szCs w:val="22"/>
          <w:lang w:val="en-US"/>
        </w:rPr>
        <w:t xml:space="preserve"> </w:t>
      </w:r>
      <w:r w:rsidR="00E50F7C" w:rsidRPr="007D0F85">
        <w:rPr>
          <w:rFonts w:asciiTheme="minorHAnsi" w:hAnsiTheme="minorHAnsi" w:cstheme="minorHAnsi"/>
          <w:b/>
          <w:sz w:val="22"/>
          <w:szCs w:val="22"/>
          <w:lang w:val="en-US"/>
        </w:rPr>
        <w:t>Demonstration of a Li-DAR Based Rescue Rover “Onnesha” for Assisting Rescue Mission”</w:t>
      </w:r>
      <w:r w:rsidR="00E50F7C" w:rsidRPr="000F0B10">
        <w:rPr>
          <w:b/>
          <w:lang w:val="en-US"/>
        </w:rPr>
        <w:t xml:space="preserve"> </w:t>
      </w:r>
      <w:r w:rsidR="00E50F7C">
        <w:rPr>
          <w:rFonts w:ascii="Calibri" w:hAnsi="Calibri" w:cs="Calibri"/>
          <w:sz w:val="22"/>
          <w:szCs w:val="22"/>
          <w:lang w:val="en-US"/>
        </w:rPr>
        <w:t xml:space="preserve">can be divided into </w:t>
      </w:r>
      <w:r w:rsidR="0022174C" w:rsidRPr="000F0B10">
        <w:rPr>
          <w:rFonts w:ascii="Calibri" w:hAnsi="Calibri" w:cs="Calibri"/>
          <w:sz w:val="22"/>
          <w:szCs w:val="22"/>
          <w:lang w:val="en-US"/>
        </w:rPr>
        <w:t>three segment</w:t>
      </w:r>
      <w:r>
        <w:rPr>
          <w:rFonts w:ascii="Calibri" w:hAnsi="Calibri" w:cs="Calibri"/>
          <w:sz w:val="22"/>
          <w:szCs w:val="22"/>
          <w:lang w:val="en-US"/>
        </w:rPr>
        <w:t>s</w:t>
      </w:r>
      <w:r w:rsidR="00E50F7C">
        <w:rPr>
          <w:rFonts w:ascii="Calibri" w:hAnsi="Calibri" w:cs="Calibri"/>
          <w:sz w:val="22"/>
          <w:szCs w:val="22"/>
          <w:lang w:val="en-US"/>
        </w:rPr>
        <w:t xml:space="preserve"> that work together. The rover and the control and processing unit must interact consistently for proper mapping and sensing. When the Rover is in use on the ground, each sensor has an external programmable microcontroller that sends data to the rover, which is then sent to the Control and Processing Unit through a Wi-Fi module. The user transmits an instruction to the Rover via the Wi-Fi module from the control unit. All incoming and outgoing data is processed by the processing unit.  </w:t>
      </w:r>
    </w:p>
    <w:p w14:paraId="50062270" w14:textId="77777777" w:rsidR="00E50F7C" w:rsidRDefault="00E50F7C" w:rsidP="007D0F85">
      <w:pPr>
        <w:pStyle w:val="NormalWeb"/>
        <w:spacing w:before="0" w:beforeAutospacing="0" w:after="0" w:afterAutospacing="0"/>
        <w:jc w:val="both"/>
        <w:textAlignment w:val="baseline"/>
        <w:rPr>
          <w:rFonts w:ascii="Arial" w:hAnsi="Arial" w:cs="Arial"/>
          <w:sz w:val="18"/>
          <w:szCs w:val="18"/>
          <w:lang w:val="en-US"/>
        </w:rPr>
      </w:pPr>
      <w:r>
        <w:rPr>
          <w:rFonts w:ascii="Calibri" w:hAnsi="Calibri" w:cs="Calibri"/>
          <w:sz w:val="22"/>
          <w:szCs w:val="22"/>
          <w:lang w:val="en-US"/>
        </w:rPr>
        <w:t> </w:t>
      </w:r>
    </w:p>
    <w:p w14:paraId="617C9CB3" w14:textId="4D916902" w:rsidR="002F6B26" w:rsidRPr="00336C9B" w:rsidRDefault="00336C9B" w:rsidP="00FA158C">
      <w:pPr>
        <w:pStyle w:val="Title"/>
        <w:rPr>
          <w:rFonts w:ascii="Times New Roman" w:hAnsi="Times New Roman"/>
          <w:sz w:val="24"/>
          <w:szCs w:val="24"/>
          <w:lang w:val="en-US"/>
        </w:rPr>
      </w:pPr>
      <w:r w:rsidRPr="00336C9B">
        <w:rPr>
          <w:rFonts w:ascii="Times New Roman" w:hAnsi="Times New Roman"/>
          <w:sz w:val="24"/>
          <w:szCs w:val="24"/>
          <w:lang w:val="en-US"/>
        </w:rPr>
        <w:lastRenderedPageBreak/>
        <w:t>Acknowledgement</w:t>
      </w:r>
      <w:r w:rsidR="00AB4A7B" w:rsidRPr="00336C9B">
        <w:rPr>
          <w:rFonts w:ascii="Times New Roman" w:hAnsi="Times New Roman"/>
          <w:sz w:val="24"/>
          <w:szCs w:val="24"/>
          <w:lang w:val="en-US"/>
        </w:rPr>
        <w:t xml:space="preserve"> </w:t>
      </w:r>
    </w:p>
    <w:p w14:paraId="1B67BCCD" w14:textId="426D7AF3" w:rsidR="000F0B10" w:rsidRPr="00336C9B" w:rsidRDefault="00AB4A7B" w:rsidP="00336C9B">
      <w:pPr>
        <w:pStyle w:val="thesis-bodytext"/>
        <w:rPr>
          <w:lang w:val="en-US"/>
        </w:rPr>
      </w:pPr>
      <w:r w:rsidRPr="000F0B10">
        <w:rPr>
          <w:lang w:val="en-US"/>
        </w:rPr>
        <w:t xml:space="preserve">We would like to show our gratitude to Dr. Raqibul Mostafa sir, our </w:t>
      </w:r>
      <w:r w:rsidR="00A76046" w:rsidRPr="000F0B10">
        <w:rPr>
          <w:lang w:val="en-US"/>
        </w:rPr>
        <w:t>mentor</w:t>
      </w:r>
      <w:r w:rsidRPr="000F0B10">
        <w:rPr>
          <w:lang w:val="en-US"/>
        </w:rPr>
        <w:t xml:space="preserve">, who helped us with this </w:t>
      </w:r>
      <w:r w:rsidR="00A76046" w:rsidRPr="000F0B10">
        <w:rPr>
          <w:lang w:val="en-US"/>
        </w:rPr>
        <w:t>project</w:t>
      </w:r>
      <w:r w:rsidRPr="000F0B10">
        <w:rPr>
          <w:lang w:val="en-US"/>
        </w:rPr>
        <w:t xml:space="preserve">. Additionally, </w:t>
      </w:r>
      <w:r w:rsidR="00A76046" w:rsidRPr="000F0B10">
        <w:rPr>
          <w:lang w:val="en-US"/>
        </w:rPr>
        <w:t>we</w:t>
      </w:r>
      <w:r w:rsidRPr="000F0B10">
        <w:rPr>
          <w:lang w:val="en-US"/>
        </w:rPr>
        <w:t xml:space="preserve"> want to express our gratitude to </w:t>
      </w:r>
      <w:r w:rsidR="00A76046" w:rsidRPr="000F0B10">
        <w:rPr>
          <w:lang w:val="en-US"/>
        </w:rPr>
        <w:t>our</w:t>
      </w:r>
      <w:r w:rsidRPr="000F0B10">
        <w:rPr>
          <w:lang w:val="en-US"/>
        </w:rPr>
        <w:t xml:space="preserve"> friends and family for their encouragement and valuable suggestions mostly on study. We want to thank the technical and support employees from the University</w:t>
      </w:r>
      <w:r w:rsidR="00A76046" w:rsidRPr="000F0B10">
        <w:rPr>
          <w:lang w:val="en-US"/>
        </w:rPr>
        <w:t xml:space="preserve">, </w:t>
      </w:r>
      <w:r w:rsidRPr="000F0B10">
        <w:rPr>
          <w:lang w:val="en-US"/>
        </w:rPr>
        <w:t xml:space="preserve">for their assistance. We also want to express our sincere gratitude to </w:t>
      </w:r>
      <w:r w:rsidR="00A76046" w:rsidRPr="000F0B10">
        <w:rPr>
          <w:lang w:val="en-US"/>
        </w:rPr>
        <w:t>our</w:t>
      </w:r>
      <w:r w:rsidRPr="000F0B10">
        <w:rPr>
          <w:lang w:val="en-US"/>
        </w:rPr>
        <w:t xml:space="preserve"> </w:t>
      </w:r>
      <w:r w:rsidR="00A76046" w:rsidRPr="000F0B10">
        <w:rPr>
          <w:lang w:val="en-US"/>
        </w:rPr>
        <w:t>teachers</w:t>
      </w:r>
      <w:r w:rsidRPr="000F0B10">
        <w:rPr>
          <w:lang w:val="en-US"/>
        </w:rPr>
        <w:t xml:space="preserve">, who assisted us in completing </w:t>
      </w:r>
      <w:r w:rsidR="00A76046" w:rsidRPr="000F0B10">
        <w:rPr>
          <w:lang w:val="en-US"/>
        </w:rPr>
        <w:t>our</w:t>
      </w:r>
      <w:r w:rsidRPr="000F0B10">
        <w:rPr>
          <w:lang w:val="en-US"/>
        </w:rPr>
        <w:t xml:space="preserve"> project.</w:t>
      </w:r>
      <w:r w:rsidR="00336C9B">
        <w:rPr>
          <w:lang w:val="en-US"/>
        </w:rPr>
        <w:t xml:space="preserve"> </w:t>
      </w:r>
      <w:r w:rsidR="000F0B10">
        <w:rPr>
          <w:lang w:val="en-US"/>
        </w:rPr>
        <w:t>Also the financial help and research facilities will be provided by United International University.</w:t>
      </w:r>
    </w:p>
    <w:p w14:paraId="4015B258" w14:textId="77777777" w:rsidR="000F0B10" w:rsidRPr="000F0B10" w:rsidRDefault="000F0B10" w:rsidP="00336C9B">
      <w:pPr>
        <w:pStyle w:val="thesis-bodytext"/>
        <w:rPr>
          <w:lang w:val="en-US"/>
        </w:rPr>
      </w:pPr>
    </w:p>
    <w:p w14:paraId="4B88F270" w14:textId="77777777" w:rsidR="00AB4A7B" w:rsidRPr="000F0B10" w:rsidRDefault="00AB4A7B" w:rsidP="00BA09B6">
      <w:pPr>
        <w:pStyle w:val="thesis-bodytext"/>
        <w:rPr>
          <w:lang w:val="en-US"/>
        </w:rPr>
      </w:pPr>
    </w:p>
    <w:p w14:paraId="526305BD" w14:textId="77777777" w:rsidR="00AB4A7B" w:rsidRPr="000F0B10" w:rsidRDefault="00AB4A7B" w:rsidP="00BA09B6">
      <w:pPr>
        <w:pStyle w:val="thesis-bodytext"/>
        <w:rPr>
          <w:lang w:val="en-US"/>
        </w:rPr>
      </w:pPr>
    </w:p>
    <w:p w14:paraId="1E06A6E7" w14:textId="77777777" w:rsidR="00AB4A7B" w:rsidRPr="000F0B10" w:rsidRDefault="00AB4A7B" w:rsidP="00BA09B6">
      <w:pPr>
        <w:pStyle w:val="thesis-bodytext"/>
        <w:rPr>
          <w:lang w:val="en-US"/>
        </w:rPr>
      </w:pPr>
    </w:p>
    <w:p w14:paraId="5A1834D5" w14:textId="77777777" w:rsidR="00AB4A7B" w:rsidRPr="000F0B10" w:rsidRDefault="00AB4A7B" w:rsidP="00BA09B6">
      <w:pPr>
        <w:pStyle w:val="thesis-bodytext"/>
        <w:rPr>
          <w:lang w:val="en-US"/>
        </w:rPr>
      </w:pPr>
    </w:p>
    <w:p w14:paraId="08BEF51A" w14:textId="77777777" w:rsidR="00AB4A7B" w:rsidRPr="000F0B10" w:rsidRDefault="00AB4A7B" w:rsidP="00BA09B6">
      <w:pPr>
        <w:pStyle w:val="thesis-bodytext"/>
        <w:rPr>
          <w:lang w:val="en-US"/>
        </w:rPr>
      </w:pPr>
    </w:p>
    <w:p w14:paraId="63E90398" w14:textId="77777777" w:rsidR="00CD51C8" w:rsidRPr="000F0B10" w:rsidRDefault="00CD51C8">
      <w:pPr>
        <w:rPr>
          <w:b/>
          <w:sz w:val="32"/>
          <w:lang w:val="en-US"/>
        </w:rPr>
      </w:pPr>
      <w:r w:rsidRPr="000F0B10">
        <w:rPr>
          <w:lang w:val="en-US"/>
        </w:rPr>
        <w:br w:type="page"/>
      </w:r>
    </w:p>
    <w:p w14:paraId="4285C512" w14:textId="6E68513E" w:rsidR="00455385" w:rsidRPr="00133E58" w:rsidRDefault="008B507C" w:rsidP="00133E58">
      <w:pPr>
        <w:pStyle w:val="Title"/>
        <w:rPr>
          <w:rFonts w:ascii="Times New Roman" w:hAnsi="Times New Roman"/>
          <w:lang w:val="en-US"/>
        </w:rPr>
      </w:pPr>
      <w:r>
        <w:rPr>
          <w:rFonts w:ascii="Times New Roman" w:hAnsi="Times New Roman"/>
          <w:lang w:val="en-US"/>
        </w:rPr>
        <w:lastRenderedPageBreak/>
        <w:t>Table of Content</w:t>
      </w:r>
      <w:r w:rsidR="009926EE" w:rsidRPr="00E64219">
        <w:fldChar w:fldCharType="begin"/>
      </w:r>
      <w:r w:rsidR="00DE7003" w:rsidRPr="00E64219">
        <w:instrText xml:space="preserve"> TOC \o "1-3" \h \z \u </w:instrText>
      </w:r>
      <w:r w:rsidR="009926EE" w:rsidRPr="00E64219">
        <w:fldChar w:fldCharType="separate"/>
      </w:r>
    </w:p>
    <w:p w14:paraId="20E60F4B" w14:textId="0A5522E7" w:rsidR="00455385" w:rsidRDefault="0024403E" w:rsidP="0024403E">
      <w:pPr>
        <w:pStyle w:val="TOC1"/>
        <w:rPr>
          <w:noProof/>
        </w:rPr>
      </w:pPr>
      <w:r>
        <w:t xml:space="preserve">1    </w:t>
      </w:r>
      <w:hyperlink w:anchor="_Toc78283172" w:history="1">
        <w:r w:rsidR="00455385" w:rsidRPr="0024403E">
          <w:rPr>
            <w:rStyle w:val="Hyperlink"/>
            <w:b/>
            <w:noProof/>
          </w:rPr>
          <w:t>Introduction</w:t>
        </w:r>
        <w:r w:rsidR="00455385">
          <w:rPr>
            <w:noProof/>
            <w:webHidden/>
          </w:rPr>
          <w:tab/>
        </w:r>
        <w:r w:rsidR="00455385" w:rsidRPr="00A80047">
          <w:rPr>
            <w:b/>
            <w:noProof/>
            <w:webHidden/>
          </w:rPr>
          <w:fldChar w:fldCharType="begin"/>
        </w:r>
        <w:r w:rsidR="00455385" w:rsidRPr="00A80047">
          <w:rPr>
            <w:b/>
            <w:noProof/>
            <w:webHidden/>
          </w:rPr>
          <w:instrText xml:space="preserve"> PAGEREF _Toc78283172 \h </w:instrText>
        </w:r>
        <w:r w:rsidR="00455385" w:rsidRPr="00A80047">
          <w:rPr>
            <w:b/>
            <w:noProof/>
            <w:webHidden/>
          </w:rPr>
        </w:r>
        <w:r w:rsidR="00455385" w:rsidRPr="00A80047">
          <w:rPr>
            <w:b/>
            <w:noProof/>
            <w:webHidden/>
          </w:rPr>
          <w:fldChar w:fldCharType="separate"/>
        </w:r>
        <w:r w:rsidR="00455385" w:rsidRPr="00A80047">
          <w:rPr>
            <w:b/>
            <w:noProof/>
            <w:webHidden/>
          </w:rPr>
          <w:t>1</w:t>
        </w:r>
        <w:r w:rsidR="00455385" w:rsidRPr="00A80047">
          <w:rPr>
            <w:b/>
            <w:noProof/>
            <w:webHidden/>
          </w:rPr>
          <w:fldChar w:fldCharType="end"/>
        </w:r>
      </w:hyperlink>
    </w:p>
    <w:p w14:paraId="1BC02624" w14:textId="288DE068" w:rsidR="0024403E" w:rsidRDefault="0024403E" w:rsidP="0024403E">
      <w:pPr>
        <w:ind w:left="360"/>
      </w:pPr>
      <w:r>
        <w:t>1.1  Introduction...........................................................................................................</w:t>
      </w:r>
      <w:r w:rsidR="000553F8">
        <w:t>..</w:t>
      </w:r>
      <w:r w:rsidR="002C0247">
        <w:t>1</w:t>
      </w:r>
    </w:p>
    <w:p w14:paraId="05D37AF5" w14:textId="65E6CEF2" w:rsidR="0024403E" w:rsidRDefault="0024403E" w:rsidP="0024403E">
      <w:pPr>
        <w:ind w:left="360"/>
      </w:pPr>
      <w:r>
        <w:t>1.2  Objectives.............................................................................................................</w:t>
      </w:r>
      <w:r w:rsidR="000553F8">
        <w:t>...</w:t>
      </w:r>
      <w:r w:rsidR="002C0247">
        <w:t>1</w:t>
      </w:r>
    </w:p>
    <w:p w14:paraId="0D80E5A0" w14:textId="629DF999" w:rsidR="0024403E" w:rsidRDefault="0024403E" w:rsidP="0024403E">
      <w:pPr>
        <w:ind w:left="360"/>
      </w:pPr>
      <w:r>
        <w:t>1.3  Problem Statement..................................................................................</w:t>
      </w:r>
      <w:r w:rsidR="000553F8">
        <w:t>...</w:t>
      </w:r>
      <w:r>
        <w:t>.............</w:t>
      </w:r>
      <w:r w:rsidR="002C0247">
        <w:t>2</w:t>
      </w:r>
    </w:p>
    <w:p w14:paraId="0F72C3D4" w14:textId="1F053630" w:rsidR="0024403E" w:rsidRDefault="0024403E" w:rsidP="0024403E">
      <w:pPr>
        <w:ind w:left="360"/>
      </w:pPr>
      <w:r>
        <w:t>1.4  Block Diagram..........................................................................................</w:t>
      </w:r>
      <w:r w:rsidR="000553F8">
        <w:t>....</w:t>
      </w:r>
      <w:r>
        <w:t>..........</w:t>
      </w:r>
      <w:r w:rsidR="002C0247">
        <w:t>2</w:t>
      </w:r>
    </w:p>
    <w:p w14:paraId="6CDE7E4C" w14:textId="25FC950C" w:rsidR="0024403E" w:rsidRPr="0024403E" w:rsidRDefault="0024403E" w:rsidP="0024403E">
      <w:pPr>
        <w:ind w:left="360"/>
      </w:pPr>
      <w:r>
        <w:t>1.5  Design Specification....................................................................................</w:t>
      </w:r>
      <w:r w:rsidR="000553F8">
        <w:t>...</w:t>
      </w:r>
      <w:r>
        <w:t>........</w:t>
      </w:r>
      <w:r w:rsidR="002C0247">
        <w:t>3</w:t>
      </w:r>
    </w:p>
    <w:p w14:paraId="7D00FD05" w14:textId="29F79FF4" w:rsidR="0024403E" w:rsidRPr="0024403E" w:rsidRDefault="0024403E" w:rsidP="0024403E">
      <w:pPr>
        <w:rPr>
          <w:rFonts w:eastAsiaTheme="minorEastAsia"/>
        </w:rPr>
      </w:pPr>
      <w:r>
        <w:rPr>
          <w:rFonts w:eastAsiaTheme="minorEastAsia"/>
        </w:rPr>
        <w:t xml:space="preserve">           </w:t>
      </w:r>
    </w:p>
    <w:p w14:paraId="28862885" w14:textId="65EEBD61" w:rsidR="00455385" w:rsidRDefault="0024403E" w:rsidP="00DD47BE">
      <w:pPr>
        <w:pStyle w:val="TOC1"/>
        <w:rPr>
          <w:rFonts w:asciiTheme="minorHAnsi" w:eastAsiaTheme="minorEastAsia" w:hAnsiTheme="minorHAnsi" w:cs="Vrinda"/>
          <w:noProof/>
          <w:sz w:val="22"/>
          <w:szCs w:val="28"/>
          <w:lang w:bidi="bn-BD"/>
        </w:rPr>
      </w:pPr>
      <w:r>
        <w:t xml:space="preserve">2   </w:t>
      </w:r>
      <w:hyperlink w:anchor="_Toc78283173" w:history="1">
        <w:r w:rsidR="00455385" w:rsidRPr="0024403E">
          <w:rPr>
            <w:rStyle w:val="Hyperlink"/>
            <w:b/>
            <w:noProof/>
          </w:rPr>
          <w:t>Background and Literature Review</w:t>
        </w:r>
        <w:r w:rsidR="002C0247">
          <w:rPr>
            <w:noProof/>
            <w:webHidden/>
          </w:rPr>
          <w:t>......................................................</w:t>
        </w:r>
        <w:r w:rsidR="000553F8">
          <w:rPr>
            <w:noProof/>
            <w:webHidden/>
          </w:rPr>
          <w:t>.................</w:t>
        </w:r>
        <w:r w:rsidR="002C0247">
          <w:rPr>
            <w:noProof/>
            <w:webHidden/>
          </w:rPr>
          <w:t xml:space="preserve">.... </w:t>
        </w:r>
        <w:r w:rsidR="00E14858" w:rsidRPr="00A80047">
          <w:rPr>
            <w:b/>
            <w:noProof/>
            <w:webHidden/>
          </w:rPr>
          <w:t>4</w:t>
        </w:r>
      </w:hyperlink>
      <w:hyperlink w:anchor="_Toc78283176" w:history="1"/>
    </w:p>
    <w:p w14:paraId="29DE87D2" w14:textId="065394BC" w:rsidR="00455385" w:rsidRDefault="0024403E">
      <w:pPr>
        <w:pStyle w:val="TOC1"/>
        <w:rPr>
          <w:noProof/>
        </w:rPr>
      </w:pPr>
      <w:r>
        <w:t xml:space="preserve">3  </w:t>
      </w:r>
      <w:hyperlink w:anchor="_Toc78283179" w:history="1">
        <w:r w:rsidR="00455385" w:rsidRPr="0024403E">
          <w:rPr>
            <w:rStyle w:val="Hyperlink"/>
            <w:b/>
            <w:noProof/>
          </w:rPr>
          <w:t>Methodology</w:t>
        </w:r>
        <w:r w:rsidR="00455385">
          <w:rPr>
            <w:noProof/>
            <w:webHidden/>
          </w:rPr>
          <w:tab/>
        </w:r>
        <w:r w:rsidR="00455385" w:rsidRPr="00A80047">
          <w:rPr>
            <w:b/>
            <w:noProof/>
            <w:webHidden/>
          </w:rPr>
          <w:fldChar w:fldCharType="begin"/>
        </w:r>
        <w:r w:rsidR="00455385" w:rsidRPr="00A80047">
          <w:rPr>
            <w:b/>
            <w:noProof/>
            <w:webHidden/>
          </w:rPr>
          <w:instrText xml:space="preserve"> PAGEREF _Toc78283179 \h </w:instrText>
        </w:r>
        <w:r w:rsidR="00455385" w:rsidRPr="00A80047">
          <w:rPr>
            <w:b/>
            <w:noProof/>
            <w:webHidden/>
          </w:rPr>
        </w:r>
        <w:r w:rsidR="00455385" w:rsidRPr="00A80047">
          <w:rPr>
            <w:b/>
            <w:noProof/>
            <w:webHidden/>
          </w:rPr>
          <w:fldChar w:fldCharType="separate"/>
        </w:r>
        <w:r w:rsidR="00455385" w:rsidRPr="00A80047">
          <w:rPr>
            <w:b/>
            <w:noProof/>
            <w:webHidden/>
          </w:rPr>
          <w:t>6</w:t>
        </w:r>
        <w:r w:rsidR="00455385" w:rsidRPr="00A80047">
          <w:rPr>
            <w:b/>
            <w:noProof/>
            <w:webHidden/>
          </w:rPr>
          <w:fldChar w:fldCharType="end"/>
        </w:r>
      </w:hyperlink>
    </w:p>
    <w:p w14:paraId="4F7D9D54" w14:textId="12E43225" w:rsidR="0024403E" w:rsidRDefault="0024403E" w:rsidP="0024403E">
      <w:pPr>
        <w:rPr>
          <w:rFonts w:eastAsiaTheme="minorEastAsia"/>
        </w:rPr>
      </w:pPr>
      <w:r>
        <w:rPr>
          <w:rFonts w:eastAsiaTheme="minorEastAsia"/>
        </w:rPr>
        <w:t xml:space="preserve">    3.1  Overview......................................................................................................</w:t>
      </w:r>
      <w:r w:rsidR="000553F8">
        <w:rPr>
          <w:rFonts w:eastAsiaTheme="minorEastAsia"/>
        </w:rPr>
        <w:t>.</w:t>
      </w:r>
      <w:r>
        <w:rPr>
          <w:rFonts w:eastAsiaTheme="minorEastAsia"/>
        </w:rPr>
        <w:t>............</w:t>
      </w:r>
      <w:r w:rsidR="00E14858">
        <w:rPr>
          <w:rFonts w:eastAsiaTheme="minorEastAsia"/>
        </w:rPr>
        <w:t>6</w:t>
      </w:r>
    </w:p>
    <w:p w14:paraId="0475BEBE" w14:textId="57646B3D" w:rsidR="0024403E" w:rsidRDefault="0024403E" w:rsidP="0024403E">
      <w:pPr>
        <w:rPr>
          <w:rFonts w:eastAsiaTheme="minorEastAsia"/>
        </w:rPr>
      </w:pPr>
      <w:r>
        <w:rPr>
          <w:rFonts w:eastAsiaTheme="minorEastAsia"/>
        </w:rPr>
        <w:t xml:space="preserve">    3.2  Proposed Rover............................................................................................</w:t>
      </w:r>
      <w:r w:rsidR="000553F8">
        <w:rPr>
          <w:rFonts w:eastAsiaTheme="minorEastAsia"/>
        </w:rPr>
        <w:t>.</w:t>
      </w:r>
      <w:r>
        <w:rPr>
          <w:rFonts w:eastAsiaTheme="minorEastAsia"/>
        </w:rPr>
        <w:t>............</w:t>
      </w:r>
      <w:r w:rsidR="00E14858">
        <w:rPr>
          <w:rFonts w:eastAsiaTheme="minorEastAsia"/>
        </w:rPr>
        <w:t>7</w:t>
      </w:r>
    </w:p>
    <w:p w14:paraId="27ADE072" w14:textId="4272ED09" w:rsidR="0024403E" w:rsidRDefault="0024403E" w:rsidP="0024403E">
      <w:pPr>
        <w:rPr>
          <w:rFonts w:eastAsiaTheme="minorEastAsia"/>
        </w:rPr>
      </w:pPr>
      <w:r>
        <w:rPr>
          <w:rFonts w:eastAsiaTheme="minorEastAsia"/>
        </w:rPr>
        <w:t xml:space="preserve">    3.3  Methodological Connections.......................................................................</w:t>
      </w:r>
      <w:r w:rsidR="000553F8">
        <w:rPr>
          <w:rFonts w:eastAsiaTheme="minorEastAsia"/>
        </w:rPr>
        <w:t>..</w:t>
      </w:r>
      <w:r>
        <w:rPr>
          <w:rFonts w:eastAsiaTheme="minorEastAsia"/>
        </w:rPr>
        <w:t>...........</w:t>
      </w:r>
      <w:r w:rsidR="00E14858">
        <w:rPr>
          <w:rFonts w:eastAsiaTheme="minorEastAsia"/>
        </w:rPr>
        <w:t>8</w:t>
      </w:r>
    </w:p>
    <w:p w14:paraId="7D2B815A" w14:textId="4DFC3EFF" w:rsidR="0024403E" w:rsidRDefault="0024403E" w:rsidP="0024403E">
      <w:pPr>
        <w:rPr>
          <w:rFonts w:eastAsiaTheme="minorEastAsia"/>
        </w:rPr>
      </w:pPr>
      <w:r>
        <w:rPr>
          <w:rFonts w:eastAsiaTheme="minorEastAsia"/>
        </w:rPr>
        <w:t xml:space="preserve">           3.3.1  ESP 32 Wrover Module.....................................................................</w:t>
      </w:r>
      <w:r w:rsidR="000553F8">
        <w:rPr>
          <w:rFonts w:eastAsiaTheme="minorEastAsia"/>
        </w:rPr>
        <w:t>.</w:t>
      </w:r>
      <w:r>
        <w:rPr>
          <w:rFonts w:eastAsiaTheme="minorEastAsia"/>
        </w:rPr>
        <w:t>............</w:t>
      </w:r>
      <w:r w:rsidR="00E14858">
        <w:rPr>
          <w:rFonts w:eastAsiaTheme="minorEastAsia"/>
        </w:rPr>
        <w:t>8</w:t>
      </w:r>
    </w:p>
    <w:p w14:paraId="06849F57" w14:textId="61099679" w:rsidR="0024403E" w:rsidRDefault="0024403E" w:rsidP="0024403E">
      <w:pPr>
        <w:rPr>
          <w:rFonts w:eastAsiaTheme="minorEastAsia"/>
        </w:rPr>
      </w:pPr>
      <w:r>
        <w:rPr>
          <w:rFonts w:eastAsiaTheme="minorEastAsia"/>
        </w:rPr>
        <w:t xml:space="preserve">           3.3.2  Li-DAR to TCP/IP data transfer.................................</w:t>
      </w:r>
      <w:r w:rsidR="00E14858">
        <w:rPr>
          <w:rFonts w:eastAsiaTheme="minorEastAsia"/>
        </w:rPr>
        <w:t>........................</w:t>
      </w:r>
      <w:r w:rsidR="000553F8">
        <w:rPr>
          <w:rFonts w:eastAsiaTheme="minorEastAsia"/>
        </w:rPr>
        <w:t>.</w:t>
      </w:r>
      <w:r w:rsidR="00E14858">
        <w:rPr>
          <w:rFonts w:eastAsiaTheme="minorEastAsia"/>
        </w:rPr>
        <w:t>......</w:t>
      </w:r>
      <w:r>
        <w:rPr>
          <w:rFonts w:eastAsiaTheme="minorEastAsia"/>
        </w:rPr>
        <w:t>...</w:t>
      </w:r>
      <w:r w:rsidR="00E14858">
        <w:rPr>
          <w:rFonts w:eastAsiaTheme="minorEastAsia"/>
        </w:rPr>
        <w:t>11</w:t>
      </w:r>
    </w:p>
    <w:p w14:paraId="593CD2B9" w14:textId="110B1491" w:rsidR="0024403E" w:rsidRDefault="0024403E" w:rsidP="0024403E">
      <w:pPr>
        <w:rPr>
          <w:rFonts w:eastAsiaTheme="minorEastAsia"/>
        </w:rPr>
      </w:pPr>
      <w:r>
        <w:rPr>
          <w:rFonts w:eastAsiaTheme="minorEastAsia"/>
        </w:rPr>
        <w:t xml:space="preserve">                     3.3.2.1  Li-DAR</w:t>
      </w:r>
      <w:r w:rsidR="00DD47BE">
        <w:rPr>
          <w:rFonts w:eastAsiaTheme="minorEastAsia"/>
        </w:rPr>
        <w:t>............................................................................................</w:t>
      </w:r>
      <w:r w:rsidR="00E14858">
        <w:rPr>
          <w:rFonts w:eastAsiaTheme="minorEastAsia"/>
        </w:rPr>
        <w:t>11</w:t>
      </w:r>
    </w:p>
    <w:p w14:paraId="0991C16E" w14:textId="4011E834" w:rsidR="00DD47BE" w:rsidRDefault="00DD47BE" w:rsidP="0024403E">
      <w:pPr>
        <w:rPr>
          <w:rFonts w:eastAsiaTheme="minorEastAsia"/>
        </w:rPr>
      </w:pPr>
      <w:r>
        <w:rPr>
          <w:rFonts w:eastAsiaTheme="minorEastAsia"/>
        </w:rPr>
        <w:t xml:space="preserve">                     3.3.2.2 </w:t>
      </w:r>
      <w:r w:rsidR="00392370">
        <w:rPr>
          <w:rFonts w:eastAsiaTheme="minorEastAsia"/>
        </w:rPr>
        <w:t xml:space="preserve"> Li-DAR to TCP/IP</w:t>
      </w:r>
      <w:r>
        <w:rPr>
          <w:rFonts w:eastAsiaTheme="minorEastAsia"/>
        </w:rPr>
        <w:t>...........................</w:t>
      </w:r>
      <w:r w:rsidR="00392370">
        <w:rPr>
          <w:rFonts w:eastAsiaTheme="minorEastAsia"/>
        </w:rPr>
        <w:t>...........</w:t>
      </w:r>
      <w:r>
        <w:rPr>
          <w:rFonts w:eastAsiaTheme="minorEastAsia"/>
        </w:rPr>
        <w:t>.....................................</w:t>
      </w:r>
      <w:r w:rsidR="00E14858">
        <w:rPr>
          <w:rFonts w:eastAsiaTheme="minorEastAsia"/>
        </w:rPr>
        <w:t>13</w:t>
      </w:r>
    </w:p>
    <w:p w14:paraId="61D623B4" w14:textId="5C9DD574" w:rsidR="00DD47BE" w:rsidRDefault="00DD47BE" w:rsidP="0024403E">
      <w:pPr>
        <w:rPr>
          <w:rFonts w:eastAsiaTheme="minorEastAsia"/>
        </w:rPr>
      </w:pPr>
      <w:r>
        <w:rPr>
          <w:rFonts w:eastAsiaTheme="minorEastAsia"/>
        </w:rPr>
        <w:t xml:space="preserve">                     3.3.2.3  Li-DAR </w:t>
      </w:r>
      <w:r w:rsidR="00392370">
        <w:rPr>
          <w:rFonts w:eastAsiaTheme="minorEastAsia"/>
        </w:rPr>
        <w:t>with Servo motor</w:t>
      </w:r>
      <w:r>
        <w:rPr>
          <w:rFonts w:eastAsiaTheme="minorEastAsia"/>
        </w:rPr>
        <w:t>...................................</w:t>
      </w:r>
      <w:r w:rsidR="00392370">
        <w:rPr>
          <w:rFonts w:eastAsiaTheme="minorEastAsia"/>
        </w:rPr>
        <w:t>.........</w:t>
      </w:r>
      <w:r w:rsidR="000553F8">
        <w:rPr>
          <w:rFonts w:eastAsiaTheme="minorEastAsia"/>
        </w:rPr>
        <w:t>.</w:t>
      </w:r>
      <w:r>
        <w:rPr>
          <w:rFonts w:eastAsiaTheme="minorEastAsia"/>
        </w:rPr>
        <w:t>.....</w:t>
      </w:r>
      <w:r w:rsidR="00392370">
        <w:rPr>
          <w:rFonts w:eastAsiaTheme="minorEastAsia"/>
        </w:rPr>
        <w:t>...........</w:t>
      </w:r>
      <w:r>
        <w:rPr>
          <w:rFonts w:eastAsiaTheme="minorEastAsia"/>
        </w:rPr>
        <w:t>..</w:t>
      </w:r>
      <w:r w:rsidR="00E14858">
        <w:rPr>
          <w:rFonts w:eastAsiaTheme="minorEastAsia"/>
        </w:rPr>
        <w:t>15</w:t>
      </w:r>
    </w:p>
    <w:p w14:paraId="1759F59D" w14:textId="4179C4AA" w:rsidR="00DD47BE" w:rsidRDefault="00DD47BE" w:rsidP="0024403E">
      <w:pPr>
        <w:rPr>
          <w:rFonts w:eastAsiaTheme="minorEastAsia"/>
        </w:rPr>
      </w:pPr>
      <w:r>
        <w:rPr>
          <w:rFonts w:eastAsiaTheme="minorEastAsia"/>
        </w:rPr>
        <w:t xml:space="preserve">          3.3.3  Mapping and Navigation with Li-DAR.............................................</w:t>
      </w:r>
      <w:r w:rsidR="000553F8">
        <w:rPr>
          <w:rFonts w:eastAsiaTheme="minorEastAsia"/>
        </w:rPr>
        <w:t>.</w:t>
      </w:r>
      <w:r>
        <w:rPr>
          <w:rFonts w:eastAsiaTheme="minorEastAsia"/>
        </w:rPr>
        <w:t>...........</w:t>
      </w:r>
      <w:r w:rsidR="00E14858">
        <w:rPr>
          <w:rFonts w:eastAsiaTheme="minorEastAsia"/>
        </w:rPr>
        <w:t>16</w:t>
      </w:r>
    </w:p>
    <w:p w14:paraId="6475EA98" w14:textId="777A7BFB" w:rsidR="00DD47BE" w:rsidRDefault="00DD47BE" w:rsidP="0024403E">
      <w:pPr>
        <w:rPr>
          <w:rFonts w:eastAsiaTheme="minorEastAsia"/>
        </w:rPr>
      </w:pPr>
      <w:r>
        <w:rPr>
          <w:rFonts w:eastAsiaTheme="minorEastAsia"/>
        </w:rPr>
        <w:t xml:space="preserve">          3.3.4  Rover Control...................................................................................</w:t>
      </w:r>
      <w:r w:rsidR="000553F8">
        <w:rPr>
          <w:rFonts w:eastAsiaTheme="minorEastAsia"/>
        </w:rPr>
        <w:t>..</w:t>
      </w:r>
      <w:r>
        <w:rPr>
          <w:rFonts w:eastAsiaTheme="minorEastAsia"/>
        </w:rPr>
        <w:t>............</w:t>
      </w:r>
      <w:r w:rsidR="00E14858">
        <w:rPr>
          <w:rFonts w:eastAsiaTheme="minorEastAsia"/>
        </w:rPr>
        <w:t>17</w:t>
      </w:r>
    </w:p>
    <w:p w14:paraId="4725F223" w14:textId="30F33E4D" w:rsidR="00DD47BE" w:rsidRDefault="00DD47BE" w:rsidP="0024403E">
      <w:pPr>
        <w:rPr>
          <w:rFonts w:eastAsiaTheme="minorEastAsia"/>
        </w:rPr>
      </w:pPr>
      <w:r>
        <w:rPr>
          <w:rFonts w:eastAsiaTheme="minorEastAsia"/>
        </w:rPr>
        <w:t xml:space="preserve">          3.3.5  RF Communication...........................................................................</w:t>
      </w:r>
      <w:r w:rsidR="000553F8">
        <w:rPr>
          <w:rFonts w:eastAsiaTheme="minorEastAsia"/>
        </w:rPr>
        <w:t>..</w:t>
      </w:r>
      <w:r>
        <w:rPr>
          <w:rFonts w:eastAsiaTheme="minorEastAsia"/>
        </w:rPr>
        <w:t>...........</w:t>
      </w:r>
      <w:r w:rsidR="00E14858">
        <w:rPr>
          <w:rFonts w:eastAsiaTheme="minorEastAsia"/>
        </w:rPr>
        <w:t>18</w:t>
      </w:r>
    </w:p>
    <w:p w14:paraId="3B687BAC" w14:textId="7EA9DC05" w:rsidR="00DD47BE" w:rsidRPr="0024403E" w:rsidRDefault="00DD47BE" w:rsidP="0024403E">
      <w:pPr>
        <w:rPr>
          <w:rFonts w:eastAsiaTheme="minorEastAsia"/>
        </w:rPr>
      </w:pPr>
      <w:r>
        <w:rPr>
          <w:rFonts w:eastAsiaTheme="minorEastAsia"/>
        </w:rPr>
        <w:t xml:space="preserve">          3.3.6  Control &amp; Processing Unit..................................................................</w:t>
      </w:r>
      <w:r w:rsidR="000553F8">
        <w:rPr>
          <w:rFonts w:eastAsiaTheme="minorEastAsia"/>
        </w:rPr>
        <w:t>...</w:t>
      </w:r>
      <w:r>
        <w:rPr>
          <w:rFonts w:eastAsiaTheme="minorEastAsia"/>
        </w:rPr>
        <w:t>........</w:t>
      </w:r>
      <w:r w:rsidR="00E14858">
        <w:rPr>
          <w:rFonts w:eastAsiaTheme="minorEastAsia"/>
        </w:rPr>
        <w:t>19</w:t>
      </w:r>
    </w:p>
    <w:p w14:paraId="590D546F" w14:textId="1C25BB09" w:rsidR="00455385" w:rsidRDefault="00DD47BE">
      <w:pPr>
        <w:pStyle w:val="TOC1"/>
        <w:rPr>
          <w:noProof/>
        </w:rPr>
      </w:pPr>
      <w:r>
        <w:t xml:space="preserve">4  </w:t>
      </w:r>
      <w:hyperlink w:anchor="_Toc78283180" w:history="1">
        <w:r w:rsidR="00455385" w:rsidRPr="00DD47BE">
          <w:rPr>
            <w:rStyle w:val="Hyperlink"/>
            <w:b/>
            <w:noProof/>
          </w:rPr>
          <w:t>Results</w:t>
        </w:r>
        <w:r>
          <w:rPr>
            <w:rStyle w:val="Hyperlink"/>
            <w:b/>
            <w:noProof/>
          </w:rPr>
          <w:t xml:space="preserve"> </w:t>
        </w:r>
        <w:r w:rsidR="00455385">
          <w:rPr>
            <w:noProof/>
            <w:webHidden/>
          </w:rPr>
          <w:tab/>
        </w:r>
      </w:hyperlink>
      <w:r w:rsidR="00E14858" w:rsidRPr="00A80047">
        <w:rPr>
          <w:b/>
          <w:noProof/>
        </w:rPr>
        <w:t>20</w:t>
      </w:r>
    </w:p>
    <w:p w14:paraId="4CEB8408" w14:textId="6E851332" w:rsidR="00DD47BE" w:rsidRDefault="00DD47BE" w:rsidP="00DD47BE">
      <w:pPr>
        <w:rPr>
          <w:rFonts w:eastAsiaTheme="minorEastAsia"/>
        </w:rPr>
      </w:pPr>
      <w:r>
        <w:rPr>
          <w:rFonts w:eastAsiaTheme="minorEastAsia"/>
        </w:rPr>
        <w:t xml:space="preserve">    4.1  Mapping and navigation.........................................................................................</w:t>
      </w:r>
      <w:r w:rsidR="00E14858">
        <w:rPr>
          <w:rFonts w:eastAsiaTheme="minorEastAsia"/>
        </w:rPr>
        <w:t>20</w:t>
      </w:r>
    </w:p>
    <w:p w14:paraId="48EB7438" w14:textId="556ABA08" w:rsidR="00DD47BE" w:rsidRDefault="00DD47BE" w:rsidP="00DD47BE">
      <w:pPr>
        <w:rPr>
          <w:rFonts w:eastAsiaTheme="minorEastAsia"/>
        </w:rPr>
      </w:pPr>
      <w:r>
        <w:rPr>
          <w:rFonts w:eastAsiaTheme="minorEastAsia"/>
        </w:rPr>
        <w:t xml:space="preserve">    4.2  Live video streaming.....................................................................................</w:t>
      </w:r>
      <w:r w:rsidR="000553F8">
        <w:rPr>
          <w:rFonts w:eastAsiaTheme="minorEastAsia"/>
        </w:rPr>
        <w:t>.</w:t>
      </w:r>
      <w:r>
        <w:rPr>
          <w:rFonts w:eastAsiaTheme="minorEastAsia"/>
        </w:rPr>
        <w:t>.........</w:t>
      </w:r>
      <w:r w:rsidR="00E14858">
        <w:rPr>
          <w:rFonts w:eastAsiaTheme="minorEastAsia"/>
        </w:rPr>
        <w:t>21</w:t>
      </w:r>
    </w:p>
    <w:p w14:paraId="69D4D736" w14:textId="7A6F954D" w:rsidR="00DD47BE" w:rsidRDefault="00DD47BE" w:rsidP="00DD47BE">
      <w:pPr>
        <w:rPr>
          <w:rFonts w:eastAsiaTheme="minorEastAsia"/>
        </w:rPr>
      </w:pPr>
      <w:r>
        <w:rPr>
          <w:rFonts w:eastAsiaTheme="minorEastAsia"/>
        </w:rPr>
        <w:t xml:space="preserve">    4.3  Cost Analysis.........................................................................</w:t>
      </w:r>
      <w:r w:rsidR="00E14858">
        <w:rPr>
          <w:rFonts w:eastAsiaTheme="minorEastAsia"/>
        </w:rPr>
        <w:t>.......................</w:t>
      </w:r>
      <w:r w:rsidR="000553F8">
        <w:rPr>
          <w:rFonts w:eastAsiaTheme="minorEastAsia"/>
        </w:rPr>
        <w:t>.</w:t>
      </w:r>
      <w:r w:rsidR="00E14858">
        <w:rPr>
          <w:rFonts w:eastAsiaTheme="minorEastAsia"/>
        </w:rPr>
        <w:t>.......</w:t>
      </w:r>
      <w:r>
        <w:rPr>
          <w:rFonts w:eastAsiaTheme="minorEastAsia"/>
        </w:rPr>
        <w:t>..</w:t>
      </w:r>
      <w:r w:rsidR="00E14858">
        <w:rPr>
          <w:rFonts w:eastAsiaTheme="minorEastAsia"/>
        </w:rPr>
        <w:t>21</w:t>
      </w:r>
    </w:p>
    <w:p w14:paraId="366DDB98" w14:textId="25BFA75B" w:rsidR="00DD47BE" w:rsidRPr="00DD47BE" w:rsidRDefault="00DD47BE" w:rsidP="00DD47BE">
      <w:pPr>
        <w:rPr>
          <w:rFonts w:eastAsiaTheme="minorEastAsia"/>
        </w:rPr>
      </w:pPr>
      <w:r>
        <w:rPr>
          <w:rFonts w:eastAsiaTheme="minorEastAsia"/>
        </w:rPr>
        <w:t xml:space="preserve">    4.4  Future Scope..........................................................................</w:t>
      </w:r>
      <w:r w:rsidR="00E14858">
        <w:rPr>
          <w:rFonts w:eastAsiaTheme="minorEastAsia"/>
        </w:rPr>
        <w:t>........................</w:t>
      </w:r>
      <w:r w:rsidR="000553F8">
        <w:rPr>
          <w:rFonts w:eastAsiaTheme="minorEastAsia"/>
        </w:rPr>
        <w:t>.</w:t>
      </w:r>
      <w:r w:rsidR="00E14858">
        <w:rPr>
          <w:rFonts w:eastAsiaTheme="minorEastAsia"/>
        </w:rPr>
        <w:t>.....</w:t>
      </w:r>
      <w:r>
        <w:rPr>
          <w:rFonts w:eastAsiaTheme="minorEastAsia"/>
        </w:rPr>
        <w:t>...</w:t>
      </w:r>
      <w:r w:rsidR="00E14858">
        <w:rPr>
          <w:rFonts w:eastAsiaTheme="minorEastAsia"/>
        </w:rPr>
        <w:t>22</w:t>
      </w:r>
    </w:p>
    <w:p w14:paraId="6F6D1BA9" w14:textId="0DDAB1F6" w:rsidR="00455385" w:rsidRDefault="00DD47BE">
      <w:pPr>
        <w:pStyle w:val="TOC1"/>
        <w:rPr>
          <w:rFonts w:asciiTheme="minorHAnsi" w:eastAsiaTheme="minorEastAsia" w:hAnsiTheme="minorHAnsi" w:cs="Vrinda"/>
          <w:noProof/>
          <w:sz w:val="22"/>
          <w:szCs w:val="28"/>
          <w:lang w:bidi="bn-BD"/>
        </w:rPr>
      </w:pPr>
      <w:r>
        <w:t xml:space="preserve">5 </w:t>
      </w:r>
      <w:hyperlink w:anchor="_Toc78283181" w:history="1">
        <w:r w:rsidR="00455385" w:rsidRPr="00DD47BE">
          <w:rPr>
            <w:rStyle w:val="Hyperlink"/>
            <w:b/>
            <w:noProof/>
          </w:rPr>
          <w:t>Evidence of Complex Engineering Problem and PO Mapping</w:t>
        </w:r>
        <w:r>
          <w:rPr>
            <w:rStyle w:val="Hyperlink"/>
            <w:b/>
            <w:noProof/>
          </w:rPr>
          <w:t>, Gantt Chart</w:t>
        </w:r>
        <w:r w:rsidR="00455385" w:rsidRPr="00A80047">
          <w:rPr>
            <w:noProof/>
            <w:webHidden/>
          </w:rPr>
          <w:tab/>
        </w:r>
        <w:r w:rsidR="00E14858" w:rsidRPr="00A80047">
          <w:rPr>
            <w:b/>
            <w:noProof/>
            <w:webHidden/>
          </w:rPr>
          <w:t>24</w:t>
        </w:r>
      </w:hyperlink>
    </w:p>
    <w:p w14:paraId="47CB0D78" w14:textId="3D54E91B" w:rsidR="00455385" w:rsidRDefault="00D7791C">
      <w:pPr>
        <w:pStyle w:val="TOC2"/>
        <w:rPr>
          <w:rFonts w:asciiTheme="minorHAnsi" w:eastAsiaTheme="minorEastAsia" w:hAnsiTheme="minorHAnsi" w:cs="Vrinda"/>
          <w:noProof/>
          <w:sz w:val="22"/>
          <w:szCs w:val="28"/>
          <w:lang w:bidi="bn-BD"/>
        </w:rPr>
      </w:pPr>
      <w:hyperlink w:anchor="_Toc78283182" w:history="1">
        <w:r w:rsidR="00455385" w:rsidRPr="008B723A">
          <w:rPr>
            <w:rStyle w:val="Hyperlink"/>
            <w:noProof/>
          </w:rPr>
          <w:t>5.1 Complex of Engineering Problem</w:t>
        </w:r>
        <w:r w:rsidR="00455385">
          <w:rPr>
            <w:noProof/>
            <w:webHidden/>
          </w:rPr>
          <w:tab/>
        </w:r>
      </w:hyperlink>
      <w:r w:rsidR="00E14858">
        <w:rPr>
          <w:noProof/>
        </w:rPr>
        <w:t>24</w:t>
      </w:r>
    </w:p>
    <w:p w14:paraId="53D07DCC" w14:textId="1F0E29F7" w:rsidR="00455385" w:rsidRDefault="00D7791C">
      <w:pPr>
        <w:pStyle w:val="TOC2"/>
        <w:rPr>
          <w:noProof/>
        </w:rPr>
      </w:pPr>
      <w:hyperlink w:anchor="_Toc78283183" w:history="1">
        <w:r w:rsidR="00DD47BE">
          <w:rPr>
            <w:rStyle w:val="Hyperlink"/>
            <w:noProof/>
          </w:rPr>
          <w:t>5.2</w:t>
        </w:r>
        <w:r w:rsidR="00455385" w:rsidRPr="008B723A">
          <w:rPr>
            <w:rStyle w:val="Hyperlink"/>
            <w:noProof/>
          </w:rPr>
          <w:t xml:space="preserve"> PO Mapping</w:t>
        </w:r>
        <w:r w:rsidR="00455385">
          <w:rPr>
            <w:noProof/>
            <w:webHidden/>
          </w:rPr>
          <w:tab/>
        </w:r>
      </w:hyperlink>
      <w:r w:rsidR="00E14858">
        <w:rPr>
          <w:noProof/>
        </w:rPr>
        <w:t>25</w:t>
      </w:r>
    </w:p>
    <w:p w14:paraId="36AB4C2C" w14:textId="7D6CA5CB" w:rsidR="00DD47BE" w:rsidRDefault="00DD47BE" w:rsidP="00DD47BE">
      <w:pPr>
        <w:rPr>
          <w:rFonts w:eastAsiaTheme="minorEastAsia"/>
        </w:rPr>
      </w:pPr>
      <w:r>
        <w:rPr>
          <w:rFonts w:eastAsiaTheme="minorEastAsia"/>
        </w:rPr>
        <w:t xml:space="preserve">    5.3 Gantt Chart...............................................................................................................</w:t>
      </w:r>
      <w:r w:rsidR="00E14858">
        <w:rPr>
          <w:rFonts w:eastAsiaTheme="minorEastAsia"/>
        </w:rPr>
        <w:t>27</w:t>
      </w:r>
    </w:p>
    <w:p w14:paraId="476D29B3" w14:textId="77777777" w:rsidR="00DD47BE" w:rsidRPr="00DD47BE" w:rsidRDefault="00DD47BE" w:rsidP="00DD47BE">
      <w:pPr>
        <w:rPr>
          <w:rFonts w:eastAsiaTheme="minorEastAsia"/>
        </w:rPr>
      </w:pPr>
    </w:p>
    <w:p w14:paraId="0076E6B6" w14:textId="372E457E" w:rsidR="00455385" w:rsidRDefault="00DD47BE">
      <w:pPr>
        <w:pStyle w:val="TOC1"/>
        <w:rPr>
          <w:rFonts w:asciiTheme="minorHAnsi" w:eastAsiaTheme="minorEastAsia" w:hAnsiTheme="minorHAnsi" w:cs="Vrinda"/>
          <w:noProof/>
          <w:sz w:val="22"/>
          <w:szCs w:val="28"/>
          <w:lang w:bidi="bn-BD"/>
        </w:rPr>
      </w:pPr>
      <w:r>
        <w:t xml:space="preserve">6 </w:t>
      </w:r>
      <w:hyperlink w:anchor="_Toc78283184" w:history="1">
        <w:r w:rsidR="00455385" w:rsidRPr="00DD47BE">
          <w:rPr>
            <w:rStyle w:val="Hyperlink"/>
            <w:b/>
            <w:noProof/>
          </w:rPr>
          <w:t>Conclusion</w:t>
        </w:r>
        <w:r w:rsidR="00455385">
          <w:rPr>
            <w:noProof/>
            <w:webHidden/>
          </w:rPr>
          <w:tab/>
        </w:r>
        <w:r w:rsidR="00E14858" w:rsidRPr="00A80047">
          <w:rPr>
            <w:b/>
            <w:noProof/>
            <w:webHidden/>
          </w:rPr>
          <w:t>28</w:t>
        </w:r>
      </w:hyperlink>
    </w:p>
    <w:p w14:paraId="6C7D814C" w14:textId="11C6F219" w:rsidR="00455385" w:rsidRDefault="00D7791C">
      <w:pPr>
        <w:pStyle w:val="TOC1"/>
        <w:rPr>
          <w:rFonts w:asciiTheme="minorHAnsi" w:eastAsiaTheme="minorEastAsia" w:hAnsiTheme="minorHAnsi" w:cs="Vrinda"/>
          <w:noProof/>
          <w:sz w:val="22"/>
          <w:szCs w:val="28"/>
          <w:lang w:bidi="bn-BD"/>
        </w:rPr>
      </w:pPr>
      <w:hyperlink w:anchor="_Toc78283185" w:history="1">
        <w:r w:rsidR="00455385" w:rsidRPr="00DD47BE">
          <w:rPr>
            <w:rStyle w:val="Hyperlink"/>
            <w:b/>
            <w:noProof/>
          </w:rPr>
          <w:t>References</w:t>
        </w:r>
        <w:r w:rsidR="00455385">
          <w:rPr>
            <w:noProof/>
            <w:webHidden/>
          </w:rPr>
          <w:tab/>
        </w:r>
        <w:r w:rsidR="00E14858" w:rsidRPr="00A80047">
          <w:rPr>
            <w:b/>
            <w:noProof/>
            <w:webHidden/>
          </w:rPr>
          <w:t>29</w:t>
        </w:r>
      </w:hyperlink>
    </w:p>
    <w:p w14:paraId="24CC87F1" w14:textId="36BC7CF9" w:rsidR="00455385" w:rsidRDefault="00D7791C">
      <w:pPr>
        <w:pStyle w:val="TOC1"/>
        <w:rPr>
          <w:rFonts w:asciiTheme="minorHAnsi" w:eastAsiaTheme="minorEastAsia" w:hAnsiTheme="minorHAnsi" w:cs="Vrinda"/>
          <w:noProof/>
          <w:sz w:val="22"/>
          <w:szCs w:val="28"/>
          <w:lang w:bidi="bn-BD"/>
        </w:rPr>
      </w:pPr>
      <w:hyperlink w:anchor="_Toc78283187" w:history="1">
        <w:r w:rsidR="002079C0">
          <w:rPr>
            <w:rStyle w:val="Hyperlink"/>
            <w:b/>
            <w:noProof/>
          </w:rPr>
          <w:t xml:space="preserve">Appendix </w:t>
        </w:r>
        <w:r w:rsidR="00455385">
          <w:rPr>
            <w:noProof/>
            <w:webHidden/>
          </w:rPr>
          <w:tab/>
        </w:r>
        <w:r w:rsidR="00E14858" w:rsidRPr="00A80047">
          <w:rPr>
            <w:b/>
            <w:noProof/>
            <w:webHidden/>
          </w:rPr>
          <w:t>30</w:t>
        </w:r>
      </w:hyperlink>
    </w:p>
    <w:p w14:paraId="11DD620A" w14:textId="5587FC9F" w:rsidR="00B853C4" w:rsidRPr="000F0B10" w:rsidRDefault="009926EE" w:rsidP="00832BCF">
      <w:pPr>
        <w:pStyle w:val="Title"/>
        <w:rPr>
          <w:rFonts w:ascii="Times New Roman" w:hAnsi="Times New Roman"/>
          <w:lang w:val="en-US"/>
        </w:rPr>
      </w:pPr>
      <w:r w:rsidRPr="00E64219">
        <w:rPr>
          <w:rFonts w:ascii="Times New Roman" w:hAnsi="Times New Roman"/>
        </w:rPr>
        <w:lastRenderedPageBreak/>
        <w:fldChar w:fldCharType="end"/>
      </w:r>
      <w:bookmarkStart w:id="0" w:name="_Toc360787099"/>
      <w:r w:rsidR="00B853C4" w:rsidRPr="000F0B10">
        <w:rPr>
          <w:rFonts w:ascii="Times New Roman" w:hAnsi="Times New Roman"/>
          <w:lang w:val="en-US"/>
        </w:rPr>
        <w:t>LIST OF TABLES</w:t>
      </w:r>
      <w:bookmarkEnd w:id="0"/>
    </w:p>
    <w:p w14:paraId="203CA541" w14:textId="77777777" w:rsidR="00E434C2" w:rsidRPr="000F0B10" w:rsidRDefault="00E434C2" w:rsidP="00866D9F">
      <w:pPr>
        <w:rPr>
          <w:lang w:val="en-US"/>
        </w:rPr>
      </w:pPr>
    </w:p>
    <w:p w14:paraId="0332BB32" w14:textId="7122E9E9" w:rsidR="00455385" w:rsidRDefault="009926EE">
      <w:pPr>
        <w:pStyle w:val="TableofFigures"/>
        <w:tabs>
          <w:tab w:val="right" w:leader="dot" w:pos="8643"/>
        </w:tabs>
        <w:rPr>
          <w:rFonts w:asciiTheme="minorHAnsi" w:eastAsiaTheme="minorEastAsia" w:hAnsiTheme="minorHAnsi" w:cs="Vrinda"/>
          <w:noProof/>
          <w:sz w:val="22"/>
          <w:szCs w:val="28"/>
          <w:lang w:bidi="bn-BD"/>
        </w:rPr>
      </w:pPr>
      <w:r w:rsidRPr="00E64219">
        <w:fldChar w:fldCharType="begin"/>
      </w:r>
      <w:r w:rsidR="00ED1AB6" w:rsidRPr="00E64219">
        <w:instrText xml:space="preserve"> TOC \h \z \c "Table" </w:instrText>
      </w:r>
      <w:r w:rsidRPr="00E64219">
        <w:fldChar w:fldCharType="separate"/>
      </w:r>
      <w:hyperlink w:anchor="_Toc78283188" w:history="1">
        <w:r w:rsidR="00455385" w:rsidRPr="00FC5ADA">
          <w:rPr>
            <w:rStyle w:val="Hyperlink"/>
            <w:noProof/>
          </w:rPr>
          <w:t>Table 1:</w:t>
        </w:r>
        <w:r w:rsidR="008D30B6" w:rsidRPr="008D30B6">
          <w:rPr>
            <w:sz w:val="22"/>
            <w:szCs w:val="22"/>
          </w:rPr>
          <w:t xml:space="preserve"> </w:t>
        </w:r>
        <w:r w:rsidR="008D30B6" w:rsidRPr="00546A4A">
          <w:rPr>
            <w:sz w:val="22"/>
            <w:szCs w:val="22"/>
          </w:rPr>
          <w:t>Overall design specification of the project</w:t>
        </w:r>
        <w:r w:rsidR="008D30B6">
          <w:rPr>
            <w:sz w:val="22"/>
            <w:szCs w:val="22"/>
          </w:rPr>
          <w:t>.</w:t>
        </w:r>
        <w:r w:rsidR="00455385">
          <w:rPr>
            <w:noProof/>
            <w:webHidden/>
          </w:rPr>
          <w:tab/>
        </w:r>
      </w:hyperlink>
      <w:r w:rsidR="00702EE8">
        <w:rPr>
          <w:noProof/>
        </w:rPr>
        <w:t>3</w:t>
      </w:r>
    </w:p>
    <w:p w14:paraId="4C4426C9" w14:textId="6374861B" w:rsidR="00455385" w:rsidRDefault="00D7791C">
      <w:pPr>
        <w:pStyle w:val="TableofFigures"/>
        <w:tabs>
          <w:tab w:val="right" w:leader="dot" w:pos="8643"/>
        </w:tabs>
        <w:rPr>
          <w:noProof/>
        </w:rPr>
      </w:pPr>
      <w:hyperlink w:anchor="_Toc78283189" w:history="1">
        <w:r w:rsidR="00455385" w:rsidRPr="00FC5ADA">
          <w:rPr>
            <w:rStyle w:val="Hyperlink"/>
            <w:noProof/>
          </w:rPr>
          <w:t>Table 2:</w:t>
        </w:r>
        <w:r w:rsidR="008D30B6" w:rsidRPr="008D30B6">
          <w:rPr>
            <w:lang w:val="en-US"/>
          </w:rPr>
          <w:t xml:space="preserve"> </w:t>
        </w:r>
        <w:r w:rsidR="008D30B6">
          <w:rPr>
            <w:lang w:val="en-US"/>
          </w:rPr>
          <w:t>Cost analysis of the project</w:t>
        </w:r>
        <w:r w:rsidR="00455385">
          <w:rPr>
            <w:noProof/>
            <w:webHidden/>
          </w:rPr>
          <w:tab/>
        </w:r>
      </w:hyperlink>
      <w:r w:rsidR="00702EE8">
        <w:rPr>
          <w:noProof/>
        </w:rPr>
        <w:t>21</w:t>
      </w:r>
    </w:p>
    <w:p w14:paraId="29F25D8F" w14:textId="08499A65" w:rsidR="000C2765" w:rsidRDefault="00D7791C" w:rsidP="000C2765">
      <w:pPr>
        <w:pStyle w:val="TableofFigures"/>
        <w:tabs>
          <w:tab w:val="right" w:leader="dot" w:pos="8643"/>
        </w:tabs>
        <w:rPr>
          <w:noProof/>
        </w:rPr>
      </w:pPr>
      <w:hyperlink w:anchor="_Toc78283189" w:history="1">
        <w:r w:rsidR="00A7228E">
          <w:rPr>
            <w:rStyle w:val="Hyperlink"/>
            <w:noProof/>
          </w:rPr>
          <w:t>Table 3</w:t>
        </w:r>
        <w:r w:rsidR="000C2765" w:rsidRPr="00FC5ADA">
          <w:rPr>
            <w:rStyle w:val="Hyperlink"/>
            <w:noProof/>
          </w:rPr>
          <w:t>:</w:t>
        </w:r>
        <w:r w:rsidR="00A7228E" w:rsidRPr="00A7228E">
          <w:t xml:space="preserve"> </w:t>
        </w:r>
        <w:r w:rsidR="00A7228E">
          <w:t>Program Outcome</w:t>
        </w:r>
        <w:r w:rsidR="000C2765">
          <w:rPr>
            <w:noProof/>
            <w:webHidden/>
          </w:rPr>
          <w:tab/>
        </w:r>
      </w:hyperlink>
      <w:r w:rsidR="00702EE8">
        <w:rPr>
          <w:noProof/>
        </w:rPr>
        <w:t>25</w:t>
      </w:r>
    </w:p>
    <w:p w14:paraId="30A1E19C" w14:textId="77777777" w:rsidR="000C2765" w:rsidRPr="000C2765" w:rsidRDefault="000C2765" w:rsidP="000C2765"/>
    <w:p w14:paraId="631746FB" w14:textId="77777777" w:rsidR="000C2765" w:rsidRPr="000C2765" w:rsidRDefault="000C2765" w:rsidP="000C2765"/>
    <w:p w14:paraId="45E67337" w14:textId="77777777" w:rsidR="000C2765" w:rsidRPr="000C2765" w:rsidRDefault="000C2765" w:rsidP="000C2765"/>
    <w:p w14:paraId="4DB25D7F" w14:textId="77777777" w:rsidR="000C2765" w:rsidRPr="000C2765" w:rsidRDefault="000C2765" w:rsidP="000C2765"/>
    <w:p w14:paraId="57964CE0" w14:textId="77777777" w:rsidR="000C2765" w:rsidRPr="000C2765" w:rsidRDefault="000C2765" w:rsidP="000C2765"/>
    <w:p w14:paraId="04E8B0F8" w14:textId="77777777" w:rsidR="000C2765" w:rsidRPr="000C2765" w:rsidRDefault="000C2765" w:rsidP="000C2765"/>
    <w:p w14:paraId="45E6F04D" w14:textId="77777777" w:rsidR="000C2765" w:rsidRPr="000C2765" w:rsidRDefault="000C2765" w:rsidP="000C2765"/>
    <w:p w14:paraId="36A376ED" w14:textId="77777777" w:rsidR="000C2765" w:rsidRPr="000C2765" w:rsidRDefault="000C2765" w:rsidP="000C2765"/>
    <w:p w14:paraId="24A9D271" w14:textId="77777777" w:rsidR="000C2765" w:rsidRPr="000C2765" w:rsidRDefault="000C2765" w:rsidP="000C2765"/>
    <w:p w14:paraId="518D0677" w14:textId="77777777" w:rsidR="000C2765" w:rsidRPr="000C2765" w:rsidRDefault="000C2765" w:rsidP="000C2765"/>
    <w:p w14:paraId="4164B590" w14:textId="77777777" w:rsidR="000C2765" w:rsidRPr="000C2765" w:rsidRDefault="000C2765" w:rsidP="000C2765"/>
    <w:p w14:paraId="51FBEF12" w14:textId="77777777" w:rsidR="000C2765" w:rsidRPr="000C2765" w:rsidRDefault="000C2765" w:rsidP="000C2765"/>
    <w:p w14:paraId="4C5B1D7C" w14:textId="77777777" w:rsidR="000C2765" w:rsidRPr="000C2765" w:rsidRDefault="000C2765" w:rsidP="000C2765"/>
    <w:p w14:paraId="4CA282D6" w14:textId="77777777" w:rsidR="000C2765" w:rsidRPr="000C2765" w:rsidRDefault="000C2765" w:rsidP="000C2765">
      <w:pPr>
        <w:rPr>
          <w:rFonts w:eastAsiaTheme="minorEastAsia"/>
        </w:rPr>
      </w:pPr>
    </w:p>
    <w:p w14:paraId="59A5BB49" w14:textId="44A73D86" w:rsidR="00CD51C8" w:rsidRDefault="009926EE" w:rsidP="00EC17F4">
      <w:pPr>
        <w:pStyle w:val="thesis-bodytext"/>
        <w:spacing w:before="0" w:after="120"/>
      </w:pPr>
      <w:r w:rsidRPr="00E64219">
        <w:fldChar w:fldCharType="end"/>
      </w:r>
    </w:p>
    <w:p w14:paraId="0F9EB129" w14:textId="77777777" w:rsidR="00EE7293" w:rsidRDefault="00EE7293" w:rsidP="00EC17F4">
      <w:pPr>
        <w:pStyle w:val="thesis-bodytext"/>
        <w:spacing w:before="0" w:after="120"/>
      </w:pPr>
    </w:p>
    <w:p w14:paraId="55FF26F1" w14:textId="77777777" w:rsidR="00EE7293" w:rsidRDefault="00EE7293" w:rsidP="00EC17F4">
      <w:pPr>
        <w:pStyle w:val="thesis-bodytext"/>
        <w:spacing w:before="0" w:after="120"/>
      </w:pPr>
    </w:p>
    <w:p w14:paraId="3885DC78" w14:textId="77777777" w:rsidR="00EE7293" w:rsidRDefault="00EE7293" w:rsidP="00EC17F4">
      <w:pPr>
        <w:pStyle w:val="thesis-bodytext"/>
        <w:spacing w:before="0" w:after="120"/>
      </w:pPr>
    </w:p>
    <w:p w14:paraId="0267B72C" w14:textId="77777777" w:rsidR="00EE7293" w:rsidRDefault="00EE7293" w:rsidP="00EC17F4">
      <w:pPr>
        <w:pStyle w:val="thesis-bodytext"/>
        <w:spacing w:before="0" w:after="120"/>
      </w:pPr>
    </w:p>
    <w:p w14:paraId="5FEAC2B6" w14:textId="77777777" w:rsidR="00EE7293" w:rsidRDefault="00EE7293" w:rsidP="00EC17F4">
      <w:pPr>
        <w:pStyle w:val="thesis-bodytext"/>
        <w:spacing w:before="0" w:after="120"/>
      </w:pPr>
    </w:p>
    <w:p w14:paraId="4C3CB502" w14:textId="77777777" w:rsidR="00EE7293" w:rsidRDefault="00EE7293" w:rsidP="00EC17F4">
      <w:pPr>
        <w:pStyle w:val="thesis-bodytext"/>
        <w:spacing w:before="0" w:after="120"/>
      </w:pPr>
    </w:p>
    <w:p w14:paraId="4FF8E5FE" w14:textId="77777777" w:rsidR="00EE7293" w:rsidRDefault="00EE7293" w:rsidP="00EC17F4">
      <w:pPr>
        <w:pStyle w:val="thesis-bodytext"/>
        <w:spacing w:before="0" w:after="120"/>
      </w:pPr>
    </w:p>
    <w:p w14:paraId="41345883" w14:textId="77777777" w:rsidR="0055230F" w:rsidRDefault="0055230F" w:rsidP="00EC17F4">
      <w:pPr>
        <w:pStyle w:val="thesis-bodytext"/>
        <w:spacing w:before="0" w:after="120"/>
      </w:pPr>
    </w:p>
    <w:p w14:paraId="10346951" w14:textId="77777777" w:rsidR="0055230F" w:rsidRDefault="0055230F" w:rsidP="00EC17F4">
      <w:pPr>
        <w:pStyle w:val="thesis-bodytext"/>
        <w:spacing w:before="0" w:after="120"/>
      </w:pPr>
    </w:p>
    <w:p w14:paraId="45B90617" w14:textId="77777777" w:rsidR="0055230F" w:rsidRDefault="0055230F" w:rsidP="00EC17F4">
      <w:pPr>
        <w:pStyle w:val="thesis-bodytext"/>
        <w:spacing w:before="0" w:after="120"/>
      </w:pPr>
    </w:p>
    <w:p w14:paraId="1A9C1A11" w14:textId="77777777" w:rsidR="00EE7293" w:rsidRPr="00EC17F4" w:rsidRDefault="00EE7293" w:rsidP="00EC17F4">
      <w:pPr>
        <w:pStyle w:val="thesis-bodytext"/>
        <w:spacing w:before="0" w:after="120"/>
      </w:pPr>
    </w:p>
    <w:p w14:paraId="460EBD41" w14:textId="77777777" w:rsidR="00B853C4" w:rsidRPr="000F0B10" w:rsidRDefault="00B853C4" w:rsidP="00610A7E">
      <w:pPr>
        <w:pStyle w:val="Heading2"/>
        <w:rPr>
          <w:lang w:val="en-US"/>
        </w:rPr>
      </w:pPr>
      <w:bookmarkStart w:id="1" w:name="_Toc360787100"/>
      <w:bookmarkStart w:id="2" w:name="_Toc78283171"/>
      <w:r w:rsidRPr="000F0B10">
        <w:rPr>
          <w:lang w:val="en-US"/>
        </w:rPr>
        <w:lastRenderedPageBreak/>
        <w:t>LIST OF FIGURES</w:t>
      </w:r>
      <w:bookmarkEnd w:id="1"/>
      <w:bookmarkEnd w:id="2"/>
    </w:p>
    <w:p w14:paraId="342E846C" w14:textId="77777777" w:rsidR="009C7879" w:rsidRPr="000F0B10" w:rsidRDefault="009C7879" w:rsidP="009C7879">
      <w:pPr>
        <w:rPr>
          <w:lang w:val="en-US"/>
        </w:rPr>
      </w:pPr>
    </w:p>
    <w:p w14:paraId="7335B550" w14:textId="0DCD06A3" w:rsidR="00455385" w:rsidRDefault="009926EE">
      <w:pPr>
        <w:pStyle w:val="TableofFigures"/>
        <w:tabs>
          <w:tab w:val="right" w:leader="dot" w:pos="8643"/>
        </w:tabs>
        <w:rPr>
          <w:rFonts w:asciiTheme="minorHAnsi" w:eastAsiaTheme="minorEastAsia" w:hAnsiTheme="minorHAnsi" w:cs="Vrinda"/>
          <w:noProof/>
          <w:sz w:val="22"/>
          <w:szCs w:val="28"/>
          <w:lang w:bidi="bn-BD"/>
        </w:rPr>
      </w:pPr>
      <w:r w:rsidRPr="00E64219">
        <w:fldChar w:fldCharType="begin"/>
      </w:r>
      <w:r w:rsidR="006536BE" w:rsidRPr="00E64219">
        <w:instrText xml:space="preserve"> TOC \h \z \c "Figure" </w:instrText>
      </w:r>
      <w:r w:rsidRPr="00E64219">
        <w:fldChar w:fldCharType="separate"/>
      </w:r>
      <w:hyperlink w:anchor="_Toc78283190" w:history="1">
        <w:r w:rsidR="00455385" w:rsidRPr="00253946">
          <w:rPr>
            <w:rStyle w:val="Hyperlink"/>
            <w:noProof/>
          </w:rPr>
          <w:t>Figure 1:</w:t>
        </w:r>
        <w:r w:rsidR="00EE7293" w:rsidRPr="00EE7293">
          <w:rPr>
            <w:rStyle w:val="Hyperlink"/>
            <w:noProof/>
          </w:rPr>
          <w:t xml:space="preserve"> Block Diagram of the Rover</w:t>
        </w:r>
        <w:r w:rsidR="00455385">
          <w:rPr>
            <w:noProof/>
            <w:webHidden/>
          </w:rPr>
          <w:tab/>
        </w:r>
      </w:hyperlink>
      <w:r w:rsidR="00AF347E">
        <w:rPr>
          <w:noProof/>
        </w:rPr>
        <w:t>2</w:t>
      </w:r>
    </w:p>
    <w:p w14:paraId="6E79A3AA" w14:textId="0D844BB2" w:rsidR="00455385" w:rsidRDefault="00D7791C">
      <w:pPr>
        <w:pStyle w:val="TableofFigures"/>
        <w:tabs>
          <w:tab w:val="right" w:leader="dot" w:pos="8643"/>
        </w:tabs>
        <w:rPr>
          <w:noProof/>
        </w:rPr>
      </w:pPr>
      <w:hyperlink w:anchor="_Toc78283191" w:history="1">
        <w:r w:rsidR="00455385" w:rsidRPr="00253946">
          <w:rPr>
            <w:rStyle w:val="Hyperlink"/>
            <w:noProof/>
          </w:rPr>
          <w:t>Figure 2:</w:t>
        </w:r>
        <w:r w:rsidR="00EE7293" w:rsidRPr="00EE7293">
          <w:t xml:space="preserve"> </w:t>
        </w:r>
        <w:r w:rsidR="00EE7293" w:rsidRPr="00EE7293">
          <w:rPr>
            <w:rStyle w:val="Hyperlink"/>
            <w:noProof/>
          </w:rPr>
          <w:t>Block Diagram of Li-DAR Based Rescue Rover “Onnesha”</w:t>
        </w:r>
        <w:r w:rsidR="00455385">
          <w:rPr>
            <w:noProof/>
            <w:webHidden/>
          </w:rPr>
          <w:tab/>
        </w:r>
      </w:hyperlink>
      <w:r w:rsidR="00AF347E">
        <w:rPr>
          <w:noProof/>
        </w:rPr>
        <w:t>6</w:t>
      </w:r>
    </w:p>
    <w:p w14:paraId="150AD09B" w14:textId="2758B326" w:rsidR="00EE7293" w:rsidRPr="00EE7293" w:rsidRDefault="00D7791C" w:rsidP="00EE7293">
      <w:pPr>
        <w:pStyle w:val="TableofFigures"/>
        <w:tabs>
          <w:tab w:val="right" w:leader="dot" w:pos="8643"/>
        </w:tabs>
        <w:rPr>
          <w:noProof/>
        </w:rPr>
      </w:pPr>
      <w:hyperlink w:anchor="_Toc78283190" w:history="1">
        <w:r w:rsidR="00EE7293">
          <w:rPr>
            <w:rStyle w:val="Hyperlink"/>
            <w:noProof/>
          </w:rPr>
          <w:t>Figure 3</w:t>
        </w:r>
        <w:r w:rsidR="00EE7293" w:rsidRPr="00253946">
          <w:rPr>
            <w:rStyle w:val="Hyperlink"/>
            <w:noProof/>
          </w:rPr>
          <w:t>:</w:t>
        </w:r>
        <w:r w:rsidR="00EE7293" w:rsidRPr="00EE7293">
          <w:t xml:space="preserve"> </w:t>
        </w:r>
        <w:r w:rsidR="00EE7293" w:rsidRPr="00EE7293">
          <w:rPr>
            <w:rStyle w:val="Hyperlink"/>
            <w:noProof/>
          </w:rPr>
          <w:t>Block Diagram of “Onnesha” with modules &amp; sensors</w:t>
        </w:r>
        <w:r w:rsidR="00EE7293">
          <w:rPr>
            <w:noProof/>
            <w:webHidden/>
          </w:rPr>
          <w:tab/>
        </w:r>
      </w:hyperlink>
      <w:r w:rsidR="00AF347E">
        <w:rPr>
          <w:noProof/>
        </w:rPr>
        <w:t>6</w:t>
      </w:r>
    </w:p>
    <w:p w14:paraId="7C4E26E1" w14:textId="10DD7739" w:rsidR="00EE7293" w:rsidRPr="00EE7293" w:rsidRDefault="00D7791C" w:rsidP="00EE7293">
      <w:pPr>
        <w:pStyle w:val="TableofFigures"/>
        <w:tabs>
          <w:tab w:val="right" w:leader="dot" w:pos="8643"/>
        </w:tabs>
        <w:rPr>
          <w:noProof/>
        </w:rPr>
      </w:pPr>
      <w:hyperlink w:anchor="_Toc78283190" w:history="1">
        <w:r w:rsidR="00EE7293">
          <w:rPr>
            <w:rStyle w:val="Hyperlink"/>
            <w:noProof/>
          </w:rPr>
          <w:t>Figure 4</w:t>
        </w:r>
        <w:r w:rsidR="00EE7293" w:rsidRPr="00253946">
          <w:rPr>
            <w:rStyle w:val="Hyperlink"/>
            <w:noProof/>
          </w:rPr>
          <w:t>:</w:t>
        </w:r>
        <w:r w:rsidR="00EE7293" w:rsidRPr="00EE7293">
          <w:t xml:space="preserve"> </w:t>
        </w:r>
        <w:r w:rsidR="00EE7293" w:rsidRPr="00EE7293">
          <w:rPr>
            <w:rStyle w:val="Hyperlink"/>
            <w:noProof/>
          </w:rPr>
          <w:t>T</w:t>
        </w:r>
        <w:r w:rsidR="00EE7293">
          <w:rPr>
            <w:rStyle w:val="Hyperlink"/>
            <w:noProof/>
          </w:rPr>
          <w:t>he rover ”Onnesha”</w:t>
        </w:r>
        <w:r w:rsidR="00EE7293">
          <w:rPr>
            <w:noProof/>
            <w:webHidden/>
          </w:rPr>
          <w:tab/>
        </w:r>
      </w:hyperlink>
      <w:r w:rsidR="00AF347E">
        <w:rPr>
          <w:noProof/>
        </w:rPr>
        <w:t>7</w:t>
      </w:r>
    </w:p>
    <w:p w14:paraId="5D3683D7" w14:textId="1B3384F3" w:rsidR="00EE7293" w:rsidRPr="00EE7293" w:rsidRDefault="00D7791C" w:rsidP="00EE7293">
      <w:pPr>
        <w:pStyle w:val="TableofFigures"/>
        <w:tabs>
          <w:tab w:val="right" w:leader="dot" w:pos="8643"/>
        </w:tabs>
        <w:rPr>
          <w:rFonts w:asciiTheme="minorHAnsi" w:eastAsiaTheme="minorEastAsia" w:hAnsiTheme="minorHAnsi" w:cs="Vrinda"/>
          <w:noProof/>
          <w:sz w:val="22"/>
          <w:szCs w:val="28"/>
          <w:lang w:bidi="bn-BD"/>
        </w:rPr>
      </w:pPr>
      <w:hyperlink w:anchor="_Toc78283190" w:history="1">
        <w:r w:rsidR="00EE7293">
          <w:rPr>
            <w:rStyle w:val="Hyperlink"/>
            <w:noProof/>
          </w:rPr>
          <w:t>Figure 5</w:t>
        </w:r>
        <w:r w:rsidR="00EE7293" w:rsidRPr="00253946">
          <w:rPr>
            <w:rStyle w:val="Hyperlink"/>
            <w:noProof/>
          </w:rPr>
          <w:t>:</w:t>
        </w:r>
        <w:r w:rsidR="00EE7293" w:rsidRPr="00EE7293">
          <w:t xml:space="preserve"> </w:t>
        </w:r>
        <w:r w:rsidR="00EE7293">
          <w:t>ESP 32 Wrover Module</w:t>
        </w:r>
        <w:hyperlink w:anchor="_Toc78283190" w:history="1">
          <w:r w:rsidR="00EE7293">
            <w:rPr>
              <w:noProof/>
              <w:webHidden/>
            </w:rPr>
            <w:tab/>
          </w:r>
        </w:hyperlink>
      </w:hyperlink>
      <w:r w:rsidR="00AF347E">
        <w:rPr>
          <w:noProof/>
        </w:rPr>
        <w:t>8</w:t>
      </w:r>
    </w:p>
    <w:p w14:paraId="017A0E11" w14:textId="22801D72" w:rsidR="00EE7293" w:rsidRDefault="00D7791C" w:rsidP="00EE7293">
      <w:pPr>
        <w:pStyle w:val="TableofFigures"/>
        <w:tabs>
          <w:tab w:val="right" w:leader="dot" w:pos="8643"/>
        </w:tabs>
        <w:rPr>
          <w:noProof/>
        </w:rPr>
      </w:pPr>
      <w:hyperlink w:anchor="_Toc78283190" w:history="1">
        <w:r w:rsidR="00EE7293">
          <w:rPr>
            <w:rStyle w:val="Hyperlink"/>
            <w:noProof/>
          </w:rPr>
          <w:t>Figure 6</w:t>
        </w:r>
        <w:r w:rsidR="00EE7293" w:rsidRPr="00253946">
          <w:rPr>
            <w:rStyle w:val="Hyperlink"/>
            <w:noProof/>
          </w:rPr>
          <w:t>:</w:t>
        </w:r>
        <w:r w:rsidR="00EE7293" w:rsidRPr="00EE7293">
          <w:t xml:space="preserve"> </w:t>
        </w:r>
        <w:r w:rsidR="00EE7293" w:rsidRPr="00EE7293">
          <w:rPr>
            <w:rStyle w:val="Hyperlink"/>
            <w:noProof/>
          </w:rPr>
          <w:t>Schematics of ESP32 ¬Wrover</w:t>
        </w:r>
        <w:r w:rsidR="00EE7293">
          <w:rPr>
            <w:noProof/>
            <w:webHidden/>
          </w:rPr>
          <w:tab/>
        </w:r>
      </w:hyperlink>
      <w:r w:rsidR="00AF347E">
        <w:rPr>
          <w:noProof/>
        </w:rPr>
        <w:t>8</w:t>
      </w:r>
    </w:p>
    <w:p w14:paraId="6A48D86F" w14:textId="27F6569D" w:rsidR="00EE7293" w:rsidRDefault="00D7791C" w:rsidP="00EE7293">
      <w:pPr>
        <w:pStyle w:val="TableofFigures"/>
        <w:tabs>
          <w:tab w:val="right" w:leader="dot" w:pos="8643"/>
        </w:tabs>
        <w:rPr>
          <w:noProof/>
        </w:rPr>
      </w:pPr>
      <w:hyperlink w:anchor="_Toc78283190" w:history="1">
        <w:r w:rsidR="00EE7293">
          <w:rPr>
            <w:rStyle w:val="Hyperlink"/>
            <w:noProof/>
          </w:rPr>
          <w:t>Figure 7</w:t>
        </w:r>
        <w:r w:rsidR="00EE7293" w:rsidRPr="00253946">
          <w:rPr>
            <w:rStyle w:val="Hyperlink"/>
            <w:noProof/>
          </w:rPr>
          <w:t>:</w:t>
        </w:r>
        <w:r w:rsidR="00EE7293" w:rsidRPr="00EE7293">
          <w:t xml:space="preserve"> </w:t>
        </w:r>
        <w:r w:rsidR="00EE7293" w:rsidRPr="00EE7293">
          <w:rPr>
            <w:rStyle w:val="Hyperlink"/>
            <w:noProof/>
          </w:rPr>
          <w:t>Connection Diagram ESP32 – FTDI programmer serial port</w:t>
        </w:r>
        <w:r w:rsidR="00EE7293">
          <w:rPr>
            <w:noProof/>
            <w:webHidden/>
          </w:rPr>
          <w:tab/>
        </w:r>
      </w:hyperlink>
      <w:r w:rsidR="00AF347E">
        <w:rPr>
          <w:noProof/>
        </w:rPr>
        <w:t>9</w:t>
      </w:r>
    </w:p>
    <w:p w14:paraId="516DA7FA" w14:textId="75E0DAA0" w:rsidR="00EE7293" w:rsidRDefault="00D7791C" w:rsidP="00EE7293">
      <w:pPr>
        <w:pStyle w:val="TableofFigures"/>
        <w:tabs>
          <w:tab w:val="right" w:leader="dot" w:pos="8643"/>
        </w:tabs>
        <w:rPr>
          <w:noProof/>
        </w:rPr>
      </w:pPr>
      <w:hyperlink w:anchor="_Toc78283190" w:history="1">
        <w:r w:rsidR="00EE7293">
          <w:rPr>
            <w:rStyle w:val="Hyperlink"/>
            <w:noProof/>
          </w:rPr>
          <w:t>Figure 8</w:t>
        </w:r>
        <w:r w:rsidR="00EE7293" w:rsidRPr="00253946">
          <w:rPr>
            <w:rStyle w:val="Hyperlink"/>
            <w:noProof/>
          </w:rPr>
          <w:t>:</w:t>
        </w:r>
        <w:r w:rsidR="000300AA" w:rsidRPr="000300AA">
          <w:t xml:space="preserve"> </w:t>
        </w:r>
        <w:r w:rsidR="000300AA" w:rsidRPr="000300AA">
          <w:rPr>
            <w:rStyle w:val="Hyperlink"/>
            <w:noProof/>
          </w:rPr>
          <w:t>IP address of the network in serial port</w:t>
        </w:r>
        <w:r w:rsidR="00EE7293">
          <w:rPr>
            <w:noProof/>
            <w:webHidden/>
          </w:rPr>
          <w:tab/>
        </w:r>
      </w:hyperlink>
      <w:r w:rsidR="00AF347E">
        <w:rPr>
          <w:noProof/>
        </w:rPr>
        <w:t>9</w:t>
      </w:r>
    </w:p>
    <w:p w14:paraId="73737440" w14:textId="1A84822C" w:rsidR="00EE7293" w:rsidRDefault="00D7791C" w:rsidP="00EE7293">
      <w:pPr>
        <w:pStyle w:val="TableofFigures"/>
        <w:tabs>
          <w:tab w:val="right" w:leader="dot" w:pos="8643"/>
        </w:tabs>
        <w:rPr>
          <w:noProof/>
        </w:rPr>
      </w:pPr>
      <w:hyperlink w:anchor="_Toc78283190" w:history="1">
        <w:r w:rsidR="00EE7293">
          <w:rPr>
            <w:rStyle w:val="Hyperlink"/>
            <w:noProof/>
          </w:rPr>
          <w:t>Figure 9</w:t>
        </w:r>
        <w:r w:rsidR="00EE7293" w:rsidRPr="00253946">
          <w:rPr>
            <w:rStyle w:val="Hyperlink"/>
            <w:noProof/>
          </w:rPr>
          <w:t>:</w:t>
        </w:r>
        <w:r w:rsidR="00DA3B27" w:rsidRPr="00DA3B27">
          <w:t xml:space="preserve"> </w:t>
        </w:r>
        <w:r w:rsidR="00DA3B27" w:rsidRPr="00DA3B27">
          <w:rPr>
            <w:rStyle w:val="Hyperlink"/>
            <w:noProof/>
          </w:rPr>
          <w:t>Live video streaming display</w:t>
        </w:r>
        <w:r w:rsidR="00EE7293">
          <w:rPr>
            <w:noProof/>
            <w:webHidden/>
          </w:rPr>
          <w:tab/>
        </w:r>
      </w:hyperlink>
      <w:r w:rsidR="00AF347E">
        <w:rPr>
          <w:noProof/>
        </w:rPr>
        <w:t>10</w:t>
      </w:r>
    </w:p>
    <w:p w14:paraId="38833FDB" w14:textId="2B63E8D8" w:rsidR="00EE7293" w:rsidRDefault="00D7791C" w:rsidP="00EE7293">
      <w:pPr>
        <w:pStyle w:val="TableofFigures"/>
        <w:tabs>
          <w:tab w:val="right" w:leader="dot" w:pos="8643"/>
        </w:tabs>
        <w:rPr>
          <w:noProof/>
        </w:rPr>
      </w:pPr>
      <w:hyperlink w:anchor="_Toc78283190" w:history="1">
        <w:r w:rsidR="00EE7293" w:rsidRPr="00253946">
          <w:rPr>
            <w:rStyle w:val="Hyperlink"/>
            <w:noProof/>
          </w:rPr>
          <w:t>Figure 1</w:t>
        </w:r>
        <w:r w:rsidR="00EE7293">
          <w:rPr>
            <w:rStyle w:val="Hyperlink"/>
            <w:noProof/>
          </w:rPr>
          <w:t>0</w:t>
        </w:r>
        <w:r w:rsidR="00EE7293" w:rsidRPr="00253946">
          <w:rPr>
            <w:rStyle w:val="Hyperlink"/>
            <w:noProof/>
          </w:rPr>
          <w:t>:</w:t>
        </w:r>
        <w:r w:rsidR="00DC0735" w:rsidRPr="00DC0735">
          <w:t xml:space="preserve"> </w:t>
        </w:r>
        <w:r w:rsidR="00DC0735" w:rsidRPr="00DC0735">
          <w:rPr>
            <w:rStyle w:val="Hyperlink"/>
            <w:noProof/>
          </w:rPr>
          <w:t>TF Mini Li-DAR connection and pin diagram</w:t>
        </w:r>
        <w:r w:rsidR="00EE7293">
          <w:rPr>
            <w:noProof/>
            <w:webHidden/>
          </w:rPr>
          <w:tab/>
        </w:r>
      </w:hyperlink>
      <w:r w:rsidR="00AF347E">
        <w:rPr>
          <w:noProof/>
        </w:rPr>
        <w:t>12</w:t>
      </w:r>
    </w:p>
    <w:p w14:paraId="08FAC157" w14:textId="0B74E617" w:rsidR="00EE7293" w:rsidRDefault="00D7791C" w:rsidP="00EE7293">
      <w:pPr>
        <w:pStyle w:val="TableofFigures"/>
        <w:tabs>
          <w:tab w:val="right" w:leader="dot" w:pos="8643"/>
        </w:tabs>
        <w:rPr>
          <w:noProof/>
        </w:rPr>
      </w:pPr>
      <w:hyperlink w:anchor="_Toc78283190" w:history="1">
        <w:r w:rsidR="00EE7293" w:rsidRPr="00253946">
          <w:rPr>
            <w:rStyle w:val="Hyperlink"/>
            <w:noProof/>
          </w:rPr>
          <w:t>Figure 1</w:t>
        </w:r>
        <w:r w:rsidR="00EE7293">
          <w:rPr>
            <w:rStyle w:val="Hyperlink"/>
            <w:noProof/>
          </w:rPr>
          <w:t>1</w:t>
        </w:r>
        <w:r w:rsidR="00EE7293" w:rsidRPr="00253946">
          <w:rPr>
            <w:rStyle w:val="Hyperlink"/>
            <w:noProof/>
          </w:rPr>
          <w:t>:</w:t>
        </w:r>
        <w:r w:rsidR="00DC0735" w:rsidRPr="00DC0735">
          <w:t xml:space="preserve"> </w:t>
        </w:r>
        <w:r w:rsidR="00DC0735" w:rsidRPr="00DC0735">
          <w:rPr>
            <w:rStyle w:val="Hyperlink"/>
            <w:noProof/>
          </w:rPr>
          <w:t>Figure 3.11: Output data from TF mini Li-DAR</w:t>
        </w:r>
        <w:r w:rsidR="00EE7293">
          <w:rPr>
            <w:noProof/>
            <w:webHidden/>
          </w:rPr>
          <w:tab/>
        </w:r>
      </w:hyperlink>
      <w:r w:rsidR="00AF347E">
        <w:rPr>
          <w:noProof/>
        </w:rPr>
        <w:t>13</w:t>
      </w:r>
    </w:p>
    <w:p w14:paraId="7303FBB8" w14:textId="7A95A04B" w:rsidR="00EE7293" w:rsidRDefault="00D7791C" w:rsidP="00EE7293">
      <w:pPr>
        <w:pStyle w:val="TableofFigures"/>
        <w:tabs>
          <w:tab w:val="right" w:leader="dot" w:pos="8643"/>
        </w:tabs>
        <w:rPr>
          <w:noProof/>
        </w:rPr>
      </w:pPr>
      <w:hyperlink w:anchor="_Toc78283190" w:history="1">
        <w:r w:rsidR="00EE7293" w:rsidRPr="00253946">
          <w:rPr>
            <w:rStyle w:val="Hyperlink"/>
            <w:noProof/>
          </w:rPr>
          <w:t>Figure 1</w:t>
        </w:r>
        <w:r w:rsidR="00EE7293">
          <w:rPr>
            <w:rStyle w:val="Hyperlink"/>
            <w:noProof/>
          </w:rPr>
          <w:t>2</w:t>
        </w:r>
        <w:r w:rsidR="00EE7293" w:rsidRPr="00253946">
          <w:rPr>
            <w:rStyle w:val="Hyperlink"/>
            <w:noProof/>
          </w:rPr>
          <w:t>:</w:t>
        </w:r>
        <w:r w:rsidR="00DC0735" w:rsidRPr="00DC0735">
          <w:t xml:space="preserve"> </w:t>
        </w:r>
        <w:r w:rsidR="00DC0735" w:rsidRPr="00DC0735">
          <w:rPr>
            <w:rStyle w:val="Hyperlink"/>
            <w:noProof/>
          </w:rPr>
          <w:t>Figure3.12: Arduino Uno with TF mini Li-DAR</w:t>
        </w:r>
        <w:r w:rsidR="00EE7293">
          <w:rPr>
            <w:noProof/>
            <w:webHidden/>
          </w:rPr>
          <w:tab/>
        </w:r>
      </w:hyperlink>
      <w:r w:rsidR="00AF347E">
        <w:rPr>
          <w:noProof/>
        </w:rPr>
        <w:t>13</w:t>
      </w:r>
    </w:p>
    <w:p w14:paraId="0060CB4E" w14:textId="3AF9913E" w:rsidR="00EE7293" w:rsidRDefault="00D7791C" w:rsidP="00EE7293">
      <w:pPr>
        <w:pStyle w:val="TableofFigures"/>
        <w:tabs>
          <w:tab w:val="right" w:leader="dot" w:pos="8643"/>
        </w:tabs>
        <w:rPr>
          <w:noProof/>
        </w:rPr>
      </w:pPr>
      <w:hyperlink w:anchor="_Toc78283190" w:history="1">
        <w:r w:rsidR="00EE7293" w:rsidRPr="00253946">
          <w:rPr>
            <w:rStyle w:val="Hyperlink"/>
            <w:noProof/>
          </w:rPr>
          <w:t>Figure 1</w:t>
        </w:r>
        <w:r w:rsidR="00EE7293">
          <w:rPr>
            <w:rStyle w:val="Hyperlink"/>
            <w:noProof/>
          </w:rPr>
          <w:t>3</w:t>
        </w:r>
        <w:r w:rsidR="00EE7293" w:rsidRPr="00253946">
          <w:rPr>
            <w:rStyle w:val="Hyperlink"/>
            <w:noProof/>
          </w:rPr>
          <w:t>:</w:t>
        </w:r>
        <w:r w:rsidR="00DC0735" w:rsidRPr="00DC0735">
          <w:t xml:space="preserve"> </w:t>
        </w:r>
        <w:r w:rsidR="00DC0735" w:rsidRPr="00DC0735">
          <w:rPr>
            <w:rStyle w:val="Hyperlink"/>
            <w:noProof/>
          </w:rPr>
          <w:t>Arduino uno to ESP8266 Node MCU setup</w:t>
        </w:r>
        <w:r w:rsidR="00EE7293">
          <w:rPr>
            <w:noProof/>
            <w:webHidden/>
          </w:rPr>
          <w:tab/>
        </w:r>
      </w:hyperlink>
      <w:r w:rsidR="00AF347E">
        <w:rPr>
          <w:noProof/>
        </w:rPr>
        <w:t>14</w:t>
      </w:r>
    </w:p>
    <w:p w14:paraId="4892977F" w14:textId="627A1A26" w:rsidR="00EE7293" w:rsidRDefault="00D7791C" w:rsidP="00EE7293">
      <w:pPr>
        <w:pStyle w:val="TableofFigures"/>
        <w:tabs>
          <w:tab w:val="right" w:leader="dot" w:pos="8643"/>
        </w:tabs>
        <w:rPr>
          <w:noProof/>
        </w:rPr>
      </w:pPr>
      <w:hyperlink w:anchor="_Toc78283190" w:history="1">
        <w:r w:rsidR="00EE7293" w:rsidRPr="00253946">
          <w:rPr>
            <w:rStyle w:val="Hyperlink"/>
            <w:noProof/>
          </w:rPr>
          <w:t>Figure 1</w:t>
        </w:r>
        <w:r w:rsidR="00EE7293">
          <w:rPr>
            <w:rStyle w:val="Hyperlink"/>
            <w:noProof/>
          </w:rPr>
          <w:t>4</w:t>
        </w:r>
        <w:r w:rsidR="00C74980" w:rsidRPr="00C74980">
          <w:t xml:space="preserve"> </w:t>
        </w:r>
        <w:r w:rsidR="00C74980" w:rsidRPr="00C74980">
          <w:rPr>
            <w:rStyle w:val="Hyperlink"/>
            <w:noProof/>
          </w:rPr>
          <w:t>Virtual Com port</w:t>
        </w:r>
        <w:r w:rsidR="00EE7293" w:rsidRPr="00253946">
          <w:rPr>
            <w:rStyle w:val="Hyperlink"/>
            <w:noProof/>
          </w:rPr>
          <w:t>:</w:t>
        </w:r>
        <w:r w:rsidR="00EE7293">
          <w:rPr>
            <w:noProof/>
            <w:webHidden/>
          </w:rPr>
          <w:tab/>
        </w:r>
      </w:hyperlink>
      <w:r w:rsidR="00AF347E">
        <w:rPr>
          <w:noProof/>
        </w:rPr>
        <w:t>14</w:t>
      </w:r>
    </w:p>
    <w:p w14:paraId="01A426C9" w14:textId="561B9250" w:rsidR="00EE7293" w:rsidRPr="003A51FA" w:rsidRDefault="00D7791C" w:rsidP="003A51FA">
      <w:pPr>
        <w:pStyle w:val="TableofFigures"/>
        <w:tabs>
          <w:tab w:val="right" w:leader="dot" w:pos="8643"/>
        </w:tabs>
        <w:rPr>
          <w:noProof/>
        </w:rPr>
      </w:pPr>
      <w:hyperlink w:anchor="_Toc78283190" w:history="1">
        <w:r w:rsidR="00EE7293" w:rsidRPr="00253946">
          <w:rPr>
            <w:rStyle w:val="Hyperlink"/>
            <w:noProof/>
          </w:rPr>
          <w:t>Figure 1</w:t>
        </w:r>
        <w:r w:rsidR="00EE7293">
          <w:rPr>
            <w:rStyle w:val="Hyperlink"/>
            <w:noProof/>
          </w:rPr>
          <w:t>5</w:t>
        </w:r>
        <w:r w:rsidR="00EE7293" w:rsidRPr="00253946">
          <w:rPr>
            <w:rStyle w:val="Hyperlink"/>
            <w:noProof/>
          </w:rPr>
          <w:t>:</w:t>
        </w:r>
        <w:r w:rsidR="009E1C52" w:rsidRPr="009E1C52">
          <w:t xml:space="preserve"> </w:t>
        </w:r>
        <w:r w:rsidR="009E1C52" w:rsidRPr="009E1C52">
          <w:rPr>
            <w:rStyle w:val="Hyperlink"/>
            <w:noProof/>
          </w:rPr>
          <w:t>Output data from Li-DAR and servo motor</w:t>
        </w:r>
        <w:r w:rsidR="00EE7293">
          <w:rPr>
            <w:noProof/>
            <w:webHidden/>
          </w:rPr>
          <w:tab/>
        </w:r>
      </w:hyperlink>
      <w:r w:rsidR="00AF347E">
        <w:rPr>
          <w:noProof/>
        </w:rPr>
        <w:t>15</w:t>
      </w:r>
    </w:p>
    <w:p w14:paraId="117090B0" w14:textId="0C226BCC" w:rsidR="00EE7293" w:rsidRDefault="00D7791C" w:rsidP="00EE7293">
      <w:pPr>
        <w:pStyle w:val="TableofFigures"/>
        <w:tabs>
          <w:tab w:val="right" w:leader="dot" w:pos="8643"/>
        </w:tabs>
        <w:rPr>
          <w:noProof/>
        </w:rPr>
      </w:pPr>
      <w:hyperlink w:anchor="_Toc78283190" w:history="1">
        <w:r w:rsidR="00EE7293" w:rsidRPr="00253946">
          <w:rPr>
            <w:rStyle w:val="Hyperlink"/>
            <w:noProof/>
          </w:rPr>
          <w:t>Figure 1</w:t>
        </w:r>
        <w:r w:rsidR="00EE7293">
          <w:rPr>
            <w:rStyle w:val="Hyperlink"/>
            <w:noProof/>
          </w:rPr>
          <w:t>6</w:t>
        </w:r>
        <w:r w:rsidR="00EE7293" w:rsidRPr="00253946">
          <w:rPr>
            <w:rStyle w:val="Hyperlink"/>
            <w:noProof/>
          </w:rPr>
          <w:t>:</w:t>
        </w:r>
        <w:r w:rsidR="009E1C52" w:rsidRPr="009E1C52">
          <w:t xml:space="preserve"> </w:t>
        </w:r>
        <w:r w:rsidR="009E1C52" w:rsidRPr="009E1C52">
          <w:rPr>
            <w:rStyle w:val="Hyperlink"/>
            <w:noProof/>
          </w:rPr>
          <w:t>Graphical User Interface (GUI) of the RADAR for 0 to 180 degrees</w:t>
        </w:r>
        <w:r w:rsidR="00EE7293">
          <w:rPr>
            <w:noProof/>
            <w:webHidden/>
          </w:rPr>
          <w:tab/>
        </w:r>
      </w:hyperlink>
      <w:r w:rsidR="00AF347E">
        <w:rPr>
          <w:noProof/>
        </w:rPr>
        <w:t>17</w:t>
      </w:r>
    </w:p>
    <w:p w14:paraId="3143B772" w14:textId="516934D0" w:rsidR="00EE7293" w:rsidRPr="003A51FA" w:rsidRDefault="00D7791C" w:rsidP="003A51FA">
      <w:pPr>
        <w:pStyle w:val="TableofFigures"/>
        <w:tabs>
          <w:tab w:val="right" w:leader="dot" w:pos="8643"/>
        </w:tabs>
        <w:rPr>
          <w:noProof/>
        </w:rPr>
      </w:pPr>
      <w:hyperlink w:anchor="_Toc78283190" w:history="1">
        <w:r w:rsidR="00EE7293" w:rsidRPr="00253946">
          <w:rPr>
            <w:rStyle w:val="Hyperlink"/>
            <w:noProof/>
          </w:rPr>
          <w:t>Figure 1</w:t>
        </w:r>
        <w:r w:rsidR="00EE7293">
          <w:rPr>
            <w:rStyle w:val="Hyperlink"/>
            <w:noProof/>
          </w:rPr>
          <w:t>7</w:t>
        </w:r>
        <w:r w:rsidR="00EE7293" w:rsidRPr="00253946">
          <w:rPr>
            <w:rStyle w:val="Hyperlink"/>
            <w:noProof/>
          </w:rPr>
          <w:t>:</w:t>
        </w:r>
        <w:r w:rsidR="009E1C52" w:rsidRPr="009E1C52">
          <w:t xml:space="preserve"> </w:t>
        </w:r>
        <w:r w:rsidR="009E1C52" w:rsidRPr="009E1C52">
          <w:rPr>
            <w:rStyle w:val="Hyperlink"/>
            <w:noProof/>
          </w:rPr>
          <w:t>BTS motor driver</w:t>
        </w:r>
        <w:r w:rsidR="00EE7293">
          <w:rPr>
            <w:noProof/>
            <w:webHidden/>
          </w:rPr>
          <w:tab/>
        </w:r>
      </w:hyperlink>
      <w:r w:rsidR="00AF347E">
        <w:rPr>
          <w:noProof/>
        </w:rPr>
        <w:t>18</w:t>
      </w:r>
    </w:p>
    <w:p w14:paraId="2666D6DE" w14:textId="76196C24" w:rsidR="003A51FA" w:rsidRPr="003A51FA" w:rsidRDefault="00D7791C" w:rsidP="003A51FA">
      <w:pPr>
        <w:pStyle w:val="TableofFigures"/>
        <w:tabs>
          <w:tab w:val="right" w:leader="dot" w:pos="8643"/>
        </w:tabs>
        <w:rPr>
          <w:noProof/>
        </w:rPr>
      </w:pPr>
      <w:hyperlink w:anchor="_Toc78283190" w:history="1">
        <w:r w:rsidR="00EE7293" w:rsidRPr="00253946">
          <w:rPr>
            <w:rStyle w:val="Hyperlink"/>
            <w:noProof/>
          </w:rPr>
          <w:t>Figure 1</w:t>
        </w:r>
        <w:r w:rsidR="00EE7293">
          <w:rPr>
            <w:rStyle w:val="Hyperlink"/>
            <w:noProof/>
          </w:rPr>
          <w:t>8</w:t>
        </w:r>
        <w:r w:rsidR="00EE7293" w:rsidRPr="00253946">
          <w:rPr>
            <w:rStyle w:val="Hyperlink"/>
            <w:noProof/>
          </w:rPr>
          <w:t>:</w:t>
        </w:r>
        <w:r w:rsidR="00D526F5" w:rsidRPr="00D526F5">
          <w:rPr>
            <w:sz w:val="22"/>
            <w:szCs w:val="22"/>
          </w:rPr>
          <w:t xml:space="preserve"> </w:t>
        </w:r>
        <w:r w:rsidR="00D526F5" w:rsidRPr="00757EE5">
          <w:rPr>
            <w:sz w:val="22"/>
            <w:szCs w:val="22"/>
          </w:rPr>
          <w:t>RemoteXY coding Platform</w:t>
        </w:r>
        <w:r w:rsidR="00EE7293">
          <w:rPr>
            <w:noProof/>
            <w:webHidden/>
          </w:rPr>
          <w:tab/>
        </w:r>
      </w:hyperlink>
      <w:r w:rsidR="00AF347E">
        <w:rPr>
          <w:noProof/>
        </w:rPr>
        <w:t>18</w:t>
      </w:r>
    </w:p>
    <w:p w14:paraId="0342E9A6" w14:textId="5A404FE0" w:rsidR="003A51FA" w:rsidRPr="003A51FA" w:rsidRDefault="00D7791C" w:rsidP="003A51FA">
      <w:pPr>
        <w:pStyle w:val="TableofFigures"/>
        <w:tabs>
          <w:tab w:val="right" w:leader="dot" w:pos="8643"/>
        </w:tabs>
        <w:rPr>
          <w:noProof/>
        </w:rPr>
      </w:pPr>
      <w:hyperlink w:anchor="_Toc78283190" w:history="1">
        <w:r w:rsidR="003A51FA" w:rsidRPr="00253946">
          <w:rPr>
            <w:rStyle w:val="Hyperlink"/>
            <w:noProof/>
          </w:rPr>
          <w:t>Figure 1</w:t>
        </w:r>
        <w:r w:rsidR="003A51FA">
          <w:rPr>
            <w:rStyle w:val="Hyperlink"/>
            <w:noProof/>
          </w:rPr>
          <w:t>9</w:t>
        </w:r>
        <w:r w:rsidR="003A51FA" w:rsidRPr="00253946">
          <w:rPr>
            <w:rStyle w:val="Hyperlink"/>
            <w:noProof/>
          </w:rPr>
          <w:t>:</w:t>
        </w:r>
        <w:r w:rsidR="00D526F5" w:rsidRPr="00D526F5">
          <w:t xml:space="preserve"> </w:t>
        </w:r>
        <w:r w:rsidR="00D526F5" w:rsidRPr="00D526F5">
          <w:rPr>
            <w:rStyle w:val="Hyperlink"/>
            <w:noProof/>
          </w:rPr>
          <w:t>Block diagram of the Radio frequency communication block</w:t>
        </w:r>
        <w:r w:rsidR="003A51FA">
          <w:rPr>
            <w:noProof/>
            <w:webHidden/>
          </w:rPr>
          <w:tab/>
        </w:r>
      </w:hyperlink>
      <w:r w:rsidR="00AF347E">
        <w:rPr>
          <w:noProof/>
        </w:rPr>
        <w:t>19</w:t>
      </w:r>
    </w:p>
    <w:p w14:paraId="7FF0B00F" w14:textId="245EC019" w:rsidR="003A51FA" w:rsidRPr="003A51FA" w:rsidRDefault="00D7791C" w:rsidP="003A51FA">
      <w:pPr>
        <w:pStyle w:val="TableofFigures"/>
        <w:tabs>
          <w:tab w:val="right" w:leader="dot" w:pos="8643"/>
        </w:tabs>
        <w:rPr>
          <w:noProof/>
        </w:rPr>
      </w:pPr>
      <w:hyperlink w:anchor="_Toc78283190" w:history="1">
        <w:r w:rsidR="003A51FA">
          <w:rPr>
            <w:rStyle w:val="Hyperlink"/>
            <w:noProof/>
          </w:rPr>
          <w:t>Figure 20</w:t>
        </w:r>
        <w:r w:rsidR="003A51FA" w:rsidRPr="00253946">
          <w:rPr>
            <w:rStyle w:val="Hyperlink"/>
            <w:noProof/>
          </w:rPr>
          <w:t>:</w:t>
        </w:r>
        <w:r w:rsidR="00D526F5" w:rsidRPr="00D526F5">
          <w:t xml:space="preserve"> </w:t>
        </w:r>
        <w:r w:rsidR="00D526F5" w:rsidRPr="00D526F5">
          <w:rPr>
            <w:rStyle w:val="Hyperlink"/>
            <w:noProof/>
          </w:rPr>
          <w:t>Real life environment</w:t>
        </w:r>
        <w:r w:rsidR="003A51FA">
          <w:rPr>
            <w:noProof/>
            <w:webHidden/>
          </w:rPr>
          <w:tab/>
        </w:r>
      </w:hyperlink>
      <w:r w:rsidR="00AF347E">
        <w:rPr>
          <w:noProof/>
        </w:rPr>
        <w:t>20</w:t>
      </w:r>
    </w:p>
    <w:p w14:paraId="4F9F1B1F" w14:textId="42235D8A" w:rsidR="003A51FA" w:rsidRDefault="00D7791C" w:rsidP="003A51FA">
      <w:pPr>
        <w:pStyle w:val="TableofFigures"/>
        <w:tabs>
          <w:tab w:val="right" w:leader="dot" w:pos="8643"/>
        </w:tabs>
        <w:rPr>
          <w:noProof/>
        </w:rPr>
      </w:pPr>
      <w:hyperlink w:anchor="_Toc78283190" w:history="1">
        <w:r w:rsidR="003A51FA" w:rsidRPr="00253946">
          <w:rPr>
            <w:rStyle w:val="Hyperlink"/>
            <w:noProof/>
          </w:rPr>
          <w:t xml:space="preserve">Figure </w:t>
        </w:r>
        <w:r w:rsidR="003A51FA">
          <w:rPr>
            <w:rStyle w:val="Hyperlink"/>
            <w:noProof/>
          </w:rPr>
          <w:t>2</w:t>
        </w:r>
        <w:r w:rsidR="003A51FA" w:rsidRPr="00253946">
          <w:rPr>
            <w:rStyle w:val="Hyperlink"/>
            <w:noProof/>
          </w:rPr>
          <w:t>1:</w:t>
        </w:r>
        <w:r w:rsidR="00D526F5">
          <w:rPr>
            <w:rStyle w:val="Hyperlink"/>
            <w:noProof/>
          </w:rPr>
          <w:t>Mapped environment</w:t>
        </w:r>
        <w:r w:rsidR="003A51FA">
          <w:rPr>
            <w:noProof/>
            <w:webHidden/>
          </w:rPr>
          <w:tab/>
        </w:r>
      </w:hyperlink>
      <w:r w:rsidR="00AF347E">
        <w:rPr>
          <w:noProof/>
        </w:rPr>
        <w:t>20</w:t>
      </w:r>
    </w:p>
    <w:p w14:paraId="507FB4F1" w14:textId="61C84F19" w:rsidR="00D526F5" w:rsidRDefault="00D7791C" w:rsidP="00D526F5">
      <w:pPr>
        <w:pStyle w:val="TableofFigures"/>
        <w:tabs>
          <w:tab w:val="right" w:leader="dot" w:pos="8643"/>
        </w:tabs>
        <w:rPr>
          <w:noProof/>
        </w:rPr>
      </w:pPr>
      <w:hyperlink w:anchor="_Toc78283190" w:history="1">
        <w:r w:rsidR="00D526F5" w:rsidRPr="00253946">
          <w:rPr>
            <w:rStyle w:val="Hyperlink"/>
            <w:noProof/>
          </w:rPr>
          <w:t xml:space="preserve">Figure </w:t>
        </w:r>
        <w:r w:rsidR="00D526F5">
          <w:rPr>
            <w:rStyle w:val="Hyperlink"/>
            <w:noProof/>
          </w:rPr>
          <w:t>22</w:t>
        </w:r>
        <w:r w:rsidR="00D526F5" w:rsidRPr="00253946">
          <w:rPr>
            <w:rStyle w:val="Hyperlink"/>
            <w:noProof/>
          </w:rPr>
          <w:t>:</w:t>
        </w:r>
        <w:r w:rsidR="0062332E" w:rsidRPr="0062332E">
          <w:rPr>
            <w:rStyle w:val="Hyperlink"/>
            <w:noProof/>
          </w:rPr>
          <w:t>Live video of surroundings</w:t>
        </w:r>
        <w:r w:rsidR="00D526F5">
          <w:rPr>
            <w:noProof/>
            <w:webHidden/>
          </w:rPr>
          <w:tab/>
        </w:r>
      </w:hyperlink>
      <w:r w:rsidR="00AF347E">
        <w:rPr>
          <w:noProof/>
        </w:rPr>
        <w:t>21</w:t>
      </w:r>
    </w:p>
    <w:p w14:paraId="0A0B0DBE" w14:textId="5C8F555C" w:rsidR="00D526F5" w:rsidRDefault="00D7791C" w:rsidP="00D526F5">
      <w:pPr>
        <w:pStyle w:val="TableofFigures"/>
        <w:tabs>
          <w:tab w:val="right" w:leader="dot" w:pos="8643"/>
        </w:tabs>
        <w:rPr>
          <w:rFonts w:asciiTheme="minorHAnsi" w:eastAsiaTheme="minorEastAsia" w:hAnsiTheme="minorHAnsi" w:cs="Vrinda"/>
          <w:noProof/>
          <w:sz w:val="22"/>
          <w:szCs w:val="28"/>
          <w:lang w:bidi="bn-BD"/>
        </w:rPr>
      </w:pPr>
      <w:hyperlink w:anchor="_Toc78283190" w:history="1">
        <w:r w:rsidR="00D526F5" w:rsidRPr="00253946">
          <w:rPr>
            <w:rStyle w:val="Hyperlink"/>
            <w:noProof/>
          </w:rPr>
          <w:t xml:space="preserve">Figure </w:t>
        </w:r>
        <w:r w:rsidR="00D526F5">
          <w:rPr>
            <w:rStyle w:val="Hyperlink"/>
            <w:noProof/>
          </w:rPr>
          <w:t>23</w:t>
        </w:r>
        <w:r w:rsidR="00D526F5" w:rsidRPr="00253946">
          <w:rPr>
            <w:rStyle w:val="Hyperlink"/>
            <w:noProof/>
          </w:rPr>
          <w:t>:</w:t>
        </w:r>
        <w:r w:rsidR="0062332E" w:rsidRPr="0062332E">
          <w:t xml:space="preserve"> </w:t>
        </w:r>
        <w:r w:rsidR="0062332E" w:rsidRPr="0062332E">
          <w:rPr>
            <w:rStyle w:val="Hyperlink"/>
            <w:noProof/>
          </w:rPr>
          <w:t>3D mapping on sea using 3D Li-DAR</w:t>
        </w:r>
        <w:r w:rsidR="00D526F5">
          <w:rPr>
            <w:noProof/>
            <w:webHidden/>
          </w:rPr>
          <w:tab/>
        </w:r>
      </w:hyperlink>
      <w:r w:rsidR="00AF347E">
        <w:rPr>
          <w:noProof/>
        </w:rPr>
        <w:t>22</w:t>
      </w:r>
    </w:p>
    <w:p w14:paraId="1E359751" w14:textId="77777777" w:rsidR="00EE7293" w:rsidRPr="00EE7293" w:rsidRDefault="00EE7293" w:rsidP="00EE7293">
      <w:pPr>
        <w:rPr>
          <w:rFonts w:eastAsiaTheme="minorEastAsia"/>
        </w:rPr>
      </w:pPr>
    </w:p>
    <w:p w14:paraId="166AB664" w14:textId="4B889649" w:rsidR="00265A36" w:rsidRPr="00E64219" w:rsidRDefault="009926EE" w:rsidP="00623C61">
      <w:pPr>
        <w:spacing w:after="120" w:line="360" w:lineRule="auto"/>
        <w:rPr>
          <w:b/>
        </w:rPr>
        <w:sectPr w:rsidR="00265A36" w:rsidRPr="00E64219" w:rsidSect="00E500ED">
          <w:footerReference w:type="default" r:id="rId14"/>
          <w:pgSz w:w="11907" w:h="16839" w:code="9"/>
          <w:pgMar w:top="1440" w:right="1440" w:bottom="1440" w:left="1814" w:header="720" w:footer="1066" w:gutter="0"/>
          <w:pgNumType w:fmt="lowerRoman" w:start="1"/>
          <w:cols w:space="720"/>
          <w:docGrid w:linePitch="360"/>
        </w:sectPr>
      </w:pPr>
      <w:r w:rsidRPr="00E64219">
        <w:fldChar w:fldCharType="end"/>
      </w:r>
    </w:p>
    <w:p w14:paraId="2104580F" w14:textId="7D3123C7" w:rsidR="00336C9B" w:rsidRPr="00336C9B" w:rsidRDefault="00336C9B" w:rsidP="00336C9B">
      <w:pPr>
        <w:pStyle w:val="Title"/>
        <w:rPr>
          <w:rFonts w:ascii="Times New Roman" w:hAnsi="Times New Roman"/>
          <w:lang w:val="en-US"/>
        </w:rPr>
      </w:pPr>
      <w:r>
        <w:rPr>
          <w:lang w:val="en-US"/>
        </w:rPr>
        <w:lastRenderedPageBreak/>
        <w:t xml:space="preserve">1 </w:t>
      </w:r>
      <w:r w:rsidR="000B6709" w:rsidRPr="000F0B10">
        <w:rPr>
          <w:lang w:val="en-US"/>
        </w:rPr>
        <w:t>Introduction</w:t>
      </w:r>
      <w:bookmarkStart w:id="3" w:name="_Toc360787101"/>
      <w:bookmarkStart w:id="4" w:name="_Toc78283172"/>
    </w:p>
    <w:p w14:paraId="74D9F4F8" w14:textId="3EB2E994" w:rsidR="00355A1C" w:rsidRPr="00730DA5" w:rsidRDefault="000B6709" w:rsidP="000B6709">
      <w:pPr>
        <w:pStyle w:val="Heading1"/>
        <w:rPr>
          <w:lang w:val="en-US"/>
        </w:rPr>
      </w:pPr>
      <w:r w:rsidRPr="00730DA5">
        <w:rPr>
          <w:lang w:val="en-US"/>
        </w:rPr>
        <w:t xml:space="preserve">1.1 </w:t>
      </w:r>
      <w:r w:rsidR="00355A1C" w:rsidRPr="00730DA5">
        <w:rPr>
          <w:lang w:val="en-US"/>
        </w:rPr>
        <w:t>Introduction</w:t>
      </w:r>
      <w:bookmarkEnd w:id="3"/>
      <w:bookmarkEnd w:id="4"/>
    </w:p>
    <w:p w14:paraId="078A3059" w14:textId="3BC63B05" w:rsidR="00EC5DD8" w:rsidRDefault="00114D52" w:rsidP="00114D52">
      <w:pPr>
        <w:jc w:val="both"/>
        <w:rPr>
          <w:lang w:val="en-US"/>
        </w:rPr>
      </w:pPr>
      <w:r w:rsidRPr="00336C9B">
        <w:rPr>
          <w:lang w:val="en-US"/>
        </w:rPr>
        <w:t>A mobile robot can be developed in a variety of ways and utilized for a variety of purposes, including security, medical and surgical applications, industrial tasks, and rescue work, among others. One of them is navigation and mapping, which is critical for rescue efforts in a perilous environment. The suggested project’s goal is to aid rescue operations by using a live video streaming server to map and sense persons or other living entities.</w:t>
      </w:r>
      <w:r w:rsidR="00336C9B">
        <w:rPr>
          <w:lang w:val="en-US"/>
        </w:rPr>
        <w:t xml:space="preserve"> </w:t>
      </w:r>
      <w:r w:rsidRPr="00336C9B">
        <w:rPr>
          <w:lang w:val="en-US"/>
        </w:rPr>
        <w:t>A control and processing module, a Li</w:t>
      </w:r>
      <w:r w:rsidR="00A05C39" w:rsidRPr="00336C9B">
        <w:rPr>
          <w:lang w:val="en-US"/>
        </w:rPr>
        <w:t>-</w:t>
      </w:r>
      <w:r w:rsidRPr="00336C9B">
        <w:rPr>
          <w:lang w:val="en-US"/>
        </w:rPr>
        <w:t xml:space="preserve">DAR module, </w:t>
      </w:r>
      <w:r w:rsidR="00A05C39" w:rsidRPr="00336C9B">
        <w:rPr>
          <w:lang w:val="en-US"/>
        </w:rPr>
        <w:t xml:space="preserve">an ESP 8266 Wi-Fi module, </w:t>
      </w:r>
      <w:r w:rsidRPr="00336C9B">
        <w:rPr>
          <w:lang w:val="en-US"/>
        </w:rPr>
        <w:t>an ESP 32 camera module, and an audio transceiver are all included in this article. The rover’s position is estimated using Li</w:t>
      </w:r>
      <w:r w:rsidR="00A05C39" w:rsidRPr="00336C9B">
        <w:rPr>
          <w:lang w:val="en-US"/>
        </w:rPr>
        <w:t>-</w:t>
      </w:r>
      <w:r w:rsidRPr="00336C9B">
        <w:rPr>
          <w:lang w:val="en-US"/>
        </w:rPr>
        <w:t>DAR and a gyroscope, and a map of the surroundings is created at the same time to estimate path planning. Positioning and path planning can be performed in any rescue situation using Li</w:t>
      </w:r>
      <w:r w:rsidR="00A05C39" w:rsidRPr="00336C9B">
        <w:rPr>
          <w:lang w:val="en-US"/>
        </w:rPr>
        <w:t>-</w:t>
      </w:r>
      <w:r w:rsidRPr="00336C9B">
        <w:rPr>
          <w:lang w:val="en-US"/>
        </w:rPr>
        <w:t>DAR Gyroscope synchronization [1]. Object detection, often known as human body detection, is the most major element</w:t>
      </w:r>
      <w:r w:rsidR="00336C9B" w:rsidRPr="00336C9B">
        <w:rPr>
          <w:lang w:val="en-US"/>
        </w:rPr>
        <w:t xml:space="preserve"> </w:t>
      </w:r>
      <w:r w:rsidRPr="00336C9B">
        <w:rPr>
          <w:lang w:val="en-US"/>
        </w:rPr>
        <w:t>of any rescue operation in the event of a natural or man-made disaster.</w:t>
      </w:r>
      <w:r w:rsidR="00336C9B" w:rsidRPr="00336C9B">
        <w:rPr>
          <w:lang w:val="en-US"/>
        </w:rPr>
        <w:t xml:space="preserve"> </w:t>
      </w:r>
      <w:r w:rsidRPr="00336C9B">
        <w:rPr>
          <w:lang w:val="en-US"/>
        </w:rPr>
        <w:t>This rover is used to detect objects in a certain area. For object detection, this rover utilizes Li</w:t>
      </w:r>
      <w:r w:rsidR="00A05C39" w:rsidRPr="00336C9B">
        <w:rPr>
          <w:lang w:val="en-US"/>
        </w:rPr>
        <w:t>-</w:t>
      </w:r>
      <w:r w:rsidRPr="00336C9B">
        <w:rPr>
          <w:lang w:val="en-US"/>
        </w:rPr>
        <w:t>DAR technology in combination with an ESP 32 camera module. The rover uses Li</w:t>
      </w:r>
      <w:r w:rsidR="00A05C39" w:rsidRPr="00336C9B">
        <w:rPr>
          <w:lang w:val="en-US"/>
        </w:rPr>
        <w:t>-</w:t>
      </w:r>
      <w:r w:rsidRPr="00336C9B">
        <w:rPr>
          <w:lang w:val="en-US"/>
        </w:rPr>
        <w:t>DAR and a gyroscope to survey the surroundings and calculate the distance between the object and the rover. All of the sensors, including Li</w:t>
      </w:r>
      <w:r w:rsidR="00A05C39" w:rsidRPr="00336C9B">
        <w:rPr>
          <w:lang w:val="en-US"/>
        </w:rPr>
        <w:t>-</w:t>
      </w:r>
      <w:r w:rsidR="00316AC7">
        <w:rPr>
          <w:lang w:val="en-US"/>
        </w:rPr>
        <w:t>DAR</w:t>
      </w:r>
      <w:r w:rsidRPr="00336C9B">
        <w:rPr>
          <w:lang w:val="en-US"/>
        </w:rPr>
        <w:t xml:space="preserve"> and ESP 32 camera module, will collect and send data to the control and processing unit. All of the data collected by the rover’s sensors will be wirelessly sent to the</w:t>
      </w:r>
      <w:r w:rsidR="00AD3296" w:rsidRPr="00336C9B">
        <w:rPr>
          <w:lang w:val="en-US"/>
        </w:rPr>
        <w:t xml:space="preserve"> </w:t>
      </w:r>
      <w:r w:rsidRPr="00336C9B">
        <w:rPr>
          <w:lang w:val="en-US"/>
        </w:rPr>
        <w:t>control and processing module through W</w:t>
      </w:r>
      <w:r w:rsidR="00A05C39" w:rsidRPr="00336C9B">
        <w:rPr>
          <w:lang w:val="en-US"/>
        </w:rPr>
        <w:t>i-</w:t>
      </w:r>
      <w:r w:rsidRPr="00336C9B">
        <w:rPr>
          <w:lang w:val="en-US"/>
        </w:rPr>
        <w:t>F</w:t>
      </w:r>
      <w:r w:rsidR="00A05C39" w:rsidRPr="00336C9B">
        <w:rPr>
          <w:lang w:val="en-US"/>
        </w:rPr>
        <w:t>i</w:t>
      </w:r>
      <w:r w:rsidRPr="00336C9B">
        <w:rPr>
          <w:lang w:val="en-US"/>
        </w:rPr>
        <w:t>. The rover</w:t>
      </w:r>
      <w:r w:rsidR="00AD3296" w:rsidRPr="00336C9B">
        <w:rPr>
          <w:lang w:val="en-US"/>
        </w:rPr>
        <w:t>’</w:t>
      </w:r>
      <w:r w:rsidRPr="00336C9B">
        <w:rPr>
          <w:lang w:val="en-US"/>
        </w:rPr>
        <w:t>s incoming and outgoing data will be processed</w:t>
      </w:r>
      <w:r w:rsidR="00AD3296" w:rsidRPr="00336C9B">
        <w:rPr>
          <w:lang w:val="en-US"/>
        </w:rPr>
        <w:t xml:space="preserve"> </w:t>
      </w:r>
      <w:r w:rsidRPr="00336C9B">
        <w:rPr>
          <w:lang w:val="en-US"/>
        </w:rPr>
        <w:t>simultaneously by the control and processing module. Humans will operate the control and monitoring</w:t>
      </w:r>
      <w:r w:rsidR="00AD3296" w:rsidRPr="00336C9B">
        <w:rPr>
          <w:lang w:val="en-US"/>
        </w:rPr>
        <w:t xml:space="preserve"> </w:t>
      </w:r>
      <w:r w:rsidRPr="00336C9B">
        <w:rPr>
          <w:lang w:val="en-US"/>
        </w:rPr>
        <w:t>system, which will be software-based.</w:t>
      </w:r>
      <w:r w:rsidR="00336C9B" w:rsidRPr="00336C9B">
        <w:rPr>
          <w:lang w:val="en-US"/>
        </w:rPr>
        <w:t xml:space="preserve"> </w:t>
      </w:r>
      <w:r w:rsidRPr="00336C9B">
        <w:rPr>
          <w:lang w:val="en-US"/>
        </w:rPr>
        <w:t>The proposed project is versatile enough to assist in Geographical Survey as well as other disciplines of</w:t>
      </w:r>
      <w:r w:rsidR="003B5413" w:rsidRPr="00336C9B">
        <w:rPr>
          <w:lang w:val="en-US"/>
        </w:rPr>
        <w:t xml:space="preserve"> </w:t>
      </w:r>
      <w:r w:rsidRPr="00336C9B">
        <w:rPr>
          <w:lang w:val="en-US"/>
        </w:rPr>
        <w:t>research, regardless of the fact that the rover is designed for rescuing purposes. Additional features for</w:t>
      </w:r>
      <w:r w:rsidR="00A03C63" w:rsidRPr="00336C9B">
        <w:rPr>
          <w:lang w:val="en-US"/>
        </w:rPr>
        <w:t xml:space="preserve"> </w:t>
      </w:r>
      <w:r w:rsidRPr="00336C9B">
        <w:rPr>
          <w:lang w:val="en-US"/>
        </w:rPr>
        <w:t>the rover can be added thanks to the development of portable and compact IoT devices.</w:t>
      </w:r>
    </w:p>
    <w:p w14:paraId="6136922F" w14:textId="77777777" w:rsidR="00336C9B" w:rsidRDefault="00336C9B" w:rsidP="00114D52">
      <w:pPr>
        <w:jc w:val="both"/>
        <w:rPr>
          <w:lang w:val="en-US"/>
        </w:rPr>
      </w:pPr>
    </w:p>
    <w:p w14:paraId="05930FE3" w14:textId="77777777" w:rsidR="00336C9B" w:rsidRPr="00336C9B" w:rsidRDefault="00336C9B" w:rsidP="00114D52">
      <w:pPr>
        <w:jc w:val="both"/>
        <w:rPr>
          <w:lang w:val="en-US"/>
        </w:rPr>
      </w:pPr>
    </w:p>
    <w:p w14:paraId="783ABA21" w14:textId="03F537AD" w:rsidR="00202755" w:rsidRPr="003548E8" w:rsidRDefault="00202755" w:rsidP="00202755">
      <w:pPr>
        <w:pStyle w:val="NormalWeb"/>
        <w:rPr>
          <w:b/>
          <w:sz w:val="32"/>
          <w:szCs w:val="32"/>
          <w:lang w:val="en-US"/>
        </w:rPr>
      </w:pPr>
      <w:r w:rsidRPr="003548E8">
        <w:rPr>
          <w:b/>
          <w:sz w:val="32"/>
          <w:szCs w:val="32"/>
          <w:lang w:val="en-US"/>
        </w:rPr>
        <w:t xml:space="preserve">1.2 Objectives </w:t>
      </w:r>
    </w:p>
    <w:p w14:paraId="7165A1C4" w14:textId="0C30E47F" w:rsidR="00544F89" w:rsidRPr="000F0B10" w:rsidRDefault="00544F89" w:rsidP="00336C9B">
      <w:pPr>
        <w:pStyle w:val="NormalWeb"/>
        <w:jc w:val="both"/>
        <w:rPr>
          <w:lang w:val="en-US"/>
        </w:rPr>
      </w:pPr>
      <w:r w:rsidRPr="000F0B10">
        <w:rPr>
          <w:lang w:val="en-US"/>
        </w:rPr>
        <w:t>Explosions, floods, storms, earthquakes, tornadoes, fires, and many more unfortunate man-made or natural occurrences are to blame for human fatalities and physical harm. Mobile robots can navigate hazardous locations for rescue operations and carry out intelligent tasks including localization, mapping, and navigation. When human mobility is unsafe or impractical, it can aid emergency responders. Additionally, this rover has the ability to navigate its surroundings and carry out intelligent tasks on its own, opening up a wide range of realistic applications.</w:t>
      </w:r>
    </w:p>
    <w:p w14:paraId="38BB9665" w14:textId="0F857C08" w:rsidR="00544F89" w:rsidRPr="000F0B10" w:rsidRDefault="00544F89" w:rsidP="00544F89">
      <w:pPr>
        <w:pStyle w:val="NormalWeb"/>
        <w:rPr>
          <w:lang w:val="en-US"/>
        </w:rPr>
      </w:pPr>
    </w:p>
    <w:p w14:paraId="0EF4027F" w14:textId="77777777" w:rsidR="00544F89" w:rsidRPr="000F0B10" w:rsidRDefault="00544F89" w:rsidP="00544F89">
      <w:pPr>
        <w:pStyle w:val="NormalWeb"/>
        <w:rPr>
          <w:lang w:val="en-US"/>
        </w:rPr>
      </w:pPr>
    </w:p>
    <w:p w14:paraId="30135612" w14:textId="70D9B938" w:rsidR="00730DA5" w:rsidRPr="002079C0" w:rsidRDefault="00730DA5" w:rsidP="0092547A">
      <w:pPr>
        <w:pStyle w:val="NormalWeb"/>
        <w:rPr>
          <w:rStyle w:val="SubtleEmphasis"/>
        </w:rPr>
      </w:pPr>
      <w:r w:rsidRPr="002079C0">
        <w:rPr>
          <w:rStyle w:val="SubtleEmphasis"/>
        </w:rPr>
        <w:t>1 Introduction</w:t>
      </w:r>
    </w:p>
    <w:p w14:paraId="1F31F97C" w14:textId="5F544C81" w:rsidR="0092547A" w:rsidRPr="003548E8" w:rsidRDefault="0092547A" w:rsidP="0092547A">
      <w:pPr>
        <w:pStyle w:val="NormalWeb"/>
        <w:rPr>
          <w:rFonts w:ascii="CMSSBX10" w:hAnsi="CMSSBX10"/>
          <w:b/>
          <w:sz w:val="32"/>
          <w:szCs w:val="32"/>
          <w:lang w:val="en-US"/>
        </w:rPr>
      </w:pPr>
      <w:r w:rsidRPr="003548E8">
        <w:rPr>
          <w:rFonts w:ascii="CMSSBX10" w:hAnsi="CMSSBX10"/>
          <w:b/>
          <w:sz w:val="32"/>
          <w:szCs w:val="32"/>
          <w:lang w:val="en-US"/>
        </w:rPr>
        <w:t xml:space="preserve">1.3 Problem Statement </w:t>
      </w:r>
    </w:p>
    <w:p w14:paraId="48D29475" w14:textId="7D701125" w:rsidR="00A0773E" w:rsidRPr="000F0B10" w:rsidRDefault="00A0773E" w:rsidP="00A0773E">
      <w:pPr>
        <w:pStyle w:val="NormalWeb"/>
        <w:jc w:val="both"/>
        <w:rPr>
          <w:lang w:val="en-US"/>
        </w:rPr>
      </w:pPr>
      <w:r w:rsidRPr="00A0773E">
        <w:rPr>
          <w:lang w:val="en-US"/>
        </w:rPr>
        <w:t xml:space="preserve">Rescue operation during a major natural disaster such as an earthquake or an unintentional man-made disaster of similar nature is of utmost importance to save lives and help trapped victims. From the perspective of Bangladesh these situations are legitimate threats and of grave concern as they involve people’s life, life-long injuries and traumas. It’s been 8 years but we still remember the collapse of Rana Plaza on 24th of April 2013. The complex housed five garment factories, and tragically took the lives of at least 1,132 people, and more than 2,500 were injured.  We also heard about the burning of Tazreen Fashions factory which occurred just five months before than the Rana plaza tragedy. And, recently on the 4th of June 2022, a fire broke out which led to explosions at a container depot in Chittagong where at least 41 people died, and more than 450 were injured. The frequency and lethal ferocity of such disastrous events created an urgency for any possible help that could assist the rescue situation. A mobile rover is able to get into these dire places where people cannot. It can map the environment, detect living/non-living essential objects and can find safe routes in and out of the place. The rover is also equipped with a camera module and an audio system which enables live video stream and audio communication between the victim and rescuer. And, all the features are connected wirelessly between the Rover and the user’s control unit over the local network. Although, it has been designed to assist rescue operations, still the rover is flexible enough to assist in Geographical Survey along other fields of research.    </w:t>
      </w:r>
    </w:p>
    <w:p w14:paraId="4571DF14" w14:textId="3C87D882" w:rsidR="00544F89" w:rsidRDefault="00544F89" w:rsidP="0092547A">
      <w:pPr>
        <w:pStyle w:val="NormalWeb"/>
        <w:rPr>
          <w:lang w:val="en-US"/>
        </w:rPr>
      </w:pPr>
    </w:p>
    <w:p w14:paraId="3CFB29EA" w14:textId="77777777" w:rsidR="009D280D" w:rsidRPr="000F0B10" w:rsidRDefault="009D280D" w:rsidP="0092547A">
      <w:pPr>
        <w:pStyle w:val="NormalWeb"/>
        <w:rPr>
          <w:lang w:val="en-US"/>
        </w:rPr>
      </w:pPr>
    </w:p>
    <w:p w14:paraId="1FC5C1F2" w14:textId="77777777" w:rsidR="0092547A" w:rsidRPr="003548E8" w:rsidRDefault="0092547A" w:rsidP="0092547A">
      <w:pPr>
        <w:pStyle w:val="NormalWeb"/>
        <w:rPr>
          <w:b/>
          <w:sz w:val="32"/>
          <w:szCs w:val="32"/>
        </w:rPr>
      </w:pPr>
      <w:r w:rsidRPr="003548E8">
        <w:rPr>
          <w:rFonts w:ascii="CMSSBX10" w:hAnsi="CMSSBX10"/>
          <w:b/>
          <w:sz w:val="32"/>
          <w:szCs w:val="32"/>
        </w:rPr>
        <w:t xml:space="preserve">1.4 Block Diagram </w:t>
      </w:r>
    </w:p>
    <w:p w14:paraId="767498BD" w14:textId="7DCAB723" w:rsidR="00544F89" w:rsidRDefault="00544F89" w:rsidP="00544F89">
      <w:r>
        <w:rPr>
          <w:color w:val="000000"/>
        </w:rPr>
        <w:t xml:space="preserve">               </w:t>
      </w:r>
      <w:r>
        <w:rPr>
          <w:color w:val="000000"/>
        </w:rPr>
        <w:fldChar w:fldCharType="begin"/>
      </w:r>
      <w:r>
        <w:rPr>
          <w:color w:val="000000"/>
        </w:rPr>
        <w:instrText xml:space="preserve"> INCLUDEPICTURE "https://lh5.googleusercontent.com/ZcBJtuG9_vtbqisJrIC_eF6v_k395WejJp24AFdNQCcaw2QClPNGMj5BfuDWNopnFWgskpTH6vkHShXdYCrce9EeA6wsgu6k91ifvUZpxFPArOjV0hc8gPAsdLjMCexWAWPeXSNyEhtWNqvu0Kwdrr1cYzPEr2A3DIK6XjKURJpJmsXtmzG3JV8vEOL_jWv6qGGg3g" \* MERGEFORMATINET </w:instrText>
      </w:r>
      <w:r>
        <w:rPr>
          <w:color w:val="000000"/>
        </w:rPr>
        <w:fldChar w:fldCharType="separate"/>
      </w:r>
      <w:r>
        <w:rPr>
          <w:noProof/>
          <w:color w:val="000000"/>
          <w:lang w:val="en-US"/>
        </w:rPr>
        <w:drawing>
          <wp:inline distT="0" distB="0" distL="0" distR="0" wp14:anchorId="08D2FFC2" wp14:editId="77637136">
            <wp:extent cx="4214191" cy="2369488"/>
            <wp:effectExtent l="0" t="0" r="0" b="0"/>
            <wp:docPr id="1" name="Picture 1" descr="https://lh5.googleusercontent.com/ZcBJtuG9_vtbqisJrIC_eF6v_k395WejJp24AFdNQCcaw2QClPNGMj5BfuDWNopnFWgskpTH6vkHShXdYCrce9EeA6wsgu6k91ifvUZpxFPArOjV0hc8gPAsdLjMCexWAWPeXSNyEhtWNqvu0Kwdrr1cYzPEr2A3DIK6XjKURJpJmsXtmzG3JV8vEOL_jWv6qGGg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cBJtuG9_vtbqisJrIC_eF6v_k395WejJp24AFdNQCcaw2QClPNGMj5BfuDWNopnFWgskpTH6vkHShXdYCrce9EeA6wsgu6k91ifvUZpxFPArOjV0hc8gPAsdLjMCexWAWPeXSNyEhtWNqvu0Kwdrr1cYzPEr2A3DIK6XjKURJpJmsXtmzG3JV8vEOL_jWv6qGGg3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7901" cy="2377197"/>
                    </a:xfrm>
                    <a:prstGeom prst="rect">
                      <a:avLst/>
                    </a:prstGeom>
                    <a:noFill/>
                    <a:ln>
                      <a:noFill/>
                    </a:ln>
                  </pic:spPr>
                </pic:pic>
              </a:graphicData>
            </a:graphic>
          </wp:inline>
        </w:drawing>
      </w:r>
      <w:r>
        <w:rPr>
          <w:color w:val="000000"/>
        </w:rPr>
        <w:fldChar w:fldCharType="end"/>
      </w:r>
    </w:p>
    <w:p w14:paraId="713063CC" w14:textId="5FDA5A3A" w:rsidR="0092547A" w:rsidRPr="00730DA5" w:rsidRDefault="00730DA5" w:rsidP="00085815">
      <w:pPr>
        <w:pStyle w:val="NormalWeb"/>
        <w:ind w:left="720" w:firstLine="720"/>
        <w:rPr>
          <w:rFonts w:ascii="CMSSBX10" w:hAnsi="CMSSBX10"/>
        </w:rPr>
      </w:pPr>
      <w:r>
        <w:rPr>
          <w:rFonts w:ascii="CMSSBX10" w:hAnsi="CMSSBX10"/>
        </w:rPr>
        <w:t xml:space="preserve">             </w:t>
      </w:r>
      <w:r w:rsidR="00085815" w:rsidRPr="00730DA5">
        <w:rPr>
          <w:rFonts w:ascii="CMSSBX10" w:hAnsi="CMSSBX10"/>
        </w:rPr>
        <w:t>Fig</w:t>
      </w:r>
      <w:r>
        <w:rPr>
          <w:rFonts w:ascii="CMSSBX10" w:hAnsi="CMSSBX10"/>
        </w:rPr>
        <w:t>ure</w:t>
      </w:r>
      <w:r w:rsidR="00085815" w:rsidRPr="00730DA5">
        <w:rPr>
          <w:rFonts w:ascii="CMSSBX10" w:hAnsi="CMSSBX10"/>
        </w:rPr>
        <w:t xml:space="preserve"> 1.1</w:t>
      </w:r>
      <w:r>
        <w:rPr>
          <w:rFonts w:ascii="CMSSBX10" w:hAnsi="CMSSBX10"/>
        </w:rPr>
        <w:t>: Block Diagram of the Rover</w:t>
      </w:r>
      <w:r w:rsidR="00085815" w:rsidRPr="00730DA5">
        <w:rPr>
          <w:rFonts w:ascii="CMSSBX10" w:hAnsi="CMSSBX10"/>
        </w:rPr>
        <w:t xml:space="preserve"> </w:t>
      </w:r>
    </w:p>
    <w:p w14:paraId="2DDD013A" w14:textId="77777777" w:rsidR="009D280D" w:rsidRDefault="009D280D" w:rsidP="00202755">
      <w:pPr>
        <w:pStyle w:val="NormalWeb"/>
        <w:rPr>
          <w:rFonts w:ascii="CMSSBX10" w:hAnsi="CMSSBX10"/>
          <w:b/>
          <w:sz w:val="28"/>
          <w:szCs w:val="28"/>
        </w:rPr>
      </w:pPr>
    </w:p>
    <w:p w14:paraId="14F42953" w14:textId="20BB7971" w:rsidR="002079C0" w:rsidRPr="002079C0" w:rsidRDefault="002079C0" w:rsidP="00202755">
      <w:pPr>
        <w:pStyle w:val="NormalWeb"/>
        <w:rPr>
          <w:rStyle w:val="SubtleEmphasis"/>
          <w:lang w:val="en-US"/>
        </w:rPr>
      </w:pPr>
      <w:r w:rsidRPr="002079C0">
        <w:rPr>
          <w:rStyle w:val="SubtleEmphasis"/>
        </w:rPr>
        <w:t>1 Introduction</w:t>
      </w:r>
    </w:p>
    <w:p w14:paraId="1CDBD79A" w14:textId="57A59241" w:rsidR="00544F89" w:rsidRDefault="00316AC7" w:rsidP="00202755">
      <w:pPr>
        <w:pStyle w:val="NormalWeb"/>
        <w:rPr>
          <w:rFonts w:ascii="CMSSBX10" w:hAnsi="CMSSBX10"/>
          <w:b/>
          <w:sz w:val="28"/>
          <w:szCs w:val="28"/>
        </w:rPr>
      </w:pPr>
      <w:r w:rsidRPr="00316AC7">
        <w:rPr>
          <w:rFonts w:ascii="CMSSBX10" w:hAnsi="CMSSBX10"/>
          <w:b/>
          <w:sz w:val="28"/>
          <w:szCs w:val="28"/>
        </w:rPr>
        <w:t>1.5 Design Specification</w:t>
      </w:r>
    </w:p>
    <w:p w14:paraId="16B56EE9" w14:textId="252F05A9" w:rsidR="00546A4A" w:rsidRPr="00546A4A" w:rsidRDefault="00546A4A" w:rsidP="00202755">
      <w:pPr>
        <w:pStyle w:val="NormalWeb"/>
        <w:rPr>
          <w:sz w:val="22"/>
          <w:szCs w:val="22"/>
        </w:rPr>
      </w:pPr>
      <w:r>
        <w:rPr>
          <w:rFonts w:ascii="CMSSBX10" w:hAnsi="CMSSBX10"/>
          <w:b/>
          <w:sz w:val="28"/>
          <w:szCs w:val="28"/>
        </w:rPr>
        <w:t xml:space="preserve">     </w:t>
      </w:r>
      <w:r w:rsidR="00A7228E">
        <w:rPr>
          <w:rFonts w:ascii="CMSSBX10" w:hAnsi="CMSSBX10"/>
          <w:b/>
          <w:sz w:val="28"/>
          <w:szCs w:val="28"/>
        </w:rPr>
        <w:t xml:space="preserve">   </w:t>
      </w:r>
      <w:r w:rsidRPr="00546A4A">
        <w:rPr>
          <w:sz w:val="22"/>
          <w:szCs w:val="22"/>
        </w:rPr>
        <w:t>Table 1.1: Overall design specification of the project</w:t>
      </w:r>
      <w:r>
        <w:rPr>
          <w:sz w:val="22"/>
          <w:szCs w:val="22"/>
        </w:rPr>
        <w:t>.</w:t>
      </w:r>
    </w:p>
    <w:tbl>
      <w:tblPr>
        <w:tblStyle w:val="TableGrid"/>
        <w:tblW w:w="0" w:type="auto"/>
        <w:tblInd w:w="558" w:type="dxa"/>
        <w:tblLook w:val="04A0" w:firstRow="1" w:lastRow="0" w:firstColumn="1" w:lastColumn="0" w:noHBand="0" w:noVBand="1"/>
      </w:tblPr>
      <w:tblGrid>
        <w:gridCol w:w="1830"/>
        <w:gridCol w:w="5910"/>
      </w:tblGrid>
      <w:tr w:rsidR="00316AC7" w14:paraId="35594520" w14:textId="77777777" w:rsidTr="00316AC7">
        <w:trPr>
          <w:trHeight w:val="476"/>
        </w:trPr>
        <w:tc>
          <w:tcPr>
            <w:tcW w:w="7740" w:type="dxa"/>
            <w:gridSpan w:val="2"/>
          </w:tcPr>
          <w:p w14:paraId="76A865E0" w14:textId="03F45BE8" w:rsidR="00316AC7" w:rsidRPr="00774559" w:rsidRDefault="00774559" w:rsidP="00202755">
            <w:pPr>
              <w:pStyle w:val="NormalWeb"/>
            </w:pPr>
            <w:r>
              <w:t xml:space="preserve">                                           </w:t>
            </w:r>
            <w:r w:rsidRPr="00774559">
              <w:t>Design Specification</w:t>
            </w:r>
          </w:p>
        </w:tc>
      </w:tr>
      <w:tr w:rsidR="00316AC7" w14:paraId="54DA073B" w14:textId="6A6E9527" w:rsidTr="00316AC7">
        <w:trPr>
          <w:trHeight w:val="530"/>
        </w:trPr>
        <w:tc>
          <w:tcPr>
            <w:tcW w:w="1830" w:type="dxa"/>
          </w:tcPr>
          <w:p w14:paraId="3CBDB51E" w14:textId="764C9BC5" w:rsidR="00316AC7" w:rsidRPr="00774559" w:rsidRDefault="00774559" w:rsidP="00202755">
            <w:pPr>
              <w:pStyle w:val="NormalWeb"/>
            </w:pPr>
            <w:r>
              <w:t>Function</w:t>
            </w:r>
          </w:p>
        </w:tc>
        <w:tc>
          <w:tcPr>
            <w:tcW w:w="5910" w:type="dxa"/>
          </w:tcPr>
          <w:p w14:paraId="2F5CDA20" w14:textId="66D06F55" w:rsidR="00316AC7" w:rsidRPr="00774559" w:rsidRDefault="00774559" w:rsidP="00202755">
            <w:pPr>
              <w:pStyle w:val="NormalWeb"/>
            </w:pPr>
            <w:r w:rsidRPr="00774559">
              <w:t>The function of the rover is to collect distance data from the surroundings and map the environ</w:t>
            </w:r>
            <w:r>
              <w:t>ment also</w:t>
            </w:r>
            <w:r w:rsidRPr="00774559">
              <w:t xml:space="preserve"> stream live video and build half duplex communication between victim and rescue team</w:t>
            </w:r>
            <w:r>
              <w:t>.</w:t>
            </w:r>
            <w:r w:rsidRPr="00774559">
              <w:t xml:space="preserve"> </w:t>
            </w:r>
          </w:p>
        </w:tc>
      </w:tr>
      <w:tr w:rsidR="00316AC7" w14:paraId="79262045" w14:textId="2C9279D7" w:rsidTr="00316AC7">
        <w:trPr>
          <w:trHeight w:val="530"/>
        </w:trPr>
        <w:tc>
          <w:tcPr>
            <w:tcW w:w="1830" w:type="dxa"/>
          </w:tcPr>
          <w:p w14:paraId="4B543946" w14:textId="2D056D46" w:rsidR="00316AC7" w:rsidRPr="00774559" w:rsidRDefault="00774559" w:rsidP="00BA400E">
            <w:pPr>
              <w:pStyle w:val="NormalWeb"/>
            </w:pPr>
            <w:r w:rsidRPr="00774559">
              <w:t xml:space="preserve">Target </w:t>
            </w:r>
            <w:r w:rsidR="00BA400E" w:rsidRPr="00BA400E">
              <w:t>Community</w:t>
            </w:r>
          </w:p>
        </w:tc>
        <w:tc>
          <w:tcPr>
            <w:tcW w:w="5910" w:type="dxa"/>
          </w:tcPr>
          <w:p w14:paraId="0A58FC02" w14:textId="77777777" w:rsidR="00316AC7" w:rsidRDefault="00316AC7" w:rsidP="00202755">
            <w:pPr>
              <w:pStyle w:val="NormalWeb"/>
              <w:rPr>
                <w:rFonts w:ascii="CMSSBX10" w:hAnsi="CMSSBX10"/>
                <w:b/>
                <w:sz w:val="28"/>
                <w:szCs w:val="28"/>
              </w:rPr>
            </w:pPr>
          </w:p>
        </w:tc>
      </w:tr>
      <w:tr w:rsidR="00316AC7" w14:paraId="0FAE90EF" w14:textId="330AF2B4" w:rsidTr="00316AC7">
        <w:trPr>
          <w:trHeight w:val="530"/>
        </w:trPr>
        <w:tc>
          <w:tcPr>
            <w:tcW w:w="1830" w:type="dxa"/>
          </w:tcPr>
          <w:p w14:paraId="46B10235" w14:textId="2CB0048E" w:rsidR="00316AC7" w:rsidRPr="00774559" w:rsidRDefault="00774559" w:rsidP="00202755">
            <w:pPr>
              <w:pStyle w:val="NormalWeb"/>
            </w:pPr>
            <w:r w:rsidRPr="00774559">
              <w:t>Material</w:t>
            </w:r>
          </w:p>
        </w:tc>
        <w:tc>
          <w:tcPr>
            <w:tcW w:w="5910" w:type="dxa"/>
          </w:tcPr>
          <w:p w14:paraId="460DBF54" w14:textId="4B43EF4B" w:rsidR="00316AC7" w:rsidRPr="00774559" w:rsidRDefault="00774559" w:rsidP="00202755">
            <w:pPr>
              <w:pStyle w:val="NormalWeb"/>
            </w:pPr>
            <w:r w:rsidRPr="00774559">
              <w:t>We need Li-DAR for mapping, live video camera module, microcontroller, Wi-Fi module ect.</w:t>
            </w:r>
          </w:p>
        </w:tc>
      </w:tr>
      <w:tr w:rsidR="00316AC7" w14:paraId="527B1F71" w14:textId="5354CA01" w:rsidTr="00316AC7">
        <w:trPr>
          <w:trHeight w:val="530"/>
        </w:trPr>
        <w:tc>
          <w:tcPr>
            <w:tcW w:w="1830" w:type="dxa"/>
          </w:tcPr>
          <w:p w14:paraId="36FAE6F5" w14:textId="77AB780D" w:rsidR="00316AC7" w:rsidRPr="00774559" w:rsidRDefault="00774559" w:rsidP="00202755">
            <w:pPr>
              <w:pStyle w:val="NormalWeb"/>
            </w:pPr>
            <w:r w:rsidRPr="00774559">
              <w:t>Size</w:t>
            </w:r>
          </w:p>
        </w:tc>
        <w:tc>
          <w:tcPr>
            <w:tcW w:w="5910" w:type="dxa"/>
          </w:tcPr>
          <w:p w14:paraId="76D67754" w14:textId="3264952A" w:rsidR="00316AC7" w:rsidRPr="00546A4A" w:rsidRDefault="00546A4A" w:rsidP="00202755">
            <w:pPr>
              <w:pStyle w:val="NormalWeb"/>
            </w:pPr>
            <w:r w:rsidRPr="00546A4A">
              <w:t>The size of the rover is compact to reach such a place where human can’t reach.</w:t>
            </w:r>
          </w:p>
        </w:tc>
      </w:tr>
      <w:tr w:rsidR="00316AC7" w14:paraId="2BA08B98" w14:textId="05F0C2C4" w:rsidTr="00316AC7">
        <w:trPr>
          <w:trHeight w:val="620"/>
        </w:trPr>
        <w:tc>
          <w:tcPr>
            <w:tcW w:w="1830" w:type="dxa"/>
          </w:tcPr>
          <w:p w14:paraId="5872151B" w14:textId="08297AF8" w:rsidR="00316AC7" w:rsidRPr="00774559" w:rsidRDefault="00774559" w:rsidP="00202755">
            <w:pPr>
              <w:pStyle w:val="NormalWeb"/>
            </w:pPr>
            <w:r w:rsidRPr="00774559">
              <w:t>Power Source</w:t>
            </w:r>
          </w:p>
        </w:tc>
        <w:tc>
          <w:tcPr>
            <w:tcW w:w="5910" w:type="dxa"/>
          </w:tcPr>
          <w:p w14:paraId="006C8AE3" w14:textId="12BC5B5A" w:rsidR="00316AC7" w:rsidRPr="00546A4A" w:rsidRDefault="00546A4A" w:rsidP="00202755">
            <w:pPr>
              <w:pStyle w:val="NormalWeb"/>
            </w:pPr>
            <w:r w:rsidRPr="00546A4A">
              <w:t>Here we use a 9V battery for powering the rover.</w:t>
            </w:r>
          </w:p>
        </w:tc>
      </w:tr>
      <w:tr w:rsidR="00316AC7" w14:paraId="3C481FFE" w14:textId="63ECFD9B" w:rsidTr="00316AC7">
        <w:trPr>
          <w:trHeight w:val="530"/>
        </w:trPr>
        <w:tc>
          <w:tcPr>
            <w:tcW w:w="1830" w:type="dxa"/>
          </w:tcPr>
          <w:p w14:paraId="49181771" w14:textId="3A5F3351" w:rsidR="00316AC7" w:rsidRPr="00774559" w:rsidRDefault="00774559" w:rsidP="00202755">
            <w:pPr>
              <w:pStyle w:val="NormalWeb"/>
            </w:pPr>
            <w:r w:rsidRPr="00774559">
              <w:t>Cost</w:t>
            </w:r>
          </w:p>
        </w:tc>
        <w:tc>
          <w:tcPr>
            <w:tcW w:w="5910" w:type="dxa"/>
          </w:tcPr>
          <w:p w14:paraId="15CA108F" w14:textId="58B2A82A" w:rsidR="00316AC7" w:rsidRPr="00546A4A" w:rsidRDefault="00546A4A" w:rsidP="00202755">
            <w:pPr>
              <w:pStyle w:val="NormalWeb"/>
            </w:pPr>
            <w:r w:rsidRPr="00546A4A">
              <w:t>It costs arround Tk 16000.</w:t>
            </w:r>
          </w:p>
        </w:tc>
      </w:tr>
    </w:tbl>
    <w:p w14:paraId="646BDE41" w14:textId="77777777" w:rsidR="00CD51C8" w:rsidRPr="000F0B10" w:rsidRDefault="00CD51C8" w:rsidP="00FA158C">
      <w:pPr>
        <w:pStyle w:val="Title"/>
        <w:rPr>
          <w:rFonts w:ascii="Times New Roman" w:hAnsi="Times New Roman"/>
          <w:lang w:val="en-US"/>
        </w:rPr>
      </w:pPr>
      <w:r w:rsidRPr="000F0B10">
        <w:rPr>
          <w:rFonts w:ascii="Times New Roman" w:hAnsi="Times New Roman"/>
          <w:lang w:val="en-US"/>
        </w:rPr>
        <w:lastRenderedPageBreak/>
        <w:t>Chapter 2</w:t>
      </w:r>
    </w:p>
    <w:p w14:paraId="193A41E0" w14:textId="109B0B06" w:rsidR="007E6FA1" w:rsidRPr="000F0B10" w:rsidRDefault="009A2FE4" w:rsidP="00CD51C8">
      <w:pPr>
        <w:pStyle w:val="Heading1"/>
        <w:rPr>
          <w:lang w:val="en-US"/>
        </w:rPr>
      </w:pPr>
      <w:bookmarkStart w:id="5" w:name="_Toc360787102"/>
      <w:bookmarkStart w:id="6" w:name="_Toc78283173"/>
      <w:r w:rsidRPr="000F0B10">
        <w:rPr>
          <w:lang w:val="en-US"/>
        </w:rPr>
        <w:t>Background and Literature Review</w:t>
      </w:r>
      <w:bookmarkEnd w:id="5"/>
      <w:bookmarkEnd w:id="6"/>
    </w:p>
    <w:p w14:paraId="77A83CCD" w14:textId="5D497C7D" w:rsidR="00D43F4C" w:rsidRDefault="00085815" w:rsidP="00730DA5">
      <w:pPr>
        <w:jc w:val="both"/>
        <w:rPr>
          <w:color w:val="000000" w:themeColor="text1"/>
          <w:lang w:val="en-US"/>
        </w:rPr>
      </w:pPr>
      <w:r w:rsidRPr="00085815">
        <w:rPr>
          <w:lang w:val="en-US" w:bidi="bn-IN"/>
        </w:rPr>
        <w:t>Several novel techniques and algorithms have been introduced in recent studies. For each new sensor, the majority of these techniques and algorithms repeat localization and incremental mapping to create maps.</w:t>
      </w:r>
      <w:r w:rsidR="00730DA5">
        <w:rPr>
          <w:lang w:val="en-US" w:bidi="bn-IN"/>
        </w:rPr>
        <w:t xml:space="preserve"> </w:t>
      </w:r>
      <w:r w:rsidRPr="00085815">
        <w:rPr>
          <w:lang w:val="en-US" w:bidi="bn-IN"/>
        </w:rPr>
        <w:t>If a map is easily available, navigation and mapping are also simple. The algorithms have already been shown to work for these localizations in a few papers</w:t>
      </w:r>
      <w:r w:rsidR="00926BC7">
        <w:rPr>
          <w:lang w:val="en-US" w:bidi="bn-IN"/>
        </w:rPr>
        <w:t>.</w:t>
      </w:r>
      <w:r w:rsidR="00730DA5">
        <w:rPr>
          <w:lang w:val="en-US" w:bidi="bn-IN"/>
        </w:rPr>
        <w:t xml:space="preserve"> </w:t>
      </w:r>
      <w:r w:rsidR="001E178E" w:rsidRPr="00926BC7">
        <w:rPr>
          <w:color w:val="000000" w:themeColor="text1"/>
          <w:lang w:val="en-US"/>
        </w:rPr>
        <w:t>Here our focus is on Li</w:t>
      </w:r>
      <w:r w:rsidR="000B325A">
        <w:rPr>
          <w:color w:val="000000" w:themeColor="text1"/>
          <w:lang w:val="en-US"/>
        </w:rPr>
        <w:t>-</w:t>
      </w:r>
      <w:r w:rsidR="001E178E" w:rsidRPr="00926BC7">
        <w:rPr>
          <w:color w:val="000000" w:themeColor="text1"/>
          <w:lang w:val="en-US"/>
        </w:rPr>
        <w:t>DAR detection along with a real-time video streaming server to detect</w:t>
      </w:r>
      <w:r w:rsidR="00DE1E20">
        <w:rPr>
          <w:color w:val="000000" w:themeColor="text1"/>
          <w:lang w:val="en-US"/>
        </w:rPr>
        <w:t xml:space="preserve"> humans or any other living beings</w:t>
      </w:r>
      <w:r w:rsidR="001E178E" w:rsidRPr="00926BC7">
        <w:rPr>
          <w:color w:val="000000" w:themeColor="text1"/>
          <w:lang w:val="en-US"/>
        </w:rPr>
        <w:t xml:space="preserve">. </w:t>
      </w:r>
      <w:r w:rsidR="001E178E" w:rsidRPr="000F0B10">
        <w:rPr>
          <w:color w:val="000000" w:themeColor="text1"/>
          <w:lang w:val="en-US"/>
        </w:rPr>
        <w:t>This paper presents an algorithm</w:t>
      </w:r>
      <w:r w:rsidR="00DE1E20">
        <w:rPr>
          <w:color w:val="000000" w:themeColor="text1"/>
          <w:lang w:val="en-US"/>
        </w:rPr>
        <w:t xml:space="preserve"> that combines ideas of 2D Li-DAR</w:t>
      </w:r>
      <w:r w:rsidR="001E178E" w:rsidRPr="000F0B10">
        <w:rPr>
          <w:color w:val="000000" w:themeColor="text1"/>
          <w:lang w:val="en-US"/>
        </w:rPr>
        <w:t>-based navigation and mapping as well as detecting objects or the human bodies with real-time video coverage.</w:t>
      </w:r>
      <w:r w:rsidR="00730DA5">
        <w:rPr>
          <w:lang w:val="en-US" w:bidi="bn-IN"/>
        </w:rPr>
        <w:t xml:space="preserve"> </w:t>
      </w:r>
      <w:r w:rsidR="00D43F4C" w:rsidRPr="000F0B10">
        <w:rPr>
          <w:color w:val="000000" w:themeColor="text1"/>
          <w:lang w:val="en-US"/>
        </w:rPr>
        <w:t>We present a monitoring robot with real-time video streaming, audio transfer, and the capacity to avoid obstacles in the process in this study. The system will be built up in such a way that the footage will be streamed live to the person in charge of the robot</w:t>
      </w:r>
      <w:r w:rsidR="00730DA5">
        <w:rPr>
          <w:color w:val="000000" w:themeColor="text1"/>
          <w:lang w:val="en-US"/>
        </w:rPr>
        <w:t xml:space="preserve">. </w:t>
      </w:r>
      <w:r w:rsidR="00D43F4C" w:rsidRPr="000F0B10">
        <w:rPr>
          <w:color w:val="000000" w:themeColor="text1"/>
          <w:lang w:val="en-US"/>
        </w:rPr>
        <w:t>The rover was controlled through a web server to include wireless communication into the proposed technique</w:t>
      </w:r>
      <w:r w:rsidR="000B325A">
        <w:rPr>
          <w:color w:val="000000" w:themeColor="text1"/>
          <w:lang w:val="en-US"/>
        </w:rPr>
        <w:t xml:space="preserve"> where</w:t>
      </w:r>
      <w:r w:rsidR="00D43F4C" w:rsidRPr="000F0B10">
        <w:rPr>
          <w:color w:val="000000" w:themeColor="text1"/>
          <w:lang w:val="en-US"/>
        </w:rPr>
        <w:t xml:space="preserve"> we used the NodeMCU</w:t>
      </w:r>
      <w:r w:rsidR="000B325A">
        <w:rPr>
          <w:color w:val="000000" w:themeColor="text1"/>
          <w:lang w:val="en-US"/>
        </w:rPr>
        <w:t xml:space="preserve"> and</w:t>
      </w:r>
      <w:r w:rsidR="00D43F4C" w:rsidRPr="000F0B10">
        <w:rPr>
          <w:color w:val="000000" w:themeColor="text1"/>
          <w:lang w:val="en-US"/>
        </w:rPr>
        <w:t xml:space="preserve"> ESP</w:t>
      </w:r>
      <w:r w:rsidR="00730DA5">
        <w:rPr>
          <w:color w:val="000000" w:themeColor="text1"/>
          <w:lang w:val="en-US"/>
        </w:rPr>
        <w:t xml:space="preserve"> </w:t>
      </w:r>
      <w:r w:rsidR="00D43F4C" w:rsidRPr="000F0B10">
        <w:rPr>
          <w:color w:val="000000" w:themeColor="text1"/>
          <w:lang w:val="en-US"/>
        </w:rPr>
        <w:t>Module.</w:t>
      </w:r>
      <w:r w:rsidR="00DE4737">
        <w:rPr>
          <w:color w:val="000000" w:themeColor="text1"/>
          <w:lang w:val="en-US"/>
        </w:rPr>
        <w:t xml:space="preserve"> The works and projects by researchers around the world studied for our project are provided here:</w:t>
      </w:r>
    </w:p>
    <w:p w14:paraId="0A2C31B9" w14:textId="77777777" w:rsidR="00DE4737" w:rsidRDefault="00DE4737" w:rsidP="00730DA5">
      <w:pPr>
        <w:jc w:val="both"/>
        <w:rPr>
          <w:color w:val="000000" w:themeColor="text1"/>
          <w:lang w:val="en-US"/>
        </w:rPr>
      </w:pPr>
    </w:p>
    <w:p w14:paraId="248442D6" w14:textId="77777777" w:rsidR="00DE4737" w:rsidRPr="000E67D9" w:rsidRDefault="00DE4737" w:rsidP="00730DA5">
      <w:pPr>
        <w:jc w:val="both"/>
        <w:rPr>
          <w:lang w:val="en-US" w:bidi="bn-IN"/>
        </w:rPr>
      </w:pPr>
    </w:p>
    <w:p w14:paraId="4463DB47" w14:textId="213ED93F" w:rsidR="001E178E" w:rsidRDefault="000E67D9" w:rsidP="000E67D9">
      <w:pPr>
        <w:pStyle w:val="ListParagraph"/>
        <w:numPr>
          <w:ilvl w:val="0"/>
          <w:numId w:val="25"/>
        </w:numPr>
        <w:jc w:val="both"/>
        <w:rPr>
          <w:lang w:val="en-US"/>
        </w:rPr>
      </w:pPr>
      <w:r>
        <w:rPr>
          <w:lang w:val="en-US"/>
        </w:rPr>
        <w:t>In 2020, some researchers have implemented 2D Li-DAR based SLAM 90 and path planning indoor rescue mobile robots where they have used SLAM algorithm. They focused mainly on SLAM algorithms combined with path planning. [1]</w:t>
      </w:r>
    </w:p>
    <w:p w14:paraId="3ADBE8F3" w14:textId="77777777" w:rsidR="00DF7957" w:rsidRDefault="00DF7957" w:rsidP="00DF7957">
      <w:pPr>
        <w:pStyle w:val="ListParagraph"/>
        <w:ind w:left="783"/>
        <w:jc w:val="both"/>
        <w:rPr>
          <w:lang w:val="en-US"/>
        </w:rPr>
      </w:pPr>
    </w:p>
    <w:p w14:paraId="0320FA1E" w14:textId="3B260225" w:rsidR="000E67D9" w:rsidRDefault="00213E66" w:rsidP="000E67D9">
      <w:pPr>
        <w:pStyle w:val="ListParagraph"/>
        <w:numPr>
          <w:ilvl w:val="0"/>
          <w:numId w:val="25"/>
        </w:numPr>
        <w:jc w:val="both"/>
        <w:rPr>
          <w:lang w:val="en-US"/>
        </w:rPr>
      </w:pPr>
      <w:r>
        <w:rPr>
          <w:lang w:val="en-US"/>
        </w:rPr>
        <w:t>In 2018, four researchers have designed and implemented ROS based indoor positioning and navigation system of mobile robots where they focused on positioning using ROS operating system. [2]</w:t>
      </w:r>
    </w:p>
    <w:p w14:paraId="73D819E3" w14:textId="77777777" w:rsidR="00DF7957" w:rsidRPr="00DF7957" w:rsidRDefault="00DF7957" w:rsidP="00DF7957">
      <w:pPr>
        <w:pStyle w:val="ListParagraph"/>
        <w:rPr>
          <w:lang w:val="en-US"/>
        </w:rPr>
      </w:pPr>
    </w:p>
    <w:p w14:paraId="21848467" w14:textId="77777777" w:rsidR="00DF7957" w:rsidRDefault="00DF7957" w:rsidP="00DF7957">
      <w:pPr>
        <w:pStyle w:val="ListParagraph"/>
        <w:ind w:left="783"/>
        <w:jc w:val="both"/>
        <w:rPr>
          <w:lang w:val="en-US"/>
        </w:rPr>
      </w:pPr>
    </w:p>
    <w:p w14:paraId="5FCC4765" w14:textId="4E4D1B9D" w:rsidR="00DF7957" w:rsidRDefault="000B325A" w:rsidP="000E67D9">
      <w:pPr>
        <w:pStyle w:val="ListParagraph"/>
        <w:numPr>
          <w:ilvl w:val="0"/>
          <w:numId w:val="25"/>
        </w:numPr>
        <w:jc w:val="both"/>
        <w:rPr>
          <w:lang w:val="en-US"/>
        </w:rPr>
      </w:pPr>
      <w:r>
        <w:rPr>
          <w:lang w:val="en-US"/>
        </w:rPr>
        <w:t xml:space="preserve">A </w:t>
      </w:r>
      <w:r w:rsidR="00310A60">
        <w:rPr>
          <w:lang w:val="en-US"/>
        </w:rPr>
        <w:t>report publish in</w:t>
      </w:r>
      <w:r>
        <w:rPr>
          <w:lang w:val="en-US"/>
        </w:rPr>
        <w:t xml:space="preserve"> </w:t>
      </w:r>
      <w:r w:rsidR="00310A60">
        <w:rPr>
          <w:lang w:val="en-US"/>
        </w:rPr>
        <w:t>2016, real time loop closure in 2D Li-DAR SLAM is studied. Where they successfully achieve real time loop closure by using branch-and-bound approach for computing 2D Li-DAR data.</w:t>
      </w:r>
      <w:r>
        <w:rPr>
          <w:lang w:val="en-US"/>
        </w:rPr>
        <w:t xml:space="preserve"> [3]</w:t>
      </w:r>
    </w:p>
    <w:p w14:paraId="792A3688" w14:textId="77777777" w:rsidR="000B325A" w:rsidRDefault="000B325A" w:rsidP="000B325A">
      <w:pPr>
        <w:pStyle w:val="ListParagraph"/>
        <w:ind w:left="783"/>
        <w:jc w:val="both"/>
        <w:rPr>
          <w:lang w:val="en-US"/>
        </w:rPr>
      </w:pPr>
    </w:p>
    <w:p w14:paraId="131A12EC" w14:textId="060CC100" w:rsidR="000B325A" w:rsidRDefault="000B325A" w:rsidP="000E67D9">
      <w:pPr>
        <w:pStyle w:val="ListParagraph"/>
        <w:numPr>
          <w:ilvl w:val="0"/>
          <w:numId w:val="25"/>
        </w:numPr>
        <w:jc w:val="both"/>
        <w:rPr>
          <w:lang w:val="en-US"/>
        </w:rPr>
      </w:pPr>
      <w:r>
        <w:rPr>
          <w:lang w:val="en-US"/>
        </w:rPr>
        <w:t>Simultaneous map building and localization in a mobile robot is a significant problem. To build an accurate map, a work has been done in 1991 to minimize the difficulty of precise mapping by a mobile robot. They used multiple sonar sensors so that the environment can be precisely learned and mapped. [4]</w:t>
      </w:r>
    </w:p>
    <w:p w14:paraId="2864CC00" w14:textId="77777777" w:rsidR="000B325A" w:rsidRPr="000B325A" w:rsidRDefault="000B325A" w:rsidP="000B325A">
      <w:pPr>
        <w:pStyle w:val="ListParagraph"/>
        <w:rPr>
          <w:lang w:val="en-US"/>
        </w:rPr>
      </w:pPr>
    </w:p>
    <w:p w14:paraId="67399DBA" w14:textId="5800E728" w:rsidR="000B325A" w:rsidRDefault="00F56DFF" w:rsidP="000E67D9">
      <w:pPr>
        <w:pStyle w:val="ListParagraph"/>
        <w:numPr>
          <w:ilvl w:val="0"/>
          <w:numId w:val="25"/>
        </w:numPr>
        <w:jc w:val="both"/>
        <w:rPr>
          <w:lang w:val="en-US"/>
        </w:rPr>
      </w:pPr>
      <w:r>
        <w:rPr>
          <w:lang w:val="en-US"/>
        </w:rPr>
        <w:t>In July 2004, a simultaneous localization and mapping algorithm is proposed for an autonomous vehicle is studied and they used Li-DAR sensor for detecting the environment. By using Kalman filter they corrected the map and the vehicle position as well. [5]</w:t>
      </w:r>
    </w:p>
    <w:p w14:paraId="7E988030" w14:textId="77777777" w:rsidR="009D280D" w:rsidRDefault="009D280D" w:rsidP="009D280D">
      <w:pPr>
        <w:pStyle w:val="ListParagraph"/>
        <w:rPr>
          <w:lang w:val="en-US"/>
        </w:rPr>
      </w:pPr>
    </w:p>
    <w:p w14:paraId="346DAB0A" w14:textId="77777777" w:rsidR="009D280D" w:rsidRDefault="009D280D" w:rsidP="009D280D">
      <w:pPr>
        <w:pStyle w:val="ListParagraph"/>
        <w:rPr>
          <w:lang w:val="en-US"/>
        </w:rPr>
      </w:pPr>
    </w:p>
    <w:p w14:paraId="64AA3305" w14:textId="77777777" w:rsidR="006702CE" w:rsidRPr="009D280D" w:rsidRDefault="006702CE" w:rsidP="009D280D">
      <w:pPr>
        <w:pStyle w:val="ListParagraph"/>
        <w:rPr>
          <w:lang w:val="en-US"/>
        </w:rPr>
      </w:pPr>
    </w:p>
    <w:p w14:paraId="0A83D53F" w14:textId="0C4DD61B" w:rsidR="009D280D" w:rsidRDefault="00A02F88" w:rsidP="000E67D9">
      <w:pPr>
        <w:pStyle w:val="ListParagraph"/>
        <w:numPr>
          <w:ilvl w:val="0"/>
          <w:numId w:val="25"/>
        </w:numPr>
        <w:jc w:val="both"/>
        <w:rPr>
          <w:lang w:val="en-US"/>
        </w:rPr>
      </w:pPr>
      <w:r>
        <w:rPr>
          <w:lang w:val="en-US"/>
        </w:rPr>
        <w:t>Based on multi sensor fusion, robot mapping and navigation is studied in 2021. They mainly focused on the improvement of low accuracy of 2D grid map. They used 2D Li-DAR, Jetson TX2 development board, combining Bayesian estimation data fusion method to improve the mapping accuracy. [6]</w:t>
      </w:r>
    </w:p>
    <w:p w14:paraId="707434F5" w14:textId="77777777" w:rsidR="006702CE" w:rsidRDefault="006702CE" w:rsidP="006702CE">
      <w:pPr>
        <w:pStyle w:val="ListParagraph"/>
        <w:ind w:left="783"/>
        <w:jc w:val="both"/>
        <w:rPr>
          <w:lang w:val="en-US"/>
        </w:rPr>
      </w:pPr>
    </w:p>
    <w:p w14:paraId="211B733F" w14:textId="3F00513A" w:rsidR="00A02F88" w:rsidRDefault="006702CE" w:rsidP="000E67D9">
      <w:pPr>
        <w:pStyle w:val="ListParagraph"/>
        <w:numPr>
          <w:ilvl w:val="0"/>
          <w:numId w:val="25"/>
        </w:numPr>
        <w:jc w:val="both"/>
        <w:rPr>
          <w:lang w:val="en-US"/>
        </w:rPr>
      </w:pPr>
      <w:r>
        <w:rPr>
          <w:lang w:val="en-US"/>
        </w:rPr>
        <w:t xml:space="preserve">In 2021, a paper studied comparison among three algorithms </w:t>
      </w:r>
      <w:r>
        <w:t>(GMapping, Hector-SLAM, Google Cartographer) used for 2D mapping and localization in an indoor environment. [7]</w:t>
      </w:r>
    </w:p>
    <w:p w14:paraId="4CA53070" w14:textId="77777777" w:rsidR="000B325A" w:rsidRPr="000B325A" w:rsidRDefault="000B325A" w:rsidP="000B325A">
      <w:pPr>
        <w:ind w:left="423"/>
        <w:jc w:val="both"/>
        <w:rPr>
          <w:lang w:val="en-US"/>
        </w:rPr>
      </w:pPr>
    </w:p>
    <w:p w14:paraId="09816C4A" w14:textId="77777777" w:rsidR="0054253A" w:rsidRPr="000F0B10" w:rsidRDefault="0054253A" w:rsidP="003647AD">
      <w:pPr>
        <w:rPr>
          <w:lang w:val="en-US"/>
        </w:rPr>
      </w:pPr>
    </w:p>
    <w:p w14:paraId="4523FF17" w14:textId="134C2D85" w:rsidR="00775207" w:rsidRPr="00E64219" w:rsidRDefault="00775207" w:rsidP="00D84939">
      <w:pPr>
        <w:jc w:val="center"/>
      </w:pPr>
    </w:p>
    <w:p w14:paraId="79C557B6" w14:textId="6C7B0115" w:rsidR="00CD51C8" w:rsidRPr="000F0B10" w:rsidRDefault="00CD51C8" w:rsidP="00455385">
      <w:pPr>
        <w:pStyle w:val="Caption"/>
        <w:rPr>
          <w:b/>
          <w:sz w:val="32"/>
          <w:lang w:val="en-US"/>
        </w:rPr>
      </w:pPr>
      <w:r w:rsidRPr="000F0B10">
        <w:rPr>
          <w:lang w:val="en-US"/>
        </w:rPr>
        <w:br w:type="page"/>
      </w:r>
    </w:p>
    <w:p w14:paraId="22C2D7BB" w14:textId="77777777" w:rsidR="00CD51C8" w:rsidRPr="000F0B10" w:rsidRDefault="00CD51C8" w:rsidP="00697073">
      <w:pPr>
        <w:pStyle w:val="Title"/>
        <w:rPr>
          <w:rFonts w:ascii="Times New Roman" w:hAnsi="Times New Roman"/>
          <w:lang w:val="en-US"/>
        </w:rPr>
      </w:pPr>
      <w:r w:rsidRPr="000F0B10">
        <w:rPr>
          <w:rFonts w:ascii="Times New Roman" w:hAnsi="Times New Roman"/>
          <w:lang w:val="en-US"/>
        </w:rPr>
        <w:lastRenderedPageBreak/>
        <w:t>Chapter 3</w:t>
      </w:r>
    </w:p>
    <w:p w14:paraId="79DEAE76" w14:textId="77777777" w:rsidR="00F21CFA" w:rsidRDefault="00CD51C8" w:rsidP="00F21CFA">
      <w:pPr>
        <w:pStyle w:val="Heading1"/>
        <w:rPr>
          <w:lang w:val="en-US"/>
        </w:rPr>
      </w:pPr>
      <w:bookmarkStart w:id="7" w:name="_Toc360787109"/>
      <w:bookmarkStart w:id="8" w:name="_Toc78283179"/>
      <w:r w:rsidRPr="000F0B10">
        <w:rPr>
          <w:lang w:val="en-US"/>
        </w:rPr>
        <w:t>Methodology</w:t>
      </w:r>
      <w:bookmarkEnd w:id="7"/>
      <w:bookmarkEnd w:id="8"/>
    </w:p>
    <w:p w14:paraId="4F1881B0" w14:textId="77777777" w:rsidR="00F21CFA" w:rsidRDefault="00C74EFB" w:rsidP="00F21CFA">
      <w:pPr>
        <w:pStyle w:val="Heading1"/>
        <w:rPr>
          <w:sz w:val="28"/>
          <w:szCs w:val="28"/>
          <w:lang w:val="en-US"/>
        </w:rPr>
      </w:pPr>
      <w:r w:rsidRPr="00F21CFA">
        <w:rPr>
          <w:sz w:val="28"/>
          <w:szCs w:val="28"/>
          <w:lang w:val="en-US"/>
        </w:rPr>
        <w:t>3.1 Overview</w:t>
      </w:r>
    </w:p>
    <w:p w14:paraId="71489BFE" w14:textId="0995434E" w:rsidR="00F21CFA" w:rsidRDefault="00F21CFA" w:rsidP="00F21CFA">
      <w:r>
        <w:t>At the beginning a quick overview of the block diagram will help us to understand the system and the steps we have followed to improvised the system.</w:t>
      </w:r>
    </w:p>
    <w:p w14:paraId="5EFF60D5" w14:textId="77777777" w:rsidR="00C74EFB" w:rsidRDefault="00C74EFB" w:rsidP="00C74EFB"/>
    <w:p w14:paraId="6157D73C" w14:textId="14FD680E" w:rsidR="00C74EFB" w:rsidRDefault="00C74EFB" w:rsidP="00C74EFB">
      <w:r w:rsidRPr="00EE438C">
        <w:rPr>
          <w:noProof/>
          <w:lang w:val="en-US"/>
        </w:rPr>
        <w:drawing>
          <wp:inline distT="0" distB="0" distL="0" distR="0" wp14:anchorId="588D9E3A" wp14:editId="386E06A2">
            <wp:extent cx="5283200" cy="2292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34" t="4906" r="2057"/>
                    <a:stretch/>
                  </pic:blipFill>
                  <pic:spPr bwMode="auto">
                    <a:xfrm>
                      <a:off x="0" y="0"/>
                      <a:ext cx="5286375" cy="2293728"/>
                    </a:xfrm>
                    <a:prstGeom prst="rect">
                      <a:avLst/>
                    </a:prstGeom>
                    <a:ln>
                      <a:noFill/>
                    </a:ln>
                    <a:extLst>
                      <a:ext uri="{53640926-AAD7-44D8-BBD7-CCE9431645EC}">
                        <a14:shadowObscured xmlns:a14="http://schemas.microsoft.com/office/drawing/2010/main"/>
                      </a:ext>
                    </a:extLst>
                  </pic:spPr>
                </pic:pic>
              </a:graphicData>
            </a:graphic>
          </wp:inline>
        </w:drawing>
      </w:r>
    </w:p>
    <w:p w14:paraId="7C90EDCA" w14:textId="77777777" w:rsidR="00C74EFB" w:rsidRDefault="00C74EFB" w:rsidP="00C74EFB"/>
    <w:p w14:paraId="4261B073" w14:textId="5220BD89" w:rsidR="008350A6" w:rsidRPr="00C60675" w:rsidRDefault="003548E8" w:rsidP="008350A6">
      <w:pPr>
        <w:jc w:val="center"/>
        <w:rPr>
          <w:bCs/>
          <w:sz w:val="22"/>
          <w:szCs w:val="22"/>
        </w:rPr>
      </w:pPr>
      <w:r>
        <w:rPr>
          <w:sz w:val="22"/>
          <w:szCs w:val="22"/>
        </w:rPr>
        <w:t xml:space="preserve">Figure 3.1: </w:t>
      </w:r>
      <w:r w:rsidR="008350A6" w:rsidRPr="00C60675">
        <w:rPr>
          <w:sz w:val="22"/>
          <w:szCs w:val="22"/>
        </w:rPr>
        <w:t xml:space="preserve">Block Diagram of </w:t>
      </w:r>
      <w:r w:rsidR="008350A6" w:rsidRPr="00C60675">
        <w:rPr>
          <w:bCs/>
          <w:sz w:val="22"/>
          <w:szCs w:val="22"/>
        </w:rPr>
        <w:t>Li-DAR Based Rescue Rover “Onnesha”</w:t>
      </w:r>
    </w:p>
    <w:p w14:paraId="12829A79" w14:textId="77777777" w:rsidR="00C74EFB" w:rsidRPr="00C74EFB" w:rsidRDefault="00C74EFB" w:rsidP="00C74EFB">
      <w:pPr>
        <w:rPr>
          <w:b/>
          <w:lang w:val="en-US"/>
        </w:rPr>
      </w:pPr>
    </w:p>
    <w:p w14:paraId="2485472F" w14:textId="77777777" w:rsidR="008350A6" w:rsidRDefault="008350A6">
      <w:pPr>
        <w:rPr>
          <w:lang w:val="en-US"/>
        </w:rPr>
      </w:pPr>
      <w:r w:rsidRPr="008C4870">
        <w:rPr>
          <w:b/>
          <w:bCs/>
          <w:noProof/>
          <w:lang w:val="en-US"/>
        </w:rPr>
        <w:drawing>
          <wp:inline distT="0" distB="0" distL="0" distR="0" wp14:anchorId="634EBDC5" wp14:editId="73EEA037">
            <wp:extent cx="5175250" cy="2590800"/>
            <wp:effectExtent l="0" t="0" r="6350" b="0"/>
            <wp:docPr id="7" name="Google Shape;485;p6" descr="https://lh4.googleusercontent.com/Mq5LU5FAJt-KbiKogvr_r9V2_O7wdTEN_2nrRZgBRQh2CPL19t_NVOtRjAyDVclEuUHwbmlS9AotmXvIBKtAxFd0cLf4_blzLEm3kDDTttLXUhgxVw4Ioa3EcAAaKuWEg55nUc4n1n_dJK-AloK6dx6Dd10cxLS2caeDkD17bn6Bh-I8xUu6YB6Vci4nCTM"/>
            <wp:cNvGraphicFramePr/>
            <a:graphic xmlns:a="http://schemas.openxmlformats.org/drawingml/2006/main">
              <a:graphicData uri="http://schemas.openxmlformats.org/drawingml/2006/picture">
                <pic:pic xmlns:pic="http://schemas.openxmlformats.org/drawingml/2006/picture">
                  <pic:nvPicPr>
                    <pic:cNvPr id="485" name="Google Shape;485;p6" descr="https://lh4.googleusercontent.com/Mq5LU5FAJt-KbiKogvr_r9V2_O7wdTEN_2nrRZgBRQh2CPL19t_NVOtRjAyDVclEuUHwbmlS9AotmXvIBKtAxFd0cLf4_blzLEm3kDDTttLXUhgxVw4Ioa3EcAAaKuWEg55nUc4n1n_dJK-AloK6dx6Dd10cxLS2caeDkD17bn6Bh-I8xUu6YB6Vci4nCTM"/>
                    <pic:cNvPicPr preferRelativeResize="0"/>
                  </pic:nvPicPr>
                  <pic:blipFill rotWithShape="1">
                    <a:blip r:embed="rId17">
                      <a:alphaModFix/>
                    </a:blip>
                    <a:srcRect/>
                    <a:stretch/>
                  </pic:blipFill>
                  <pic:spPr>
                    <a:xfrm>
                      <a:off x="0" y="0"/>
                      <a:ext cx="5177685" cy="2592019"/>
                    </a:xfrm>
                    <a:prstGeom prst="rect">
                      <a:avLst/>
                    </a:prstGeom>
                    <a:noFill/>
                    <a:ln>
                      <a:noFill/>
                    </a:ln>
                  </pic:spPr>
                </pic:pic>
              </a:graphicData>
            </a:graphic>
          </wp:inline>
        </w:drawing>
      </w:r>
    </w:p>
    <w:p w14:paraId="6C98D5C9" w14:textId="4D14048A" w:rsidR="008350A6" w:rsidRDefault="003548E8" w:rsidP="008350A6">
      <w:pPr>
        <w:jc w:val="center"/>
      </w:pPr>
      <w:r>
        <w:t xml:space="preserve">Figure 3.2: </w:t>
      </w:r>
      <w:r w:rsidR="008350A6">
        <w:t xml:space="preserve">Block Diagram </w:t>
      </w:r>
      <w:r w:rsidR="008350A6" w:rsidRPr="00C60675">
        <w:t>of</w:t>
      </w:r>
      <w:r w:rsidR="008350A6" w:rsidRPr="00C60675">
        <w:rPr>
          <w:bCs/>
        </w:rPr>
        <w:t xml:space="preserve"> “Onnesha”</w:t>
      </w:r>
      <w:r w:rsidR="008350A6">
        <w:t xml:space="preserve"> with modules &amp; sensors</w:t>
      </w:r>
    </w:p>
    <w:p w14:paraId="37EAA8B3" w14:textId="77777777" w:rsidR="00EB5E66" w:rsidRDefault="00EB5E66">
      <w:pPr>
        <w:rPr>
          <w:lang w:val="en-US"/>
        </w:rPr>
      </w:pPr>
    </w:p>
    <w:p w14:paraId="700154C2" w14:textId="77777777" w:rsidR="00F21CFA" w:rsidRDefault="00F21CFA" w:rsidP="00EB5E66"/>
    <w:p w14:paraId="2B853F80" w14:textId="77777777" w:rsidR="002079C0" w:rsidRDefault="002079C0" w:rsidP="002079C0">
      <w:pPr>
        <w:pStyle w:val="NormalWeb"/>
      </w:pPr>
    </w:p>
    <w:p w14:paraId="0EAE3904" w14:textId="3DB76F32" w:rsidR="002079C0" w:rsidRPr="002079C0" w:rsidRDefault="002079C0" w:rsidP="002079C0">
      <w:pPr>
        <w:pStyle w:val="NormalWeb"/>
        <w:rPr>
          <w:rStyle w:val="SubtleEmphasis"/>
        </w:rPr>
      </w:pPr>
      <w:r w:rsidRPr="002079C0">
        <w:rPr>
          <w:rStyle w:val="SubtleEmphasis"/>
        </w:rPr>
        <w:t>3 Methodology</w:t>
      </w:r>
    </w:p>
    <w:p w14:paraId="3DA8C584" w14:textId="77777777" w:rsidR="002079C0" w:rsidRDefault="002079C0" w:rsidP="00EB5E66"/>
    <w:p w14:paraId="46BBA2F5" w14:textId="77777777" w:rsidR="00EB5E66" w:rsidRDefault="00EB5E66" w:rsidP="00EB5E66">
      <w:r>
        <w:t xml:space="preserve">Through the block diagram we can observe five major blocks for </w:t>
      </w:r>
      <w:r w:rsidRPr="00D2683A">
        <w:t>Li-DAR Based Rescue Rover “Onnesha”</w:t>
      </w:r>
      <w:r>
        <w:t xml:space="preserve"> are as follows,</w:t>
      </w:r>
    </w:p>
    <w:p w14:paraId="27677183" w14:textId="77777777" w:rsidR="00EB5E66" w:rsidRDefault="00EB5E66" w:rsidP="00EB5E66"/>
    <w:p w14:paraId="467A86A1" w14:textId="77777777" w:rsidR="00EB5E66" w:rsidRDefault="00EB5E66" w:rsidP="00EB5E66">
      <w:r>
        <w:t>On Board Rover integrated blocks:</w:t>
      </w:r>
    </w:p>
    <w:p w14:paraId="658BB8BC" w14:textId="77777777" w:rsidR="00EB5E66" w:rsidRDefault="00EB5E66" w:rsidP="00EB5E66"/>
    <w:p w14:paraId="3C3AF3DE" w14:textId="77777777" w:rsidR="00EB5E66" w:rsidRDefault="00EB5E66" w:rsidP="00EB5E66">
      <w:pPr>
        <w:pStyle w:val="ListParagraph"/>
        <w:numPr>
          <w:ilvl w:val="0"/>
          <w:numId w:val="20"/>
        </w:numPr>
      </w:pPr>
      <w:r>
        <w:t>ESP32 Wrover module with camera.</w:t>
      </w:r>
    </w:p>
    <w:p w14:paraId="3CAA50E2" w14:textId="4331B462" w:rsidR="00EB5E66" w:rsidRDefault="00EB5E66" w:rsidP="00EB5E66">
      <w:pPr>
        <w:pStyle w:val="ListParagraph"/>
        <w:numPr>
          <w:ilvl w:val="0"/>
          <w:numId w:val="20"/>
        </w:numPr>
      </w:pPr>
      <w:r>
        <w:t>Lidar to TCP/IP data transfer block through Arduino uno &amp; esp826</w:t>
      </w:r>
      <w:r w:rsidR="00C229F4">
        <w:t>6</w:t>
      </w:r>
      <w:r>
        <w:t xml:space="preserve"> Node MCU.</w:t>
      </w:r>
    </w:p>
    <w:p w14:paraId="64E1FAB3" w14:textId="68DD0115" w:rsidR="00C229F4" w:rsidRDefault="003959C8" w:rsidP="00EB5E66">
      <w:pPr>
        <w:pStyle w:val="ListParagraph"/>
        <w:numPr>
          <w:ilvl w:val="0"/>
          <w:numId w:val="20"/>
        </w:numPr>
      </w:pPr>
      <w:r>
        <w:t>Environment mapping using Li-DAR</w:t>
      </w:r>
    </w:p>
    <w:p w14:paraId="6CEDC1A5" w14:textId="77777777" w:rsidR="00EB5E66" w:rsidRDefault="00EB5E66" w:rsidP="00EB5E66">
      <w:pPr>
        <w:pStyle w:val="ListParagraph"/>
        <w:numPr>
          <w:ilvl w:val="0"/>
          <w:numId w:val="20"/>
        </w:numPr>
      </w:pPr>
      <w:r>
        <w:t>Rover control block with Arduino nano and esp8266.</w:t>
      </w:r>
    </w:p>
    <w:p w14:paraId="1BC2B654" w14:textId="0852777C" w:rsidR="00EB5E66" w:rsidRDefault="00EB5E66" w:rsidP="00EB5E66">
      <w:pPr>
        <w:pStyle w:val="ListParagraph"/>
        <w:numPr>
          <w:ilvl w:val="0"/>
          <w:numId w:val="20"/>
        </w:numPr>
      </w:pPr>
      <w:r>
        <w:t>Radio Frequency communication Block.</w:t>
      </w:r>
    </w:p>
    <w:p w14:paraId="17D980DF" w14:textId="4C1C309F" w:rsidR="00EB5E66" w:rsidRDefault="00EB5E66" w:rsidP="00EB5E66">
      <w:pPr>
        <w:pStyle w:val="ListParagraph"/>
        <w:numPr>
          <w:ilvl w:val="0"/>
          <w:numId w:val="20"/>
        </w:numPr>
      </w:pPr>
      <w:r>
        <w:t>Processing &amp; Control Unit Block</w:t>
      </w:r>
      <w:r w:rsidR="00DE1E20">
        <w:t xml:space="preserve"> (Outside the rover)</w:t>
      </w:r>
    </w:p>
    <w:p w14:paraId="0E31A203" w14:textId="77777777" w:rsidR="00EB5E66" w:rsidRDefault="00EB5E66" w:rsidP="00EB5E66"/>
    <w:p w14:paraId="21210D02" w14:textId="77777777" w:rsidR="00EB5E66" w:rsidRDefault="00EB5E66" w:rsidP="00EB5E66">
      <w:pPr>
        <w:jc w:val="both"/>
      </w:pPr>
      <w:r>
        <w:t>Firstly, we will discuss about individual operations briefly including test data analysis for those blocks where necessary then we will integrate the whole system at the end of the discussion.</w:t>
      </w:r>
    </w:p>
    <w:p w14:paraId="0BFCB6E2" w14:textId="77777777" w:rsidR="00EB5E66" w:rsidRPr="00227027" w:rsidRDefault="00EB5E66" w:rsidP="00EB5E66">
      <w:pPr>
        <w:rPr>
          <w:b/>
          <w:sz w:val="28"/>
          <w:szCs w:val="28"/>
        </w:rPr>
      </w:pPr>
    </w:p>
    <w:p w14:paraId="7900B592" w14:textId="5C975A77" w:rsidR="00EB5E66" w:rsidRDefault="00FB42A1" w:rsidP="00FB42A1">
      <w:pPr>
        <w:rPr>
          <w:b/>
          <w:bCs/>
          <w:sz w:val="28"/>
          <w:szCs w:val="28"/>
        </w:rPr>
      </w:pPr>
      <w:r>
        <w:rPr>
          <w:b/>
          <w:bCs/>
          <w:sz w:val="28"/>
          <w:szCs w:val="28"/>
        </w:rPr>
        <w:t xml:space="preserve"> 3.2 </w:t>
      </w:r>
      <w:r w:rsidR="00227027" w:rsidRPr="00FB42A1">
        <w:rPr>
          <w:b/>
          <w:bCs/>
          <w:sz w:val="28"/>
          <w:szCs w:val="28"/>
        </w:rPr>
        <w:t>Our Proposed Rover</w:t>
      </w:r>
      <w:r w:rsidR="0004679E">
        <w:rPr>
          <w:b/>
          <w:bCs/>
          <w:sz w:val="28"/>
          <w:szCs w:val="28"/>
        </w:rPr>
        <w:t xml:space="preserve"> with Specifications</w:t>
      </w:r>
      <w:r w:rsidR="00227027" w:rsidRPr="00FB42A1">
        <w:rPr>
          <w:b/>
          <w:bCs/>
          <w:sz w:val="28"/>
          <w:szCs w:val="28"/>
        </w:rPr>
        <w:t>:</w:t>
      </w:r>
      <w:r w:rsidR="0004679E">
        <w:rPr>
          <w:b/>
          <w:bCs/>
          <w:sz w:val="28"/>
          <w:szCs w:val="28"/>
        </w:rPr>
        <w:t xml:space="preserve"> </w:t>
      </w:r>
    </w:p>
    <w:p w14:paraId="750BB122" w14:textId="77777777" w:rsidR="0004679E" w:rsidRDefault="0004679E" w:rsidP="00FB42A1">
      <w:pPr>
        <w:rPr>
          <w:b/>
          <w:bCs/>
          <w:sz w:val="28"/>
          <w:szCs w:val="28"/>
        </w:rPr>
      </w:pPr>
    </w:p>
    <w:p w14:paraId="35765D79" w14:textId="77777777" w:rsidR="0004679E" w:rsidRPr="00FB42A1" w:rsidRDefault="0004679E" w:rsidP="00FB42A1">
      <w:pPr>
        <w:rPr>
          <w:b/>
          <w:bCs/>
          <w:sz w:val="28"/>
          <w:szCs w:val="28"/>
        </w:rPr>
      </w:pPr>
    </w:p>
    <w:p w14:paraId="652A9B03" w14:textId="77777777" w:rsidR="003A0794" w:rsidRDefault="003A0794" w:rsidP="003A0794">
      <w:pPr>
        <w:rPr>
          <w:b/>
          <w:bCs/>
          <w:sz w:val="28"/>
          <w:szCs w:val="28"/>
        </w:rPr>
      </w:pPr>
    </w:p>
    <w:p w14:paraId="642FC993" w14:textId="77777777" w:rsidR="003A0794" w:rsidRDefault="003A0794" w:rsidP="003A0794">
      <w:pPr>
        <w:rPr>
          <w:b/>
          <w:bCs/>
          <w:sz w:val="28"/>
          <w:szCs w:val="28"/>
        </w:rPr>
      </w:pPr>
    </w:p>
    <w:p w14:paraId="77CB35BF" w14:textId="77777777" w:rsidR="0004679E" w:rsidRDefault="0004679E" w:rsidP="003A0794">
      <w:pPr>
        <w:rPr>
          <w:b/>
          <w:bCs/>
          <w:sz w:val="28"/>
          <w:szCs w:val="28"/>
        </w:rPr>
        <w:sectPr w:rsidR="0004679E" w:rsidSect="00940604">
          <w:pgSz w:w="11907" w:h="16839" w:code="9"/>
          <w:pgMar w:top="1440" w:right="1440" w:bottom="1440" w:left="1814" w:header="720" w:footer="1066" w:gutter="0"/>
          <w:pgNumType w:start="1"/>
          <w:cols w:space="720"/>
          <w:docGrid w:linePitch="360"/>
        </w:sectPr>
      </w:pPr>
    </w:p>
    <w:p w14:paraId="5FE21358" w14:textId="08DC3521" w:rsidR="003A0794" w:rsidRPr="003A0794" w:rsidRDefault="0004679E" w:rsidP="003A0794">
      <w:pPr>
        <w:rPr>
          <w:b/>
          <w:bCs/>
          <w:sz w:val="28"/>
          <w:szCs w:val="28"/>
        </w:rPr>
      </w:pPr>
      <w:r>
        <w:rPr>
          <w:b/>
          <w:bCs/>
          <w:sz w:val="28"/>
          <w:szCs w:val="28"/>
        </w:rPr>
        <w:lastRenderedPageBreak/>
        <w:t xml:space="preserve">  </w:t>
      </w:r>
      <w:r>
        <w:rPr>
          <w:noProof/>
          <w:lang w:val="en-US"/>
        </w:rPr>
        <w:drawing>
          <wp:inline distT="0" distB="0" distL="0" distR="0" wp14:anchorId="02EED78F" wp14:editId="231E109F">
            <wp:extent cx="2971190" cy="28227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09_10494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7596" cy="2828798"/>
                    </a:xfrm>
                    <a:prstGeom prst="rect">
                      <a:avLst/>
                    </a:prstGeom>
                  </pic:spPr>
                </pic:pic>
              </a:graphicData>
            </a:graphic>
          </wp:inline>
        </w:drawing>
      </w:r>
    </w:p>
    <w:p w14:paraId="019479FA" w14:textId="332B80A5" w:rsidR="0004679E" w:rsidRDefault="00227027" w:rsidP="0004679E">
      <w:pPr>
        <w:rPr>
          <w:b/>
          <w:bCs/>
          <w:sz w:val="28"/>
          <w:szCs w:val="28"/>
        </w:rPr>
      </w:pPr>
      <w:r w:rsidRPr="0004679E">
        <w:rPr>
          <w:b/>
          <w:bCs/>
          <w:sz w:val="28"/>
          <w:szCs w:val="28"/>
        </w:rPr>
        <w:t xml:space="preserve">  </w:t>
      </w:r>
      <w:r w:rsidR="0004679E">
        <w:rPr>
          <w:noProof/>
          <w:lang w:val="en-US"/>
        </w:rPr>
        <w:t xml:space="preserve">   </w:t>
      </w:r>
    </w:p>
    <w:p w14:paraId="6F14DBBC" w14:textId="563B5FDB" w:rsidR="0004679E" w:rsidRDefault="00AA58C8" w:rsidP="0004679E">
      <w:pPr>
        <w:rPr>
          <w:b/>
          <w:bCs/>
          <w:sz w:val="28"/>
          <w:szCs w:val="28"/>
        </w:rPr>
      </w:pPr>
      <w:r>
        <w:t xml:space="preserve">Figure 3.3: The rover ”Onnesha”                                               </w:t>
      </w:r>
    </w:p>
    <w:p w14:paraId="44480C86" w14:textId="575893C7" w:rsidR="0004679E" w:rsidRPr="00AA58C8" w:rsidRDefault="0004679E" w:rsidP="00EB5E66">
      <w:pPr>
        <w:rPr>
          <w:b/>
          <w:bCs/>
          <w:sz w:val="28"/>
          <w:szCs w:val="28"/>
        </w:rPr>
        <w:sectPr w:rsidR="0004679E" w:rsidRPr="00AA58C8" w:rsidSect="0004679E">
          <w:type w:val="continuous"/>
          <w:pgSz w:w="11907" w:h="16839" w:code="9"/>
          <w:pgMar w:top="1440" w:right="1440" w:bottom="1440" w:left="1814" w:header="720" w:footer="1066" w:gutter="0"/>
          <w:pgNumType w:start="1"/>
          <w:cols w:num="2" w:space="720"/>
          <w:docGrid w:linePitch="360"/>
        </w:sectPr>
      </w:pPr>
      <w:r>
        <w:rPr>
          <w:b/>
          <w:bCs/>
          <w:noProof/>
          <w:sz w:val="28"/>
          <w:szCs w:val="28"/>
          <w:lang w:val="en-US"/>
        </w:rPr>
        <w:lastRenderedPageBreak/>
        <w:drawing>
          <wp:inline distT="0" distB="0" distL="0" distR="0" wp14:anchorId="3142B251" wp14:editId="27E5E2A5">
            <wp:extent cx="2494692" cy="240129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PNG"/>
                    <pic:cNvPicPr/>
                  </pic:nvPicPr>
                  <pic:blipFill>
                    <a:blip r:embed="rId19">
                      <a:extLst>
                        <a:ext uri="{28A0092B-C50C-407E-A947-70E740481C1C}">
                          <a14:useLocalDpi xmlns:a14="http://schemas.microsoft.com/office/drawing/2010/main" val="0"/>
                        </a:ext>
                      </a:extLst>
                    </a:blip>
                    <a:stretch>
                      <a:fillRect/>
                    </a:stretch>
                  </pic:blipFill>
                  <pic:spPr>
                    <a:xfrm>
                      <a:off x="0" y="0"/>
                      <a:ext cx="2499408" cy="2405833"/>
                    </a:xfrm>
                    <a:prstGeom prst="rect">
                      <a:avLst/>
                    </a:prstGeom>
                  </pic:spPr>
                </pic:pic>
              </a:graphicData>
            </a:graphic>
          </wp:inline>
        </w:drawing>
      </w:r>
    </w:p>
    <w:p w14:paraId="65DC32DA" w14:textId="5B4AC255" w:rsidR="00F21CFA" w:rsidRDefault="00F21CFA" w:rsidP="00EB5E66">
      <w:pPr>
        <w:rPr>
          <w:b/>
          <w:bCs/>
        </w:rPr>
      </w:pPr>
    </w:p>
    <w:p w14:paraId="64A86B31" w14:textId="77777777" w:rsidR="003A0794" w:rsidRDefault="003A0794" w:rsidP="00EB5E66">
      <w:pPr>
        <w:rPr>
          <w:b/>
          <w:bCs/>
        </w:rPr>
      </w:pPr>
    </w:p>
    <w:p w14:paraId="04A76EAD" w14:textId="6D899A3B" w:rsidR="002079C0" w:rsidRPr="002079C0" w:rsidRDefault="002079C0" w:rsidP="002079C0">
      <w:pPr>
        <w:pStyle w:val="NormalWeb"/>
        <w:rPr>
          <w:rStyle w:val="SubtleEmphasis"/>
        </w:rPr>
      </w:pPr>
      <w:r w:rsidRPr="002079C0">
        <w:rPr>
          <w:rStyle w:val="SubtleEmphasis"/>
        </w:rPr>
        <w:t>3 Methodology</w:t>
      </w:r>
    </w:p>
    <w:p w14:paraId="18ECC76C" w14:textId="77777777" w:rsidR="0004679E" w:rsidRDefault="0004679E" w:rsidP="00EB5E66">
      <w:pPr>
        <w:rPr>
          <w:b/>
          <w:bCs/>
        </w:rPr>
      </w:pPr>
    </w:p>
    <w:p w14:paraId="095D8E59" w14:textId="77777777" w:rsidR="003A0794" w:rsidRDefault="003A0794" w:rsidP="00EB5E66">
      <w:pPr>
        <w:rPr>
          <w:b/>
          <w:bCs/>
        </w:rPr>
      </w:pPr>
    </w:p>
    <w:p w14:paraId="12173EA3" w14:textId="66E48192" w:rsidR="003A0794" w:rsidRPr="003A0794" w:rsidRDefault="003A0794" w:rsidP="003A0794">
      <w:pPr>
        <w:pStyle w:val="ListParagraph"/>
        <w:numPr>
          <w:ilvl w:val="1"/>
          <w:numId w:val="21"/>
        </w:numPr>
        <w:rPr>
          <w:b/>
          <w:bCs/>
          <w:sz w:val="28"/>
          <w:szCs w:val="28"/>
        </w:rPr>
      </w:pPr>
      <w:r>
        <w:rPr>
          <w:b/>
          <w:bCs/>
          <w:sz w:val="28"/>
          <w:szCs w:val="28"/>
        </w:rPr>
        <w:t xml:space="preserve"> </w:t>
      </w:r>
      <w:r w:rsidRPr="003A0794">
        <w:rPr>
          <w:b/>
          <w:bCs/>
          <w:sz w:val="28"/>
          <w:szCs w:val="28"/>
        </w:rPr>
        <w:t>Methodological Connections</w:t>
      </w:r>
    </w:p>
    <w:p w14:paraId="66D52935" w14:textId="77777777" w:rsidR="003A0794" w:rsidRPr="003A0794" w:rsidRDefault="003A0794" w:rsidP="003A0794">
      <w:pPr>
        <w:pStyle w:val="ListParagraph"/>
        <w:ind w:left="360"/>
        <w:rPr>
          <w:b/>
          <w:bCs/>
        </w:rPr>
      </w:pPr>
    </w:p>
    <w:p w14:paraId="2B428818" w14:textId="22565285" w:rsidR="00EB5E66" w:rsidRDefault="003A0794" w:rsidP="00F21CFA">
      <w:pPr>
        <w:ind w:left="360"/>
      </w:pPr>
      <w:r>
        <w:rPr>
          <w:b/>
          <w:bCs/>
        </w:rPr>
        <w:t xml:space="preserve">3.3.1 </w:t>
      </w:r>
      <w:r w:rsidR="00EB5E66" w:rsidRPr="00F21CFA">
        <w:rPr>
          <w:b/>
          <w:bCs/>
        </w:rPr>
        <w:t xml:space="preserve">ESP32 Wrover Module with camera: </w:t>
      </w:r>
    </w:p>
    <w:p w14:paraId="326BC355" w14:textId="77777777" w:rsidR="00EB5E66" w:rsidRDefault="00EB5E66" w:rsidP="00EB5E66"/>
    <w:p w14:paraId="6B3159B6" w14:textId="77777777" w:rsidR="00EB5E66" w:rsidRDefault="00EB5E66" w:rsidP="00EB5E66">
      <w:pPr>
        <w:jc w:val="both"/>
      </w:pPr>
      <w:r>
        <w:t>Integrated camera module with ESP32 Wrover has protocols of 802.11 b/g/n (802.11n up to 150 Mbps) Standard including central frequency range for the operating channel in between 2412 ~ 2484 MHz with on board build in antenna as well as gives the opportunity to extend the range of the module through external antenna connector.</w:t>
      </w:r>
    </w:p>
    <w:p w14:paraId="5F4B800B" w14:textId="77777777" w:rsidR="00EB5E66" w:rsidRDefault="00EB5E66" w:rsidP="00EB5E66">
      <w:pPr>
        <w:jc w:val="both"/>
      </w:pPr>
    </w:p>
    <w:p w14:paraId="32663088" w14:textId="4FA186AD" w:rsidR="00EB5E66" w:rsidRDefault="00EB5E66" w:rsidP="003A0794">
      <w:pPr>
        <w:jc w:val="center"/>
      </w:pPr>
      <w:r>
        <w:rPr>
          <w:noProof/>
          <w:lang w:val="en-US"/>
        </w:rPr>
        <w:drawing>
          <wp:inline distT="0" distB="0" distL="0" distR="0" wp14:anchorId="0D70D8D2" wp14:editId="3A34B711">
            <wp:extent cx="1466850" cy="1365250"/>
            <wp:effectExtent l="0" t="0" r="0" b="6350"/>
            <wp:docPr id="8" name="Picture 8" descr="Buy ESP32 CAM WiFi Module Bluetooth with OV2640 Camer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ESP32 CAM WiFi Module Bluetooth with OV2640 Camera Modul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023" t="8450" r="12676" b="19249"/>
                    <a:stretch/>
                  </pic:blipFill>
                  <pic:spPr bwMode="auto">
                    <a:xfrm>
                      <a:off x="0" y="0"/>
                      <a:ext cx="1466850" cy="1365250"/>
                    </a:xfrm>
                    <a:prstGeom prst="rect">
                      <a:avLst/>
                    </a:prstGeom>
                    <a:noFill/>
                    <a:ln>
                      <a:noFill/>
                    </a:ln>
                    <a:extLst>
                      <a:ext uri="{53640926-AAD7-44D8-BBD7-CCE9431645EC}">
                        <a14:shadowObscured xmlns:a14="http://schemas.microsoft.com/office/drawing/2010/main"/>
                      </a:ext>
                    </a:extLst>
                  </pic:spPr>
                </pic:pic>
              </a:graphicData>
            </a:graphic>
          </wp:inline>
        </w:drawing>
      </w:r>
    </w:p>
    <w:p w14:paraId="02B87D62" w14:textId="77777777" w:rsidR="003A0794" w:rsidRDefault="003A0794" w:rsidP="003A0794">
      <w:pPr>
        <w:jc w:val="center"/>
      </w:pPr>
    </w:p>
    <w:p w14:paraId="1560AD59" w14:textId="236B3F02" w:rsidR="00EB5E66" w:rsidRPr="003A0794" w:rsidRDefault="00EB5E66" w:rsidP="00EB5E66">
      <w:pPr>
        <w:jc w:val="center"/>
        <w:rPr>
          <w:sz w:val="22"/>
          <w:szCs w:val="22"/>
        </w:rPr>
      </w:pPr>
      <w:r w:rsidRPr="003A0794">
        <w:rPr>
          <w:sz w:val="22"/>
          <w:szCs w:val="22"/>
        </w:rPr>
        <w:t>Figure</w:t>
      </w:r>
      <w:r w:rsidR="00F41F44">
        <w:rPr>
          <w:sz w:val="22"/>
          <w:szCs w:val="22"/>
        </w:rPr>
        <w:t>3.4</w:t>
      </w:r>
      <w:r w:rsidRPr="003A0794">
        <w:rPr>
          <w:sz w:val="22"/>
          <w:szCs w:val="22"/>
        </w:rPr>
        <w:t xml:space="preserve">: ESP 32 Wrover Module </w:t>
      </w:r>
    </w:p>
    <w:p w14:paraId="38E6DDF0" w14:textId="77777777" w:rsidR="00EB5E66" w:rsidRDefault="00EB5E66" w:rsidP="00EB5E66"/>
    <w:p w14:paraId="0BDD1948" w14:textId="77777777" w:rsidR="00EB5E66" w:rsidRDefault="00EB5E66" w:rsidP="00EB5E66">
      <w:pPr>
        <w:jc w:val="both"/>
      </w:pPr>
    </w:p>
    <w:p w14:paraId="3C1F9182" w14:textId="77777777" w:rsidR="00EB5E66" w:rsidRDefault="00EB5E66" w:rsidP="00EB5E66">
      <w:pPr>
        <w:jc w:val="both"/>
      </w:pPr>
      <w:r>
        <w:t xml:space="preserve">Like Arduino &amp; other AVR microcontrollers, ESP32 Wrover module can also be codded through Arduino IDE. It comes with a package of code with supporting header file to initialize the program as GPIO (General Purpose Input Output) pins from the esp32 cheap also needed to be initialize along with the code to make the camera operational. </w:t>
      </w:r>
    </w:p>
    <w:p w14:paraId="221E0477" w14:textId="77777777" w:rsidR="00EB5E66" w:rsidRDefault="00EB5E66" w:rsidP="00EB5E66">
      <w:pPr>
        <w:jc w:val="both"/>
      </w:pPr>
    </w:p>
    <w:p w14:paraId="749E13B5" w14:textId="3AF48742" w:rsidR="00EB5E66" w:rsidRDefault="00EB5E66" w:rsidP="00EB5E66">
      <w:pPr>
        <w:jc w:val="both"/>
      </w:pPr>
      <w:r>
        <w:t>As we are not going to give a deep dive into the manufacturing process or the working principals of the esp32. So, a quick overview of the esp32 GPIOs Schematic will be enough for us to proceed on words as codes including header files will be added in the appendix section.</w:t>
      </w:r>
    </w:p>
    <w:p w14:paraId="51F5CAB0" w14:textId="77777777" w:rsidR="002079C0" w:rsidRDefault="002079C0" w:rsidP="00EB5E66">
      <w:pPr>
        <w:jc w:val="both"/>
      </w:pPr>
    </w:p>
    <w:p w14:paraId="5D6DA85D" w14:textId="77777777" w:rsidR="002079C0" w:rsidRDefault="002079C0" w:rsidP="00EB5E66">
      <w:pPr>
        <w:jc w:val="both"/>
      </w:pPr>
    </w:p>
    <w:p w14:paraId="52E0DD3D" w14:textId="77777777" w:rsidR="002079C0" w:rsidRDefault="002079C0" w:rsidP="00EB5E66">
      <w:pPr>
        <w:jc w:val="both"/>
      </w:pPr>
    </w:p>
    <w:p w14:paraId="179444C1" w14:textId="77777777" w:rsidR="002079C0" w:rsidRDefault="002079C0" w:rsidP="00EB5E66">
      <w:pPr>
        <w:jc w:val="both"/>
      </w:pPr>
    </w:p>
    <w:p w14:paraId="2E1E608E" w14:textId="77777777" w:rsidR="002079C0" w:rsidRDefault="002079C0" w:rsidP="00EB5E66">
      <w:pPr>
        <w:jc w:val="both"/>
      </w:pPr>
    </w:p>
    <w:p w14:paraId="5E6AE327" w14:textId="77777777" w:rsidR="002079C0" w:rsidRDefault="002079C0" w:rsidP="00EB5E66">
      <w:pPr>
        <w:jc w:val="both"/>
      </w:pPr>
    </w:p>
    <w:p w14:paraId="45993884" w14:textId="77777777" w:rsidR="002079C0" w:rsidRDefault="002079C0" w:rsidP="00EB5E66">
      <w:pPr>
        <w:jc w:val="both"/>
      </w:pPr>
    </w:p>
    <w:p w14:paraId="221A08A1" w14:textId="77777777" w:rsidR="002079C0" w:rsidRDefault="002079C0" w:rsidP="00EB5E66">
      <w:pPr>
        <w:jc w:val="both"/>
      </w:pPr>
    </w:p>
    <w:p w14:paraId="5BC9D8CF" w14:textId="77777777" w:rsidR="002079C0" w:rsidRDefault="002079C0" w:rsidP="00EB5E66">
      <w:pPr>
        <w:jc w:val="both"/>
      </w:pPr>
    </w:p>
    <w:p w14:paraId="698F729C" w14:textId="77777777" w:rsidR="002079C0" w:rsidRDefault="002079C0" w:rsidP="00EB5E66">
      <w:pPr>
        <w:jc w:val="both"/>
      </w:pPr>
    </w:p>
    <w:p w14:paraId="3F2CBCB7" w14:textId="77777777" w:rsidR="002079C0" w:rsidRDefault="002079C0" w:rsidP="00EB5E66">
      <w:pPr>
        <w:jc w:val="both"/>
      </w:pPr>
    </w:p>
    <w:p w14:paraId="32507D7E" w14:textId="77777777" w:rsidR="002079C0" w:rsidRDefault="002079C0" w:rsidP="00EB5E66">
      <w:pPr>
        <w:jc w:val="both"/>
      </w:pPr>
    </w:p>
    <w:p w14:paraId="54EB096A" w14:textId="77777777" w:rsidR="002079C0" w:rsidRDefault="002079C0" w:rsidP="00EB5E66">
      <w:pPr>
        <w:jc w:val="both"/>
      </w:pPr>
    </w:p>
    <w:p w14:paraId="57D4FBA7" w14:textId="77777777" w:rsidR="002079C0" w:rsidRDefault="002079C0" w:rsidP="00EB5E66">
      <w:pPr>
        <w:jc w:val="both"/>
      </w:pPr>
    </w:p>
    <w:p w14:paraId="6EAC6A8C" w14:textId="77777777" w:rsidR="002079C0" w:rsidRDefault="002079C0" w:rsidP="002079C0">
      <w:pPr>
        <w:pStyle w:val="NormalWeb"/>
      </w:pPr>
    </w:p>
    <w:p w14:paraId="65CC6E32" w14:textId="77777777" w:rsidR="002079C0" w:rsidRPr="002079C0" w:rsidRDefault="002079C0" w:rsidP="002079C0">
      <w:pPr>
        <w:pStyle w:val="NormalWeb"/>
        <w:rPr>
          <w:rStyle w:val="SubtleEmphasis"/>
        </w:rPr>
      </w:pPr>
      <w:r w:rsidRPr="002079C0">
        <w:rPr>
          <w:rStyle w:val="SubtleEmphasis"/>
        </w:rPr>
        <w:t>3 Methodology</w:t>
      </w:r>
    </w:p>
    <w:p w14:paraId="4416FAEE" w14:textId="77777777" w:rsidR="002079C0" w:rsidRDefault="002079C0" w:rsidP="00EB5E66">
      <w:pPr>
        <w:jc w:val="both"/>
      </w:pPr>
    </w:p>
    <w:p w14:paraId="6F66F5B8" w14:textId="77777777" w:rsidR="00EB5E66" w:rsidRDefault="00EB5E66" w:rsidP="00EB5E66">
      <w:pPr>
        <w:jc w:val="center"/>
      </w:pPr>
      <w:r w:rsidRPr="00DF06A2">
        <w:rPr>
          <w:noProof/>
          <w:lang w:val="en-US"/>
        </w:rPr>
        <w:drawing>
          <wp:inline distT="0" distB="0" distL="0" distR="0" wp14:anchorId="0C7BA0F6" wp14:editId="12115B20">
            <wp:extent cx="4860388" cy="28205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3704" cy="2828301"/>
                    </a:xfrm>
                    <a:prstGeom prst="rect">
                      <a:avLst/>
                    </a:prstGeom>
                  </pic:spPr>
                </pic:pic>
              </a:graphicData>
            </a:graphic>
          </wp:inline>
        </w:drawing>
      </w:r>
    </w:p>
    <w:p w14:paraId="5BED947F" w14:textId="77777777" w:rsidR="00EB5E66" w:rsidRDefault="00EB5E66" w:rsidP="00EB5E66">
      <w:pPr>
        <w:jc w:val="center"/>
      </w:pPr>
    </w:p>
    <w:p w14:paraId="4466A155" w14:textId="645CEC44" w:rsidR="00EB5E66" w:rsidRPr="003A0794" w:rsidRDefault="00EB5E66" w:rsidP="00EB5E66">
      <w:pPr>
        <w:jc w:val="center"/>
        <w:rPr>
          <w:sz w:val="22"/>
          <w:szCs w:val="22"/>
        </w:rPr>
      </w:pPr>
      <w:r w:rsidRPr="003A0794">
        <w:rPr>
          <w:sz w:val="22"/>
          <w:szCs w:val="22"/>
        </w:rPr>
        <w:t>Figure</w:t>
      </w:r>
      <w:r w:rsidR="00F41F44">
        <w:rPr>
          <w:sz w:val="22"/>
          <w:szCs w:val="22"/>
        </w:rPr>
        <w:t>3.5</w:t>
      </w:r>
      <w:r w:rsidRPr="003A0794">
        <w:rPr>
          <w:sz w:val="22"/>
          <w:szCs w:val="22"/>
        </w:rPr>
        <w:t xml:space="preserve">: Schematics of ESP32 </w:t>
      </w:r>
      <w:r w:rsidRPr="003A0794">
        <w:rPr>
          <w:sz w:val="22"/>
          <w:szCs w:val="22"/>
        </w:rPr>
        <w:softHyphen/>
        <w:t>Wrover.</w:t>
      </w:r>
    </w:p>
    <w:p w14:paraId="56353CEC" w14:textId="77777777" w:rsidR="00EB5E66" w:rsidRDefault="00EB5E66" w:rsidP="0090495E">
      <w:pPr>
        <w:jc w:val="both"/>
      </w:pPr>
      <w:r>
        <w:t>Getting ready with the codes we need to make changes in SSID &amp; Password, as ESP32 cam module will be connect through Wi-Fi router to the pc. Coeds in Arduino would like similar to this,</w:t>
      </w:r>
    </w:p>
    <w:p w14:paraId="536F0140" w14:textId="77777777" w:rsidR="00EB5E66" w:rsidRDefault="00EB5E66" w:rsidP="0090495E">
      <w:pPr>
        <w:jc w:val="both"/>
      </w:pPr>
    </w:p>
    <w:p w14:paraId="648FD415" w14:textId="77777777" w:rsidR="00EB5E66" w:rsidRDefault="00EB5E66" w:rsidP="00EB5E66"/>
    <w:p w14:paraId="7CC80FAE" w14:textId="77777777" w:rsidR="00EB5E66" w:rsidRDefault="00EB5E66" w:rsidP="00EB5E66">
      <w:pPr>
        <w:jc w:val="center"/>
      </w:pPr>
      <w:r w:rsidRPr="001F7893">
        <w:rPr>
          <w:noProof/>
          <w:lang w:val="en-US"/>
        </w:rPr>
        <w:drawing>
          <wp:inline distT="0" distB="0" distL="0" distR="0" wp14:anchorId="47BC974A" wp14:editId="2904D41E">
            <wp:extent cx="4254060" cy="165137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687" cy="1678019"/>
                    </a:xfrm>
                    <a:prstGeom prst="rect">
                      <a:avLst/>
                    </a:prstGeom>
                  </pic:spPr>
                </pic:pic>
              </a:graphicData>
            </a:graphic>
          </wp:inline>
        </w:drawing>
      </w:r>
    </w:p>
    <w:p w14:paraId="1ECC4A59" w14:textId="77777777" w:rsidR="00EB5E66" w:rsidRDefault="00EB5E66" w:rsidP="00EB5E66"/>
    <w:p w14:paraId="1E4CFDDE" w14:textId="5BE0E3EA" w:rsidR="00EB5E66" w:rsidRPr="003A0794" w:rsidRDefault="00EB5E66" w:rsidP="00EB5E66">
      <w:pPr>
        <w:jc w:val="center"/>
        <w:rPr>
          <w:sz w:val="22"/>
          <w:szCs w:val="22"/>
        </w:rPr>
      </w:pPr>
      <w:r w:rsidRPr="003A0794">
        <w:rPr>
          <w:sz w:val="22"/>
          <w:szCs w:val="22"/>
        </w:rPr>
        <w:t>Figure</w:t>
      </w:r>
      <w:r w:rsidR="00F41F44">
        <w:rPr>
          <w:sz w:val="22"/>
          <w:szCs w:val="22"/>
        </w:rPr>
        <w:t>3.6</w:t>
      </w:r>
      <w:r w:rsidRPr="003A0794">
        <w:rPr>
          <w:sz w:val="22"/>
          <w:szCs w:val="22"/>
        </w:rPr>
        <w:t>: Arduino IDE code for ESP32 including header file. (Codes in Appendix)</w:t>
      </w:r>
    </w:p>
    <w:p w14:paraId="0AB3F6B5" w14:textId="77777777" w:rsidR="00EB5E66" w:rsidRDefault="00EB5E66" w:rsidP="00EB5E66">
      <w:pPr>
        <w:jc w:val="center"/>
      </w:pPr>
    </w:p>
    <w:p w14:paraId="4B4630DB" w14:textId="77777777" w:rsidR="00EB5E66" w:rsidRDefault="00EB5E66" w:rsidP="00EB5E66">
      <w:r>
        <w:t>Where to upload the code the connection diagram will be look like this,</w:t>
      </w:r>
    </w:p>
    <w:p w14:paraId="5ECD0EF5" w14:textId="77777777" w:rsidR="00EB5E66" w:rsidRDefault="00EB5E66" w:rsidP="00EB5E66"/>
    <w:p w14:paraId="10D99545" w14:textId="77777777" w:rsidR="002079C0" w:rsidRDefault="002079C0" w:rsidP="00EB5E66"/>
    <w:p w14:paraId="6F44EF96" w14:textId="77777777" w:rsidR="00EB5E66" w:rsidRDefault="00EB5E66" w:rsidP="00EB5E66">
      <w:pPr>
        <w:jc w:val="center"/>
      </w:pPr>
      <w:r>
        <w:rPr>
          <w:noProof/>
          <w:lang w:val="en-US"/>
        </w:rPr>
        <w:lastRenderedPageBreak/>
        <w:drawing>
          <wp:inline distT="0" distB="0" distL="0" distR="0" wp14:anchorId="394A3B65" wp14:editId="08A408BC">
            <wp:extent cx="3411414" cy="1294227"/>
            <wp:effectExtent l="0" t="0" r="0" b="1270"/>
            <wp:docPr id="11" name="Picture 11" descr="ESP32-CAM connected to an FTDI Programmer to upload program usi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CAM connected to an FTDI Programmer to upload program using Arduino 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537" cy="1306793"/>
                    </a:xfrm>
                    <a:prstGeom prst="rect">
                      <a:avLst/>
                    </a:prstGeom>
                    <a:noFill/>
                    <a:ln>
                      <a:noFill/>
                    </a:ln>
                  </pic:spPr>
                </pic:pic>
              </a:graphicData>
            </a:graphic>
          </wp:inline>
        </w:drawing>
      </w:r>
    </w:p>
    <w:p w14:paraId="35A1FAFF" w14:textId="2226DCA2" w:rsidR="00F41F44" w:rsidRPr="003A0794" w:rsidRDefault="003A0794" w:rsidP="00F41F44">
      <w:pPr>
        <w:jc w:val="center"/>
        <w:rPr>
          <w:sz w:val="22"/>
          <w:szCs w:val="22"/>
        </w:rPr>
      </w:pPr>
      <w:r w:rsidRPr="003A0794">
        <w:rPr>
          <w:sz w:val="22"/>
          <w:szCs w:val="22"/>
        </w:rPr>
        <w:t>Figure</w:t>
      </w:r>
      <w:r w:rsidR="00F41F44">
        <w:rPr>
          <w:sz w:val="22"/>
          <w:szCs w:val="22"/>
        </w:rPr>
        <w:t>3.7</w:t>
      </w:r>
      <w:r w:rsidRPr="003A0794">
        <w:rPr>
          <w:sz w:val="22"/>
          <w:szCs w:val="22"/>
        </w:rPr>
        <w:t>:</w:t>
      </w:r>
      <w:r w:rsidR="00F41F44" w:rsidRPr="00F41F44">
        <w:rPr>
          <w:sz w:val="22"/>
          <w:szCs w:val="22"/>
        </w:rPr>
        <w:t xml:space="preserve"> </w:t>
      </w:r>
      <w:r w:rsidR="00F41F44" w:rsidRPr="003A0794">
        <w:rPr>
          <w:sz w:val="22"/>
          <w:szCs w:val="22"/>
        </w:rPr>
        <w:t>Connection Diagram ESP32 – FTDI programmer serial port.</w:t>
      </w:r>
    </w:p>
    <w:p w14:paraId="3EE18CD4" w14:textId="77777777" w:rsidR="002079C0" w:rsidRPr="002079C0" w:rsidRDefault="002079C0" w:rsidP="002079C0">
      <w:pPr>
        <w:pStyle w:val="NormalWeb"/>
        <w:rPr>
          <w:rStyle w:val="SubtleEmphasis"/>
        </w:rPr>
      </w:pPr>
      <w:r w:rsidRPr="002079C0">
        <w:rPr>
          <w:rStyle w:val="SubtleEmphasis"/>
        </w:rPr>
        <w:t>3 Methodology</w:t>
      </w:r>
    </w:p>
    <w:p w14:paraId="4BF34BD8" w14:textId="77777777" w:rsidR="00EB5E66" w:rsidRDefault="00EB5E66" w:rsidP="002079C0"/>
    <w:p w14:paraId="4FB17CC7" w14:textId="77777777" w:rsidR="00EB5E66" w:rsidRDefault="00EB5E66" w:rsidP="00EB5E66">
      <w:pPr>
        <w:jc w:val="center"/>
      </w:pPr>
      <w:r>
        <w:t>Pin Setup</w:t>
      </w:r>
    </w:p>
    <w:p w14:paraId="670CB9EE" w14:textId="77777777" w:rsidR="00EB5E66" w:rsidRDefault="00EB5E66" w:rsidP="00EB5E66">
      <w:pPr>
        <w:jc w:val="center"/>
      </w:pPr>
    </w:p>
    <w:p w14:paraId="6E45BEEB" w14:textId="77777777" w:rsidR="00EB5E66" w:rsidRDefault="00EB5E66" w:rsidP="00EB5E66">
      <w:pPr>
        <w:jc w:val="center"/>
      </w:pPr>
      <w:r w:rsidRPr="00AD2A36">
        <w:rPr>
          <w:noProof/>
          <w:lang w:val="en-US"/>
        </w:rPr>
        <w:drawing>
          <wp:inline distT="0" distB="0" distL="0" distR="0" wp14:anchorId="694BD4EC" wp14:editId="699576A1">
            <wp:extent cx="3054350" cy="16621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0364" cy="1670852"/>
                    </a:xfrm>
                    <a:prstGeom prst="rect">
                      <a:avLst/>
                    </a:prstGeom>
                  </pic:spPr>
                </pic:pic>
              </a:graphicData>
            </a:graphic>
          </wp:inline>
        </w:drawing>
      </w:r>
    </w:p>
    <w:p w14:paraId="04BA26F3" w14:textId="77777777" w:rsidR="00EB5E66" w:rsidRDefault="00EB5E66" w:rsidP="00EB5E66">
      <w:pPr>
        <w:jc w:val="center"/>
      </w:pPr>
    </w:p>
    <w:p w14:paraId="7474E934" w14:textId="77777777" w:rsidR="00EB5E66" w:rsidRDefault="00EB5E66" w:rsidP="00EB5E66">
      <w:pPr>
        <w:jc w:val="center"/>
      </w:pPr>
    </w:p>
    <w:p w14:paraId="1C541421" w14:textId="77777777" w:rsidR="00EB5E66" w:rsidRDefault="00EB5E66" w:rsidP="00EB5E66">
      <w:pPr>
        <w:jc w:val="center"/>
      </w:pPr>
    </w:p>
    <w:p w14:paraId="6094F779" w14:textId="77777777" w:rsidR="00EB5E66" w:rsidRDefault="00EB5E66" w:rsidP="00EB5E66">
      <w:pPr>
        <w:jc w:val="center"/>
      </w:pPr>
    </w:p>
    <w:p w14:paraId="4DE6D3B8" w14:textId="77777777" w:rsidR="00EB5E66" w:rsidRDefault="00EB5E66" w:rsidP="00EB5E66">
      <w:pPr>
        <w:pStyle w:val="ListParagraph"/>
        <w:numPr>
          <w:ilvl w:val="0"/>
          <w:numId w:val="18"/>
        </w:numPr>
      </w:pPr>
      <w:r>
        <w:t>We need to g</w:t>
      </w:r>
      <w:r w:rsidRPr="00AD2A36">
        <w:t xml:space="preserve">o to Tools &gt; Board and select AI-Thinker ESP32-CAM. </w:t>
      </w:r>
      <w:r>
        <w:t xml:space="preserve">Moreover, we </w:t>
      </w:r>
      <w:r w:rsidRPr="00AD2A36">
        <w:t>must have the ESP32 add-on installed</w:t>
      </w:r>
    </w:p>
    <w:p w14:paraId="2B550FDD" w14:textId="77777777" w:rsidR="00EB5E66" w:rsidRDefault="00EB5E66" w:rsidP="00EB5E66">
      <w:pPr>
        <w:pStyle w:val="ListParagraph"/>
        <w:numPr>
          <w:ilvl w:val="0"/>
          <w:numId w:val="18"/>
        </w:numPr>
      </w:pPr>
      <w:r>
        <w:t xml:space="preserve">Then to </w:t>
      </w:r>
      <w:r w:rsidRPr="00AD2A36">
        <w:t xml:space="preserve">Tools &gt; Port and select the COM port the ESP32-CAM is connected </w:t>
      </w:r>
      <w:r>
        <w:t>to.</w:t>
      </w:r>
    </w:p>
    <w:p w14:paraId="794E58D7" w14:textId="77777777" w:rsidR="00EB5E66" w:rsidRDefault="00EB5E66" w:rsidP="00EB5E66">
      <w:pPr>
        <w:pStyle w:val="ListParagraph"/>
      </w:pPr>
    </w:p>
    <w:p w14:paraId="6B405BAD" w14:textId="77777777" w:rsidR="00EB5E66" w:rsidRDefault="00EB5E66" w:rsidP="003A0794"/>
    <w:p w14:paraId="1F09E1C1" w14:textId="77777777" w:rsidR="00EB5E66" w:rsidRDefault="00EB5E66" w:rsidP="00EB5E66">
      <w:pPr>
        <w:jc w:val="center"/>
      </w:pPr>
    </w:p>
    <w:p w14:paraId="5DE4BF4D" w14:textId="77777777" w:rsidR="00EB5E66" w:rsidRDefault="00EB5E66" w:rsidP="0090495E">
      <w:pPr>
        <w:jc w:val="both"/>
      </w:pPr>
      <w:r>
        <w:t xml:space="preserve">At the end now if we open our serial port associates with the FTDI, we will get to see the IP address connected with the respective network as follows,  </w:t>
      </w:r>
      <w:hyperlink r:id="rId25" w:history="1">
        <w:r w:rsidRPr="004A3B28">
          <w:rPr>
            <w:rStyle w:val="Hyperlink"/>
          </w:rPr>
          <w:t>http://192.168.1.91</w:t>
        </w:r>
      </w:hyperlink>
    </w:p>
    <w:p w14:paraId="2B8BC577" w14:textId="77777777" w:rsidR="00EB5E66" w:rsidRDefault="00EB5E66" w:rsidP="0090495E">
      <w:pPr>
        <w:jc w:val="both"/>
      </w:pPr>
    </w:p>
    <w:p w14:paraId="2C232D90" w14:textId="77777777" w:rsidR="00EB5E66" w:rsidRDefault="00EB5E66" w:rsidP="00EB5E66">
      <w:pPr>
        <w:jc w:val="center"/>
      </w:pPr>
      <w:r w:rsidRPr="005763BC">
        <w:rPr>
          <w:noProof/>
          <w:lang w:val="en-US"/>
        </w:rPr>
        <w:lastRenderedPageBreak/>
        <w:drawing>
          <wp:inline distT="0" distB="0" distL="0" distR="0" wp14:anchorId="79E3B0CB" wp14:editId="24827C9B">
            <wp:extent cx="4851400" cy="3454400"/>
            <wp:effectExtent l="0" t="0" r="6350" b="0"/>
            <wp:docPr id="13" name="Google Shape;537;p10"/>
            <wp:cNvGraphicFramePr/>
            <a:graphic xmlns:a="http://schemas.openxmlformats.org/drawingml/2006/main">
              <a:graphicData uri="http://schemas.openxmlformats.org/drawingml/2006/picture">
                <pic:pic xmlns:pic="http://schemas.openxmlformats.org/drawingml/2006/picture">
                  <pic:nvPicPr>
                    <pic:cNvPr id="537" name="Google Shape;537;p10"/>
                    <pic:cNvPicPr preferRelativeResize="0"/>
                  </pic:nvPicPr>
                  <pic:blipFill rotWithShape="1">
                    <a:blip r:embed="rId26">
                      <a:alphaModFix/>
                    </a:blip>
                    <a:srcRect/>
                    <a:stretch/>
                  </pic:blipFill>
                  <pic:spPr>
                    <a:xfrm>
                      <a:off x="0" y="0"/>
                      <a:ext cx="4876177" cy="3472042"/>
                    </a:xfrm>
                    <a:prstGeom prst="rect">
                      <a:avLst/>
                    </a:prstGeom>
                    <a:noFill/>
                    <a:ln>
                      <a:noFill/>
                    </a:ln>
                  </pic:spPr>
                </pic:pic>
              </a:graphicData>
            </a:graphic>
          </wp:inline>
        </w:drawing>
      </w:r>
    </w:p>
    <w:p w14:paraId="5C97C427" w14:textId="2066554E" w:rsidR="00EB5E66" w:rsidRDefault="00F41F44" w:rsidP="00EB5E66">
      <w:pPr>
        <w:jc w:val="center"/>
      </w:pPr>
      <w:r>
        <w:t xml:space="preserve">Figure 3.8: </w:t>
      </w:r>
      <w:r w:rsidR="000300AA">
        <w:t>IP address of the network in serial port</w:t>
      </w:r>
    </w:p>
    <w:p w14:paraId="6DE46F50" w14:textId="77777777" w:rsidR="002079C0" w:rsidRDefault="002079C0" w:rsidP="0090495E">
      <w:pPr>
        <w:jc w:val="both"/>
      </w:pPr>
    </w:p>
    <w:p w14:paraId="6F8F4925" w14:textId="06377ABB" w:rsidR="002079C0" w:rsidRPr="002079C0" w:rsidRDefault="002079C0" w:rsidP="002079C0">
      <w:pPr>
        <w:pStyle w:val="NormalWeb"/>
        <w:rPr>
          <w:i/>
          <w:iCs/>
          <w:color w:val="808080" w:themeColor="text1" w:themeTint="7F"/>
        </w:rPr>
      </w:pPr>
      <w:r w:rsidRPr="002079C0">
        <w:rPr>
          <w:rStyle w:val="SubtleEmphasis"/>
        </w:rPr>
        <w:t>3 Methodology</w:t>
      </w:r>
    </w:p>
    <w:p w14:paraId="352029DF" w14:textId="77777777" w:rsidR="00EB5E66" w:rsidRDefault="00EB5E66" w:rsidP="0090495E">
      <w:pPr>
        <w:jc w:val="both"/>
      </w:pPr>
      <w:r>
        <w:t xml:space="preserve">Finally, we are all set to go. After opening any browser connected to the same network if we browse the IP address we have gotten from the serial pot, the video will be started stimming. </w:t>
      </w:r>
    </w:p>
    <w:p w14:paraId="2DF30F41" w14:textId="77777777" w:rsidR="00EB5E66" w:rsidRDefault="00EB5E66" w:rsidP="0090495E">
      <w:pPr>
        <w:jc w:val="both"/>
      </w:pPr>
    </w:p>
    <w:p w14:paraId="609CEFC7" w14:textId="77777777" w:rsidR="00EB5E66" w:rsidRDefault="00EB5E66" w:rsidP="00EB5E66"/>
    <w:p w14:paraId="7FA783D9" w14:textId="77777777" w:rsidR="00EB5E66" w:rsidRDefault="00EB5E66" w:rsidP="00EB5E66">
      <w:pPr>
        <w:jc w:val="center"/>
      </w:pPr>
      <w:r w:rsidRPr="009331BC">
        <w:rPr>
          <w:noProof/>
          <w:lang w:val="en-US"/>
        </w:rPr>
        <w:drawing>
          <wp:inline distT="0" distB="0" distL="0" distR="0" wp14:anchorId="068EA20C" wp14:editId="60B6B00C">
            <wp:extent cx="4508696" cy="198354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7183" cy="2022474"/>
                    </a:xfrm>
                    <a:prstGeom prst="rect">
                      <a:avLst/>
                    </a:prstGeom>
                  </pic:spPr>
                </pic:pic>
              </a:graphicData>
            </a:graphic>
          </wp:inline>
        </w:drawing>
      </w:r>
    </w:p>
    <w:p w14:paraId="587A24E0" w14:textId="59F716B5" w:rsidR="00EB5E66" w:rsidRDefault="003A0794" w:rsidP="00EB5E66">
      <w:pPr>
        <w:jc w:val="center"/>
      </w:pPr>
      <w:r w:rsidRPr="003A0794">
        <w:rPr>
          <w:sz w:val="22"/>
          <w:szCs w:val="22"/>
        </w:rPr>
        <w:t>Figure</w:t>
      </w:r>
      <w:r w:rsidR="00F41F44">
        <w:rPr>
          <w:sz w:val="22"/>
          <w:szCs w:val="22"/>
        </w:rPr>
        <w:t xml:space="preserve"> 3.9:</w:t>
      </w:r>
      <w:r w:rsidR="00DA3B27">
        <w:rPr>
          <w:sz w:val="22"/>
          <w:szCs w:val="22"/>
        </w:rPr>
        <w:t xml:space="preserve"> Live video streaming display</w:t>
      </w:r>
    </w:p>
    <w:p w14:paraId="54A27C40" w14:textId="77777777" w:rsidR="00F21CFA" w:rsidRDefault="00F21CFA" w:rsidP="003A0794"/>
    <w:p w14:paraId="2FE033AB" w14:textId="77777777" w:rsidR="00EB5E66" w:rsidRDefault="00EB5E66" w:rsidP="00EB5E66">
      <w:pPr>
        <w:jc w:val="center"/>
      </w:pPr>
    </w:p>
    <w:p w14:paraId="472AEA55" w14:textId="244F826F" w:rsidR="00EB5E66" w:rsidRPr="003A0794" w:rsidRDefault="00EB5E66" w:rsidP="003A0794">
      <w:pPr>
        <w:pStyle w:val="ListParagraph"/>
        <w:numPr>
          <w:ilvl w:val="2"/>
          <w:numId w:val="23"/>
        </w:numPr>
        <w:jc w:val="both"/>
        <w:rPr>
          <w:b/>
          <w:bCs/>
        </w:rPr>
      </w:pPr>
      <w:r w:rsidRPr="003A0794">
        <w:rPr>
          <w:b/>
          <w:bCs/>
        </w:rPr>
        <w:t>Lidar to TCP/IP data transfer block through Arduino uno &amp; esp826</w:t>
      </w:r>
      <w:r w:rsidR="00F21CFA" w:rsidRPr="003A0794">
        <w:rPr>
          <w:b/>
          <w:bCs/>
        </w:rPr>
        <w:t>6</w:t>
      </w:r>
      <w:r w:rsidRPr="003A0794">
        <w:rPr>
          <w:b/>
          <w:bCs/>
        </w:rPr>
        <w:t xml:space="preserve"> Node MCU</w:t>
      </w:r>
    </w:p>
    <w:p w14:paraId="546C9618" w14:textId="77777777" w:rsidR="00EB5E66" w:rsidRDefault="00EB5E66" w:rsidP="00EB5E66">
      <w:pPr>
        <w:jc w:val="both"/>
        <w:rPr>
          <w:b/>
          <w:bCs/>
        </w:rPr>
      </w:pPr>
    </w:p>
    <w:p w14:paraId="6418ACDD" w14:textId="69793E16" w:rsidR="00D7007C" w:rsidRPr="00D7007C" w:rsidRDefault="00D7007C" w:rsidP="00D7007C">
      <w:pPr>
        <w:pStyle w:val="ListParagraph"/>
        <w:numPr>
          <w:ilvl w:val="3"/>
          <w:numId w:val="23"/>
        </w:numPr>
        <w:jc w:val="both"/>
        <w:rPr>
          <w:b/>
        </w:rPr>
      </w:pPr>
      <w:r w:rsidRPr="00D7007C">
        <w:rPr>
          <w:b/>
        </w:rPr>
        <w:t>Li-DAR</w:t>
      </w:r>
    </w:p>
    <w:p w14:paraId="27233083" w14:textId="77777777" w:rsidR="00D7007C" w:rsidRPr="00D7007C" w:rsidRDefault="00D7007C" w:rsidP="00D7007C">
      <w:pPr>
        <w:pStyle w:val="ListParagraph"/>
        <w:ind w:left="1260"/>
        <w:jc w:val="both"/>
        <w:rPr>
          <w:b/>
        </w:rPr>
      </w:pPr>
    </w:p>
    <w:p w14:paraId="64C7010A" w14:textId="654DB83B" w:rsidR="00EB5E66" w:rsidRDefault="00EB5E66" w:rsidP="00D7007C">
      <w:pPr>
        <w:jc w:val="both"/>
      </w:pPr>
      <w:r>
        <w:lastRenderedPageBreak/>
        <w:t>Li</w:t>
      </w:r>
      <w:r w:rsidR="003A0794">
        <w:t>-DAR</w:t>
      </w:r>
      <w:r>
        <w:t xml:space="preserve"> in abbreviation it is light detection and ranging, here we are</w:t>
      </w:r>
      <w:r w:rsidR="003A0794">
        <w:t xml:space="preserve"> using TF mini L</w:t>
      </w:r>
      <w:r>
        <w:t>i</w:t>
      </w:r>
      <w:r w:rsidR="003A0794">
        <w:t>-DAR</w:t>
      </w:r>
      <w:r>
        <w:t xml:space="preserve"> which is a single point time of flight lidar, it sends laser light if the object is in its range, it captures the reflected light to measure distance.it use 850nm Wave length with 2⸰ FOV.</w:t>
      </w:r>
    </w:p>
    <w:p w14:paraId="417FD32B" w14:textId="77777777" w:rsidR="00EB5E66" w:rsidRDefault="00EB5E66" w:rsidP="00EB5E66">
      <w:pPr>
        <w:jc w:val="both"/>
      </w:pPr>
    </w:p>
    <w:p w14:paraId="5FD50018" w14:textId="77777777" w:rsidR="00EB5E66" w:rsidRDefault="00EB5E66" w:rsidP="00EB5E66">
      <w:pPr>
        <w:jc w:val="both"/>
      </w:pPr>
      <w:r>
        <w:t xml:space="preserve">For our project we are using TF mini lidar from </w:t>
      </w:r>
      <w:r w:rsidRPr="006052B7">
        <w:rPr>
          <w:b/>
          <w:bCs/>
        </w:rPr>
        <w:t>Benewake</w:t>
      </w:r>
      <w:r>
        <w:t>, some keys specifications are as follows,</w:t>
      </w:r>
    </w:p>
    <w:p w14:paraId="09719301" w14:textId="77777777" w:rsidR="00EB5E66" w:rsidRDefault="00EB5E66" w:rsidP="00EB5E66">
      <w:pPr>
        <w:jc w:val="both"/>
      </w:pPr>
    </w:p>
    <w:p w14:paraId="6521519F" w14:textId="77777777" w:rsidR="00EB5E66" w:rsidRDefault="00EB5E66" w:rsidP="00EB5E66">
      <w:pPr>
        <w:jc w:val="both"/>
      </w:pPr>
    </w:p>
    <w:p w14:paraId="248A0D30" w14:textId="77777777" w:rsidR="00D7007C" w:rsidRDefault="00D7007C" w:rsidP="00EB5E66">
      <w:pPr>
        <w:jc w:val="both"/>
      </w:pPr>
      <w:r>
        <w:t xml:space="preserve">     </w:t>
      </w:r>
      <w:r w:rsidR="00EB5E66" w:rsidRPr="006052B7">
        <w:rPr>
          <w:noProof/>
          <w:lang w:val="en-US"/>
        </w:rPr>
        <w:drawing>
          <wp:inline distT="0" distB="0" distL="0" distR="0" wp14:anchorId="698E8524" wp14:editId="41D08C63">
            <wp:extent cx="4959350" cy="2184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7331" cy="2201129"/>
                    </a:xfrm>
                    <a:prstGeom prst="rect">
                      <a:avLst/>
                    </a:prstGeom>
                  </pic:spPr>
                </pic:pic>
              </a:graphicData>
            </a:graphic>
          </wp:inline>
        </w:drawing>
      </w:r>
      <w:r w:rsidR="00EB5E66">
        <w:t xml:space="preserve"> </w:t>
      </w:r>
      <w:r>
        <w:t xml:space="preserve"> </w:t>
      </w:r>
    </w:p>
    <w:p w14:paraId="4A452CCF" w14:textId="5F28A900" w:rsidR="00EB5E66" w:rsidRDefault="00D7007C" w:rsidP="00EB5E66">
      <w:pPr>
        <w:jc w:val="both"/>
      </w:pPr>
      <w:r>
        <w:t xml:space="preserve">     </w:t>
      </w:r>
      <w:r w:rsidR="00EB5E66" w:rsidRPr="006052B7">
        <w:rPr>
          <w:noProof/>
          <w:lang w:val="en-US"/>
        </w:rPr>
        <w:drawing>
          <wp:inline distT="0" distB="0" distL="0" distR="0" wp14:anchorId="7FC1DAFD" wp14:editId="784AA0F0">
            <wp:extent cx="4958859" cy="154041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2004" cy="1544495"/>
                    </a:xfrm>
                    <a:prstGeom prst="rect">
                      <a:avLst/>
                    </a:prstGeom>
                  </pic:spPr>
                </pic:pic>
              </a:graphicData>
            </a:graphic>
          </wp:inline>
        </w:drawing>
      </w:r>
    </w:p>
    <w:p w14:paraId="5AD4D831" w14:textId="77777777" w:rsidR="00EB5E66" w:rsidRDefault="00EB5E66" w:rsidP="00EB5E66">
      <w:pPr>
        <w:jc w:val="both"/>
      </w:pPr>
    </w:p>
    <w:p w14:paraId="3276A538" w14:textId="77777777" w:rsidR="00EB5E66" w:rsidRDefault="00EB5E66" w:rsidP="00EB5E66">
      <w:pPr>
        <w:jc w:val="both"/>
        <w:rPr>
          <w:b/>
          <w:bCs/>
        </w:rPr>
      </w:pPr>
      <w:r w:rsidRPr="006052B7">
        <w:rPr>
          <w:b/>
          <w:bCs/>
        </w:rPr>
        <w:t>Communication Interface:</w:t>
      </w:r>
    </w:p>
    <w:p w14:paraId="6B5F6B17" w14:textId="77777777" w:rsidR="00EB5E66" w:rsidRDefault="00EB5E66" w:rsidP="00EB5E66">
      <w:pPr>
        <w:jc w:val="both"/>
      </w:pPr>
    </w:p>
    <w:p w14:paraId="469C2FD7" w14:textId="0AC4862C" w:rsidR="00EB5E66" w:rsidRDefault="00D7007C" w:rsidP="00EB5E66">
      <w:pPr>
        <w:jc w:val="both"/>
      </w:pPr>
      <w:r>
        <w:t xml:space="preserve">     </w:t>
      </w:r>
      <w:r w:rsidR="00EB5E66" w:rsidRPr="006052B7">
        <w:rPr>
          <w:noProof/>
          <w:lang w:val="en-US"/>
        </w:rPr>
        <w:drawing>
          <wp:inline distT="0" distB="0" distL="0" distR="0" wp14:anchorId="1E30392F" wp14:editId="0D477E4A">
            <wp:extent cx="4914900" cy="125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2890" cy="1259344"/>
                    </a:xfrm>
                    <a:prstGeom prst="rect">
                      <a:avLst/>
                    </a:prstGeom>
                  </pic:spPr>
                </pic:pic>
              </a:graphicData>
            </a:graphic>
          </wp:inline>
        </w:drawing>
      </w:r>
    </w:p>
    <w:p w14:paraId="70E426E4" w14:textId="77777777" w:rsidR="00EB5E66" w:rsidRDefault="00EB5E66" w:rsidP="00EB5E66">
      <w:pPr>
        <w:jc w:val="both"/>
      </w:pPr>
    </w:p>
    <w:p w14:paraId="7BB4E638" w14:textId="77777777" w:rsidR="00EB5E66" w:rsidRDefault="00EB5E66" w:rsidP="00EB5E66">
      <w:pPr>
        <w:jc w:val="both"/>
      </w:pPr>
    </w:p>
    <w:p w14:paraId="65F0FA09" w14:textId="77777777" w:rsidR="00EB5E66" w:rsidRDefault="00EB5E66" w:rsidP="00EB5E66">
      <w:pPr>
        <w:jc w:val="both"/>
      </w:pPr>
      <w:r>
        <w:t xml:space="preserve"> </w:t>
      </w:r>
    </w:p>
    <w:p w14:paraId="68B529AC" w14:textId="1FC52A07" w:rsidR="00EB5E66" w:rsidRDefault="00F21CFA" w:rsidP="00EB5E66">
      <w:pPr>
        <w:jc w:val="both"/>
      </w:pPr>
      <w:r>
        <w:t>TF mini Li-DAR</w:t>
      </w:r>
      <w:r w:rsidR="00EB5E66">
        <w:t xml:space="preserve"> connection and pin diagram:</w:t>
      </w:r>
    </w:p>
    <w:p w14:paraId="090C95BD" w14:textId="77777777" w:rsidR="00EB5E66" w:rsidRDefault="00EB5E66" w:rsidP="00EB5E66">
      <w:pPr>
        <w:jc w:val="both"/>
      </w:pPr>
    </w:p>
    <w:p w14:paraId="42D91681" w14:textId="77777777" w:rsidR="00EB5E66" w:rsidRDefault="00EB5E66" w:rsidP="00EB5E66">
      <w:pPr>
        <w:jc w:val="both"/>
      </w:pPr>
    </w:p>
    <w:p w14:paraId="1D411819" w14:textId="77777777" w:rsidR="00EB5E66" w:rsidRDefault="00EB5E66" w:rsidP="00EB5E66">
      <w:pPr>
        <w:jc w:val="center"/>
      </w:pPr>
      <w:r w:rsidRPr="006E76FD">
        <w:rPr>
          <w:noProof/>
          <w:lang w:val="en-US"/>
        </w:rPr>
        <w:lastRenderedPageBreak/>
        <w:drawing>
          <wp:inline distT="0" distB="0" distL="0" distR="0" wp14:anchorId="37173B81" wp14:editId="338D9EE7">
            <wp:extent cx="3352800" cy="2298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3512" cy="2306044"/>
                    </a:xfrm>
                    <a:prstGeom prst="rect">
                      <a:avLst/>
                    </a:prstGeom>
                  </pic:spPr>
                </pic:pic>
              </a:graphicData>
            </a:graphic>
          </wp:inline>
        </w:drawing>
      </w:r>
    </w:p>
    <w:p w14:paraId="65464AA0" w14:textId="3E7FAFAA" w:rsidR="00EB5E66" w:rsidRDefault="00F41F44" w:rsidP="00EB5E66">
      <w:pPr>
        <w:jc w:val="center"/>
      </w:pPr>
      <w:r>
        <w:t>Figure 3.10:</w:t>
      </w:r>
      <w:r w:rsidR="00DC0735">
        <w:t xml:space="preserve"> TF Mini Li-DAR connection and pin diagram</w:t>
      </w:r>
    </w:p>
    <w:p w14:paraId="54A9CA45" w14:textId="77777777" w:rsidR="00EB5E66" w:rsidRDefault="00EB5E66" w:rsidP="00EB5E66">
      <w:r>
        <w:t>TF mini lidar communication Specification for UART protocol:</w:t>
      </w:r>
    </w:p>
    <w:p w14:paraId="10C1935C" w14:textId="77777777" w:rsidR="00EB5E66" w:rsidRDefault="00EB5E66" w:rsidP="00EB5E66"/>
    <w:p w14:paraId="6D3EDF2D" w14:textId="77777777" w:rsidR="00EB5E66" w:rsidRDefault="00EB5E66" w:rsidP="00EB5E66">
      <w:pPr>
        <w:jc w:val="center"/>
      </w:pPr>
      <w:r w:rsidRPr="006E76FD">
        <w:rPr>
          <w:noProof/>
          <w:lang w:val="en-US"/>
        </w:rPr>
        <w:drawing>
          <wp:inline distT="0" distB="0" distL="0" distR="0" wp14:anchorId="28004502" wp14:editId="2D641387">
            <wp:extent cx="3000375" cy="1254125"/>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0364" cy="1262480"/>
                    </a:xfrm>
                    <a:prstGeom prst="rect">
                      <a:avLst/>
                    </a:prstGeom>
                  </pic:spPr>
                </pic:pic>
              </a:graphicData>
            </a:graphic>
          </wp:inline>
        </w:drawing>
      </w:r>
    </w:p>
    <w:p w14:paraId="2004A860" w14:textId="77777777" w:rsidR="00EB5E66" w:rsidRDefault="00EB5E66" w:rsidP="00EB5E66">
      <w:pPr>
        <w:jc w:val="center"/>
      </w:pPr>
    </w:p>
    <w:p w14:paraId="2B724710" w14:textId="77777777" w:rsidR="002079C0" w:rsidRPr="002079C0" w:rsidRDefault="002079C0" w:rsidP="002079C0">
      <w:pPr>
        <w:pStyle w:val="NormalWeb"/>
        <w:rPr>
          <w:rStyle w:val="SubtleEmphasis"/>
        </w:rPr>
      </w:pPr>
      <w:r w:rsidRPr="002079C0">
        <w:rPr>
          <w:rStyle w:val="SubtleEmphasis"/>
        </w:rPr>
        <w:t>3 Methodology</w:t>
      </w:r>
    </w:p>
    <w:p w14:paraId="620D1883" w14:textId="77777777" w:rsidR="002079C0" w:rsidRDefault="002079C0" w:rsidP="0090495E">
      <w:pPr>
        <w:jc w:val="both"/>
      </w:pPr>
    </w:p>
    <w:p w14:paraId="6DBC3B6C" w14:textId="77777777" w:rsidR="00EB5E66" w:rsidRDefault="00EB5E66" w:rsidP="0090495E">
      <w:pPr>
        <w:jc w:val="both"/>
      </w:pPr>
      <w:r>
        <w:t>Data is sent to in Hexadecimal format in default baud rate of 115200 for 8 bits data to interpolate data from the bits,</w:t>
      </w:r>
    </w:p>
    <w:p w14:paraId="69408230" w14:textId="77777777" w:rsidR="00EB5E66" w:rsidRDefault="00EB5E66" w:rsidP="00EB5E66"/>
    <w:p w14:paraId="6ACF511D" w14:textId="7C20DB42" w:rsidR="00EB5E66" w:rsidRDefault="00D7007C" w:rsidP="00EB5E66">
      <w:r>
        <w:t xml:space="preserve">   </w:t>
      </w:r>
      <w:r w:rsidR="00EB5E66" w:rsidRPr="006E76FD">
        <w:rPr>
          <w:noProof/>
          <w:lang w:val="en-US"/>
        </w:rPr>
        <w:drawing>
          <wp:inline distT="0" distB="0" distL="0" distR="0" wp14:anchorId="734DE58D" wp14:editId="03A56BAF">
            <wp:extent cx="5321300" cy="2755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3146" cy="2756856"/>
                    </a:xfrm>
                    <a:prstGeom prst="rect">
                      <a:avLst/>
                    </a:prstGeom>
                  </pic:spPr>
                </pic:pic>
              </a:graphicData>
            </a:graphic>
          </wp:inline>
        </w:drawing>
      </w:r>
    </w:p>
    <w:p w14:paraId="2E67B208" w14:textId="77777777" w:rsidR="00EB5E66" w:rsidRDefault="00EB5E66" w:rsidP="00EB5E66"/>
    <w:p w14:paraId="5B25B758" w14:textId="77777777" w:rsidR="00EB5E66" w:rsidRDefault="00EB5E66" w:rsidP="00EB5E66"/>
    <w:p w14:paraId="50F78E06" w14:textId="77777777" w:rsidR="00EB5E66" w:rsidRDefault="00EB5E66" w:rsidP="0090495E">
      <w:pPr>
        <w:jc w:val="both"/>
      </w:pPr>
      <w:r>
        <w:t>To get the distance data we need to code and burn that to Arduino with specified bits Finally after coding at Arduino IDE we can have output,</w:t>
      </w:r>
    </w:p>
    <w:p w14:paraId="44105AF7" w14:textId="77777777" w:rsidR="00EB5E66" w:rsidRDefault="00EB5E66" w:rsidP="0090495E">
      <w:pPr>
        <w:jc w:val="both"/>
      </w:pPr>
    </w:p>
    <w:p w14:paraId="235D5BBE" w14:textId="109F16EC" w:rsidR="00EB5E66" w:rsidRDefault="00EB5E66" w:rsidP="0090495E">
      <w:pPr>
        <w:jc w:val="both"/>
      </w:pPr>
      <w:r>
        <w:t>Specified bits to interpolate data to distance along with signal strength,</w:t>
      </w:r>
    </w:p>
    <w:p w14:paraId="4F95543A" w14:textId="77777777" w:rsidR="00EB5E66" w:rsidRDefault="00EB5E66" w:rsidP="0090495E">
      <w:pPr>
        <w:jc w:val="both"/>
      </w:pPr>
      <w:r>
        <w:t>After uploading code to Arduino uno for the desired serial port with lidar now if we have to open up the serial monitor and select the baud rate 115200 and serial monitor will communicate with lidar through Arduino to display the Distance &amp; signal strength,</w:t>
      </w:r>
    </w:p>
    <w:p w14:paraId="2ECD047F" w14:textId="77777777" w:rsidR="00EB5E66" w:rsidRDefault="00EB5E66" w:rsidP="00EB5E66">
      <w:pPr>
        <w:jc w:val="center"/>
      </w:pPr>
    </w:p>
    <w:p w14:paraId="0A32444C" w14:textId="77777777" w:rsidR="00EB5E66" w:rsidRDefault="00EB5E66" w:rsidP="00EB5E66">
      <w:pPr>
        <w:jc w:val="center"/>
      </w:pPr>
      <w:r w:rsidRPr="0068057D">
        <w:rPr>
          <w:noProof/>
          <w:lang w:val="en-US"/>
        </w:rPr>
        <w:drawing>
          <wp:inline distT="0" distB="0" distL="0" distR="0" wp14:anchorId="095C2C40" wp14:editId="08538C18">
            <wp:extent cx="2406650" cy="2343150"/>
            <wp:effectExtent l="0" t="0" r="0" b="0"/>
            <wp:docPr id="22" name="Google Shape;524;p9"/>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24" name="Google Shape;524;p9"/>
                    <pic:cNvPicPr preferRelativeResize="0">
                      <a:picLocks noGrp="1"/>
                    </pic:cNvPicPr>
                  </pic:nvPicPr>
                  <pic:blipFill rotWithShape="1">
                    <a:blip r:embed="rId34">
                      <a:alphaModFix/>
                    </a:blip>
                    <a:srcRect r="38870"/>
                    <a:stretch/>
                  </pic:blipFill>
                  <pic:spPr>
                    <a:xfrm>
                      <a:off x="0" y="0"/>
                      <a:ext cx="2410685" cy="2347079"/>
                    </a:xfrm>
                    <a:prstGeom prst="rect">
                      <a:avLst/>
                    </a:prstGeom>
                    <a:noFill/>
                    <a:ln>
                      <a:noFill/>
                    </a:ln>
                  </pic:spPr>
                </pic:pic>
              </a:graphicData>
            </a:graphic>
          </wp:inline>
        </w:drawing>
      </w:r>
    </w:p>
    <w:p w14:paraId="206E8AFF" w14:textId="32EE7D43" w:rsidR="00485DD4" w:rsidRDefault="00DC0735" w:rsidP="00DC0735">
      <w:r>
        <w:t xml:space="preserve">                                 </w:t>
      </w:r>
      <w:r w:rsidR="00F41F44">
        <w:t>Figure 3.11:</w:t>
      </w:r>
      <w:r>
        <w:t xml:space="preserve"> Output data from TF mini Li-DAR</w:t>
      </w:r>
    </w:p>
    <w:p w14:paraId="4BD70E83" w14:textId="77777777" w:rsidR="00485DD4" w:rsidRDefault="00485DD4" w:rsidP="00EB5E66">
      <w:pPr>
        <w:jc w:val="center"/>
      </w:pPr>
    </w:p>
    <w:p w14:paraId="6F46D353" w14:textId="77777777" w:rsidR="002079C0" w:rsidRDefault="002079C0" w:rsidP="002079C0">
      <w:pPr>
        <w:pStyle w:val="NormalWeb"/>
        <w:rPr>
          <w:b/>
        </w:rPr>
      </w:pPr>
    </w:p>
    <w:p w14:paraId="489DF82E" w14:textId="77777777" w:rsidR="002079C0" w:rsidRPr="002079C0" w:rsidRDefault="002079C0" w:rsidP="002079C0">
      <w:pPr>
        <w:pStyle w:val="NormalWeb"/>
        <w:rPr>
          <w:rStyle w:val="SubtleEmphasis"/>
        </w:rPr>
      </w:pPr>
      <w:r w:rsidRPr="002079C0">
        <w:rPr>
          <w:rStyle w:val="SubtleEmphasis"/>
        </w:rPr>
        <w:t>3 Methodology</w:t>
      </w:r>
    </w:p>
    <w:p w14:paraId="535A41DF" w14:textId="77777777" w:rsidR="002079C0" w:rsidRDefault="002079C0" w:rsidP="00485DD4">
      <w:pPr>
        <w:rPr>
          <w:b/>
        </w:rPr>
      </w:pPr>
    </w:p>
    <w:p w14:paraId="481D65A4" w14:textId="090EB526" w:rsidR="00485DD4" w:rsidRPr="00485DD4" w:rsidRDefault="00485DD4" w:rsidP="00485DD4">
      <w:pPr>
        <w:rPr>
          <w:b/>
        </w:rPr>
      </w:pPr>
      <w:r w:rsidRPr="00485DD4">
        <w:rPr>
          <w:b/>
        </w:rPr>
        <w:t>3.3.2.2 Li-DAR to TCP/IP Data Transfer</w:t>
      </w:r>
    </w:p>
    <w:p w14:paraId="32CDE8F3" w14:textId="77777777" w:rsidR="00485DD4" w:rsidRDefault="00485DD4" w:rsidP="00EB5E66">
      <w:pPr>
        <w:jc w:val="center"/>
      </w:pPr>
    </w:p>
    <w:p w14:paraId="5F7001F7" w14:textId="2AD1198C" w:rsidR="00EB5E66" w:rsidRDefault="00EB5E66" w:rsidP="0090495E">
      <w:pPr>
        <w:jc w:val="both"/>
      </w:pPr>
      <w:r>
        <w:t xml:space="preserve">Now we are all set to transfer the data to the esp8266 Node MCU before proceeding the connection diagram of TF mini lidar with Arduino </w:t>
      </w:r>
    </w:p>
    <w:p w14:paraId="670849A1" w14:textId="77777777" w:rsidR="00EB5E66" w:rsidRDefault="00EB5E66" w:rsidP="0090495E">
      <w:pPr>
        <w:jc w:val="both"/>
      </w:pPr>
    </w:p>
    <w:p w14:paraId="43FD8AB7" w14:textId="1E9BE061" w:rsidR="00EB5E66" w:rsidRDefault="00DC0735" w:rsidP="00EB5E66">
      <w:pPr>
        <w:jc w:val="center"/>
      </w:pPr>
      <w:r>
        <w:t xml:space="preserve">          </w:t>
      </w:r>
      <w:r w:rsidR="00EB5E66">
        <w:rPr>
          <w:noProof/>
          <w:lang w:val="en-US"/>
        </w:rPr>
        <w:drawing>
          <wp:inline distT="0" distB="0" distL="0" distR="0" wp14:anchorId="795A9349" wp14:editId="657F1412">
            <wp:extent cx="2965450" cy="143813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9376" cy="1440034"/>
                    </a:xfrm>
                    <a:prstGeom prst="rect">
                      <a:avLst/>
                    </a:prstGeom>
                    <a:noFill/>
                    <a:ln>
                      <a:noFill/>
                    </a:ln>
                  </pic:spPr>
                </pic:pic>
              </a:graphicData>
            </a:graphic>
          </wp:inline>
        </w:drawing>
      </w:r>
    </w:p>
    <w:p w14:paraId="70BF7787" w14:textId="77777777" w:rsidR="00EB5E66" w:rsidRDefault="00EB5E66" w:rsidP="00EB5E66">
      <w:pPr>
        <w:jc w:val="center"/>
      </w:pPr>
    </w:p>
    <w:p w14:paraId="7C596934" w14:textId="479796E6" w:rsidR="00EB5E66" w:rsidRDefault="00EB5E66" w:rsidP="00EB5E66">
      <w:pPr>
        <w:jc w:val="center"/>
        <w:rPr>
          <w:sz w:val="22"/>
          <w:szCs w:val="22"/>
        </w:rPr>
      </w:pPr>
      <w:r w:rsidRPr="00485DD4">
        <w:rPr>
          <w:sz w:val="22"/>
          <w:szCs w:val="22"/>
        </w:rPr>
        <w:t>Figure</w:t>
      </w:r>
      <w:r w:rsidR="00F41F44">
        <w:rPr>
          <w:sz w:val="22"/>
          <w:szCs w:val="22"/>
        </w:rPr>
        <w:t>3.12</w:t>
      </w:r>
      <w:r w:rsidRPr="00485DD4">
        <w:rPr>
          <w:sz w:val="22"/>
          <w:szCs w:val="22"/>
        </w:rPr>
        <w:t>: Arduino</w:t>
      </w:r>
      <w:r w:rsidR="00DC0735">
        <w:rPr>
          <w:sz w:val="22"/>
          <w:szCs w:val="22"/>
        </w:rPr>
        <w:t xml:space="preserve"> Uno with TF mini Li-DAR</w:t>
      </w:r>
      <w:r w:rsidRPr="00485DD4">
        <w:rPr>
          <w:sz w:val="22"/>
          <w:szCs w:val="22"/>
        </w:rPr>
        <w:t xml:space="preserve"> </w:t>
      </w:r>
    </w:p>
    <w:p w14:paraId="5CFBA688" w14:textId="77777777" w:rsidR="00DC0735" w:rsidRDefault="00DC0735" w:rsidP="00EB5E66">
      <w:pPr>
        <w:jc w:val="center"/>
        <w:rPr>
          <w:sz w:val="22"/>
          <w:szCs w:val="22"/>
        </w:rPr>
      </w:pPr>
    </w:p>
    <w:p w14:paraId="3D3084B6" w14:textId="77777777" w:rsidR="00DC0735" w:rsidRPr="00485DD4" w:rsidRDefault="00DC0735" w:rsidP="00EB5E66">
      <w:pPr>
        <w:jc w:val="center"/>
        <w:rPr>
          <w:sz w:val="22"/>
          <w:szCs w:val="22"/>
        </w:rPr>
      </w:pPr>
    </w:p>
    <w:p w14:paraId="0D25F724" w14:textId="77777777" w:rsidR="00EB5E66" w:rsidRDefault="00EB5E66" w:rsidP="0090495E">
      <w:pPr>
        <w:jc w:val="both"/>
      </w:pPr>
      <w:r>
        <w:lastRenderedPageBreak/>
        <w:t xml:space="preserve">We could have used Lidar with esp8266 but as baud rate of esp8266 is 9600 and baud rate of lidar is 115200 so we had to switch to Arduino uno, Esp8266 Tx &amp; Rx need to connect with Arduino’s Rx &amp; Tx respectively, Tx-Rx &amp; Rx-Tx as we will be using hardware serial port to communicate. </w:t>
      </w:r>
    </w:p>
    <w:p w14:paraId="42A58950" w14:textId="77777777" w:rsidR="00EB5E66" w:rsidRDefault="00EB5E66" w:rsidP="0090495E">
      <w:pPr>
        <w:jc w:val="both"/>
        <w:rPr>
          <w:noProof/>
        </w:rPr>
      </w:pPr>
    </w:p>
    <w:p w14:paraId="09601F6D" w14:textId="77777777" w:rsidR="00DC0735" w:rsidRDefault="00DC0735" w:rsidP="00EB5E66">
      <w:pPr>
        <w:jc w:val="center"/>
      </w:pPr>
    </w:p>
    <w:p w14:paraId="47A23BE4" w14:textId="77777777" w:rsidR="00DC0735" w:rsidRDefault="00DC0735" w:rsidP="00EB5E66">
      <w:pPr>
        <w:jc w:val="center"/>
      </w:pPr>
    </w:p>
    <w:p w14:paraId="35E06282" w14:textId="77777777" w:rsidR="00DC0735" w:rsidRDefault="00DC0735" w:rsidP="00EB5E66">
      <w:pPr>
        <w:jc w:val="center"/>
      </w:pPr>
    </w:p>
    <w:p w14:paraId="7C2FF668" w14:textId="77777777" w:rsidR="00DC0735" w:rsidRDefault="00DC0735" w:rsidP="00EB5E66">
      <w:pPr>
        <w:jc w:val="center"/>
      </w:pPr>
    </w:p>
    <w:p w14:paraId="570CE42C" w14:textId="77777777" w:rsidR="00DC0735" w:rsidRDefault="00DC0735" w:rsidP="00EB5E66">
      <w:pPr>
        <w:jc w:val="center"/>
      </w:pPr>
    </w:p>
    <w:p w14:paraId="63918905" w14:textId="77777777" w:rsidR="00EB5E66" w:rsidRDefault="00EB5E66" w:rsidP="00EB5E66">
      <w:pPr>
        <w:jc w:val="center"/>
      </w:pPr>
      <w:r>
        <w:rPr>
          <w:noProof/>
          <w:lang w:val="en-US"/>
        </w:rPr>
        <w:drawing>
          <wp:inline distT="0" distB="0" distL="0" distR="0" wp14:anchorId="520B5DCE" wp14:editId="191A7C5C">
            <wp:extent cx="3097810" cy="1304925"/>
            <wp:effectExtent l="0" t="0" r="7620" b="0"/>
            <wp:docPr id="24" name="Picture 24" descr="Serial communication between NodeMCU and Arduino - Iotgu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ial communication between NodeMCU and Arduino - Iotguider"/>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9598"/>
                    <a:stretch/>
                  </pic:blipFill>
                  <pic:spPr bwMode="auto">
                    <a:xfrm>
                      <a:off x="0" y="0"/>
                      <a:ext cx="3106284" cy="1308494"/>
                    </a:xfrm>
                    <a:prstGeom prst="rect">
                      <a:avLst/>
                    </a:prstGeom>
                    <a:noFill/>
                    <a:ln>
                      <a:noFill/>
                    </a:ln>
                    <a:extLst>
                      <a:ext uri="{53640926-AAD7-44D8-BBD7-CCE9431645EC}">
                        <a14:shadowObscured xmlns:a14="http://schemas.microsoft.com/office/drawing/2010/main"/>
                      </a:ext>
                    </a:extLst>
                  </pic:spPr>
                </pic:pic>
              </a:graphicData>
            </a:graphic>
          </wp:inline>
        </w:drawing>
      </w:r>
    </w:p>
    <w:p w14:paraId="61425F2E" w14:textId="77777777" w:rsidR="00EB5E66" w:rsidRDefault="00EB5E66" w:rsidP="00EB5E66">
      <w:pPr>
        <w:jc w:val="center"/>
      </w:pPr>
    </w:p>
    <w:p w14:paraId="4A4A43CC" w14:textId="7AB1BA1C" w:rsidR="00EB5E66" w:rsidRPr="00485DD4" w:rsidRDefault="00EB5E66" w:rsidP="00EB5E66">
      <w:pPr>
        <w:jc w:val="center"/>
        <w:rPr>
          <w:sz w:val="22"/>
          <w:szCs w:val="22"/>
        </w:rPr>
      </w:pPr>
      <w:r w:rsidRPr="00485DD4">
        <w:rPr>
          <w:sz w:val="22"/>
          <w:szCs w:val="22"/>
        </w:rPr>
        <w:t>Figure</w:t>
      </w:r>
      <w:r w:rsidR="00F41F44">
        <w:rPr>
          <w:sz w:val="22"/>
          <w:szCs w:val="22"/>
        </w:rPr>
        <w:t>3.13</w:t>
      </w:r>
      <w:r w:rsidRPr="00485DD4">
        <w:rPr>
          <w:sz w:val="22"/>
          <w:szCs w:val="22"/>
        </w:rPr>
        <w:t>: Arduino uno to ESP8266 Node MCU setup</w:t>
      </w:r>
    </w:p>
    <w:p w14:paraId="1E17CC04" w14:textId="77777777" w:rsidR="00EB5E66" w:rsidRDefault="00EB5E66" w:rsidP="00EB5E66">
      <w:pPr>
        <w:jc w:val="center"/>
      </w:pPr>
    </w:p>
    <w:p w14:paraId="47851B0B" w14:textId="07F5F398" w:rsidR="00EB5E66" w:rsidRDefault="00EB5E66" w:rsidP="0090495E">
      <w:pPr>
        <w:jc w:val="both"/>
      </w:pPr>
      <w:r>
        <w:t>After doing that we have codded our esp8266 to read data from the serial port along with a TCP/IP protocol to communicate. Code to generate  TCP/IP and to print data which we are readin</w:t>
      </w:r>
      <w:r w:rsidR="00485DD4">
        <w:t>g from serial port is as follow</w:t>
      </w:r>
    </w:p>
    <w:p w14:paraId="586B6311" w14:textId="77777777" w:rsidR="00EB5E66" w:rsidRDefault="00EB5E66" w:rsidP="0090495E">
      <w:pPr>
        <w:jc w:val="both"/>
      </w:pPr>
    </w:p>
    <w:p w14:paraId="49371F60" w14:textId="018ED328" w:rsidR="00EB5E66" w:rsidRDefault="00EB5E66" w:rsidP="0090495E">
      <w:pPr>
        <w:jc w:val="both"/>
      </w:pPr>
      <w:r>
        <w:t>We need to add a buffer here as well as because data coming from Arduino hardware serial port is not a complete package rather it transmits per bit.</w:t>
      </w:r>
    </w:p>
    <w:p w14:paraId="62BB8C86" w14:textId="77777777" w:rsidR="00EB5E66" w:rsidRDefault="00EB5E66" w:rsidP="0090495E">
      <w:pPr>
        <w:jc w:val="both"/>
      </w:pPr>
    </w:p>
    <w:p w14:paraId="0B261676" w14:textId="77777777" w:rsidR="002079C0" w:rsidRDefault="002079C0" w:rsidP="0090495E">
      <w:pPr>
        <w:jc w:val="both"/>
      </w:pPr>
    </w:p>
    <w:p w14:paraId="4F38515B" w14:textId="77777777" w:rsidR="002079C0" w:rsidRDefault="002079C0" w:rsidP="0090495E">
      <w:pPr>
        <w:jc w:val="both"/>
      </w:pPr>
    </w:p>
    <w:p w14:paraId="1ADE6FD6" w14:textId="77777777" w:rsidR="002079C0" w:rsidRPr="002079C0" w:rsidRDefault="002079C0" w:rsidP="002079C0">
      <w:pPr>
        <w:pStyle w:val="NormalWeb"/>
        <w:rPr>
          <w:rStyle w:val="SubtleEmphasis"/>
        </w:rPr>
      </w:pPr>
      <w:r w:rsidRPr="002079C0">
        <w:rPr>
          <w:rStyle w:val="SubtleEmphasis"/>
        </w:rPr>
        <w:t>3 Methodology</w:t>
      </w:r>
    </w:p>
    <w:p w14:paraId="3E95FB82" w14:textId="77777777" w:rsidR="002079C0" w:rsidRDefault="002079C0" w:rsidP="0090495E">
      <w:pPr>
        <w:jc w:val="both"/>
      </w:pPr>
    </w:p>
    <w:p w14:paraId="4DE7A9DC" w14:textId="77777777" w:rsidR="00EB5E66" w:rsidRDefault="00EB5E66" w:rsidP="0090495E">
      <w:pPr>
        <w:jc w:val="both"/>
      </w:pPr>
      <w:r>
        <w:t>After that as before we did if now the pc and the esp8266 is connected with the same network it will give an IP address as well as port to get the client connected now if the client is connected it will start transferring data.</w:t>
      </w:r>
    </w:p>
    <w:p w14:paraId="4B6C44D9" w14:textId="77777777" w:rsidR="00EB5E66" w:rsidRDefault="00EB5E66" w:rsidP="0090495E">
      <w:pPr>
        <w:jc w:val="both"/>
      </w:pPr>
      <w:r>
        <w:t>The key reason behind choosing TCP/IP protocol is that it is asynchronous so we don’t need to knock every time to transmit the data whenever the data will be available the transmission starts. As reading data and to work with it from TCP/IP is not that easy we have created virtual comport from TCP/IP to read and work with that information in code.</w:t>
      </w:r>
    </w:p>
    <w:p w14:paraId="139A1034" w14:textId="77777777" w:rsidR="00EB5E66" w:rsidRDefault="00EB5E66" w:rsidP="00EB5E66"/>
    <w:p w14:paraId="186C466D" w14:textId="77777777" w:rsidR="00EB5E66" w:rsidRDefault="00EB5E66" w:rsidP="00EB5E66">
      <w:pPr>
        <w:jc w:val="center"/>
      </w:pPr>
      <w:r w:rsidRPr="00682ABD">
        <w:rPr>
          <w:noProof/>
          <w:lang w:val="en-US"/>
        </w:rPr>
        <w:lastRenderedPageBreak/>
        <w:drawing>
          <wp:inline distT="0" distB="0" distL="0" distR="0" wp14:anchorId="1C6DAD96" wp14:editId="0E986321">
            <wp:extent cx="3790950" cy="3644900"/>
            <wp:effectExtent l="0" t="0" r="0" b="0"/>
            <wp:docPr id="26" name="Google Shape;578;p14"/>
            <wp:cNvGraphicFramePr/>
            <a:graphic xmlns:a="http://schemas.openxmlformats.org/drawingml/2006/main">
              <a:graphicData uri="http://schemas.openxmlformats.org/drawingml/2006/picture">
                <pic:pic xmlns:pic="http://schemas.openxmlformats.org/drawingml/2006/picture">
                  <pic:nvPicPr>
                    <pic:cNvPr id="578" name="Google Shape;578;p14"/>
                    <pic:cNvPicPr preferRelativeResize="0"/>
                  </pic:nvPicPr>
                  <pic:blipFill rotWithShape="1">
                    <a:blip r:embed="rId37">
                      <a:alphaModFix/>
                    </a:blip>
                    <a:srcRect/>
                    <a:stretch/>
                  </pic:blipFill>
                  <pic:spPr>
                    <a:xfrm>
                      <a:off x="0" y="0"/>
                      <a:ext cx="3790950" cy="3644900"/>
                    </a:xfrm>
                    <a:prstGeom prst="rect">
                      <a:avLst/>
                    </a:prstGeom>
                    <a:noFill/>
                    <a:ln>
                      <a:noFill/>
                    </a:ln>
                  </pic:spPr>
                </pic:pic>
              </a:graphicData>
            </a:graphic>
          </wp:inline>
        </w:drawing>
      </w:r>
    </w:p>
    <w:p w14:paraId="0CD68B88" w14:textId="071FA9CE" w:rsidR="00EB5E66" w:rsidRDefault="00F41F44" w:rsidP="00EB5E66">
      <w:pPr>
        <w:jc w:val="center"/>
      </w:pPr>
      <w:r>
        <w:t>Figure 3.14:</w:t>
      </w:r>
      <w:r w:rsidR="00C74980">
        <w:t xml:space="preserve"> Virtual Com port</w:t>
      </w:r>
    </w:p>
    <w:p w14:paraId="1DB3A245" w14:textId="77777777" w:rsidR="00EB5E66" w:rsidRDefault="00EB5E66" w:rsidP="002079C0">
      <w:pPr>
        <w:jc w:val="both"/>
      </w:pPr>
      <w:r>
        <w:t>Selecting the baud rate and giving respective IP address and port we need to select a comport now if we activate the TCP-Com it will create a virtual comport to our pc.</w:t>
      </w:r>
    </w:p>
    <w:p w14:paraId="0F64FDF2" w14:textId="77777777" w:rsidR="00EB5E66" w:rsidRDefault="00EB5E66" w:rsidP="002079C0">
      <w:pPr>
        <w:jc w:val="both"/>
      </w:pPr>
      <w:r>
        <w:t>Now again we can have access to data from our Arduino serial monitor by selecting the virtual comport number as created before.</w:t>
      </w:r>
    </w:p>
    <w:p w14:paraId="354A1B76" w14:textId="77777777" w:rsidR="00FC1D45" w:rsidRDefault="00FC1D45" w:rsidP="002079C0">
      <w:pPr>
        <w:jc w:val="both"/>
      </w:pPr>
    </w:p>
    <w:p w14:paraId="7E9E469E" w14:textId="5C0C0F30" w:rsidR="00757EE5" w:rsidRPr="00822E80" w:rsidRDefault="00757EE5" w:rsidP="00822E80">
      <w:pPr>
        <w:pStyle w:val="ListParagraph"/>
        <w:numPr>
          <w:ilvl w:val="3"/>
          <w:numId w:val="24"/>
        </w:numPr>
        <w:jc w:val="both"/>
        <w:rPr>
          <w:b/>
        </w:rPr>
      </w:pPr>
      <w:r w:rsidRPr="00822E80">
        <w:rPr>
          <w:b/>
        </w:rPr>
        <w:t>Integration</w:t>
      </w:r>
      <w:r w:rsidR="00E370D2">
        <w:rPr>
          <w:b/>
        </w:rPr>
        <w:t xml:space="preserve"> of Li-DAR and Servo motor</w:t>
      </w:r>
      <w:r w:rsidRPr="00822E80">
        <w:rPr>
          <w:b/>
        </w:rPr>
        <w:t>:</w:t>
      </w:r>
    </w:p>
    <w:p w14:paraId="57F38F5D" w14:textId="77777777" w:rsidR="00757EE5" w:rsidRDefault="00757EE5" w:rsidP="0090495E">
      <w:pPr>
        <w:jc w:val="both"/>
        <w:rPr>
          <w:b/>
        </w:rPr>
      </w:pPr>
    </w:p>
    <w:p w14:paraId="7724F2C2" w14:textId="59A973DF" w:rsidR="00757EE5" w:rsidRDefault="00757EE5" w:rsidP="002079C0">
      <w:pPr>
        <w:jc w:val="both"/>
      </w:pPr>
      <w:r>
        <w:t>The Rover must map its frontal environment for navigation. In order to do that, the Lidar must move on its own axis to pick up data for plotting. So, a servo motor is used and programmed to rotate from 0 to 180 degrees. Lidar is set up on top of the Servo Motor in such a way that its wires connected to Arduino does not get tangled. The diagram below shows the particular hardware setup of Lidar on a Servo</w:t>
      </w:r>
      <w:r w:rsidR="002079C0">
        <w:t xml:space="preserve"> Motor connected to an Arduino.</w:t>
      </w:r>
    </w:p>
    <w:p w14:paraId="54CF0987" w14:textId="77777777" w:rsidR="002079C0" w:rsidRDefault="00757EE5" w:rsidP="002079C0">
      <w:pPr>
        <w:tabs>
          <w:tab w:val="left" w:pos="1534"/>
        </w:tabs>
        <w:jc w:val="both"/>
      </w:pPr>
      <w:r>
        <w:t xml:space="preserve">The integration of the Lidar and Servo on hardware is complete. And after uploading the code to the Arduino Uno, open the available serial port. When we open the serial monitor and select the baud rate 115200, the serial monitor will communicate with the system </w:t>
      </w:r>
    </w:p>
    <w:p w14:paraId="0743FA6E" w14:textId="77777777" w:rsidR="002079C0" w:rsidRDefault="002079C0" w:rsidP="002079C0">
      <w:pPr>
        <w:tabs>
          <w:tab w:val="left" w:pos="1534"/>
        </w:tabs>
        <w:jc w:val="both"/>
      </w:pPr>
    </w:p>
    <w:p w14:paraId="55EB1092" w14:textId="77777777" w:rsidR="002079C0" w:rsidRDefault="002079C0" w:rsidP="002079C0">
      <w:pPr>
        <w:tabs>
          <w:tab w:val="left" w:pos="1534"/>
        </w:tabs>
        <w:jc w:val="both"/>
      </w:pPr>
    </w:p>
    <w:p w14:paraId="19B3265B" w14:textId="25AD5FE1" w:rsidR="00757EE5" w:rsidRDefault="00757EE5" w:rsidP="002079C0">
      <w:pPr>
        <w:tabs>
          <w:tab w:val="left" w:pos="1534"/>
        </w:tabs>
        <w:jc w:val="both"/>
      </w:pPr>
      <w:r>
        <w:t xml:space="preserve">through Arduino Uno. The Serial Monitor shows the </w:t>
      </w:r>
      <w:r w:rsidRPr="008A1C4A">
        <w:t>distance</w:t>
      </w:r>
      <w:r>
        <w:t xml:space="preserve"> the Lidar is picking up at each </w:t>
      </w:r>
      <w:r w:rsidRPr="008A1C4A">
        <w:t>degree</w:t>
      </w:r>
      <w:r>
        <w:t xml:space="preserve"> when the servo motor is rotating from 0 to 180 degrees.</w:t>
      </w:r>
    </w:p>
    <w:p w14:paraId="08D33266" w14:textId="77777777" w:rsidR="00757EE5" w:rsidRDefault="00757EE5" w:rsidP="00757EE5">
      <w:pPr>
        <w:tabs>
          <w:tab w:val="left" w:pos="1534"/>
        </w:tabs>
        <w:jc w:val="center"/>
      </w:pPr>
      <w:r>
        <w:rPr>
          <w:noProof/>
          <w:lang w:val="en-US"/>
        </w:rPr>
        <w:lastRenderedPageBreak/>
        <w:drawing>
          <wp:inline distT="0" distB="0" distL="0" distR="0" wp14:anchorId="4043E4CF" wp14:editId="77457246">
            <wp:extent cx="5080884" cy="2886324"/>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rotWithShape="1">
                    <a:blip r:embed="rId38">
                      <a:extLst>
                        <a:ext uri="{28A0092B-C50C-407E-A947-70E740481C1C}">
                          <a14:useLocalDpi xmlns:a14="http://schemas.microsoft.com/office/drawing/2010/main" val="0"/>
                        </a:ext>
                      </a:extLst>
                    </a:blip>
                    <a:srcRect r="4348"/>
                    <a:stretch/>
                  </pic:blipFill>
                  <pic:spPr bwMode="auto">
                    <a:xfrm>
                      <a:off x="0" y="0"/>
                      <a:ext cx="5093771" cy="2893645"/>
                    </a:xfrm>
                    <a:prstGeom prst="rect">
                      <a:avLst/>
                    </a:prstGeom>
                    <a:ln>
                      <a:noFill/>
                    </a:ln>
                    <a:extLst>
                      <a:ext uri="{53640926-AAD7-44D8-BBD7-CCE9431645EC}">
                        <a14:shadowObscured xmlns:a14="http://schemas.microsoft.com/office/drawing/2010/main"/>
                      </a:ext>
                    </a:extLst>
                  </pic:spPr>
                </pic:pic>
              </a:graphicData>
            </a:graphic>
          </wp:inline>
        </w:drawing>
      </w:r>
    </w:p>
    <w:p w14:paraId="29413585" w14:textId="2419D685" w:rsidR="00757EE5" w:rsidRDefault="00F41F44" w:rsidP="00757EE5">
      <w:pPr>
        <w:tabs>
          <w:tab w:val="left" w:pos="1534"/>
        </w:tabs>
        <w:jc w:val="center"/>
      </w:pPr>
      <w:r>
        <w:t xml:space="preserve">Figure 3.15: </w:t>
      </w:r>
      <w:r w:rsidR="009E1C52">
        <w:t>Output data from Li-DAR and servo motor</w:t>
      </w:r>
    </w:p>
    <w:p w14:paraId="190E5673" w14:textId="77777777" w:rsidR="00757EE5" w:rsidRPr="00757EE5" w:rsidRDefault="00757EE5" w:rsidP="00757EE5">
      <w:pPr>
        <w:jc w:val="both"/>
        <w:rPr>
          <w:b/>
        </w:rPr>
      </w:pPr>
    </w:p>
    <w:p w14:paraId="488FB063" w14:textId="77777777" w:rsidR="00757EE5" w:rsidRPr="00757EE5" w:rsidRDefault="00757EE5" w:rsidP="00757EE5">
      <w:pPr>
        <w:jc w:val="both"/>
        <w:rPr>
          <w:b/>
        </w:rPr>
      </w:pPr>
    </w:p>
    <w:p w14:paraId="3B75C7FF" w14:textId="77777777" w:rsidR="009E1C52" w:rsidRPr="00757EE5" w:rsidRDefault="009E1C52" w:rsidP="008A1C4A">
      <w:pPr>
        <w:jc w:val="both"/>
        <w:rPr>
          <w:b/>
          <w:bCs/>
          <w:sz w:val="28"/>
          <w:szCs w:val="28"/>
        </w:rPr>
      </w:pPr>
    </w:p>
    <w:p w14:paraId="64F19955" w14:textId="744038F2" w:rsidR="002A0D18" w:rsidRPr="00757EE5" w:rsidRDefault="00757EE5" w:rsidP="00822E80">
      <w:pPr>
        <w:pStyle w:val="ListParagraph"/>
        <w:numPr>
          <w:ilvl w:val="2"/>
          <w:numId w:val="24"/>
        </w:numPr>
        <w:jc w:val="both"/>
        <w:rPr>
          <w:b/>
          <w:bCs/>
          <w:sz w:val="28"/>
          <w:szCs w:val="28"/>
        </w:rPr>
      </w:pPr>
      <w:r w:rsidRPr="00757EE5">
        <w:rPr>
          <w:b/>
          <w:bCs/>
          <w:sz w:val="28"/>
          <w:szCs w:val="28"/>
        </w:rPr>
        <w:t>Li-</w:t>
      </w:r>
      <w:r w:rsidR="002A0D18" w:rsidRPr="00757EE5">
        <w:rPr>
          <w:b/>
          <w:bCs/>
          <w:sz w:val="28"/>
          <w:szCs w:val="28"/>
        </w:rPr>
        <w:t xml:space="preserve">DAR Mapping and Navigation </w:t>
      </w:r>
    </w:p>
    <w:p w14:paraId="78085F62" w14:textId="77777777" w:rsidR="00757EE5" w:rsidRPr="00757EE5" w:rsidRDefault="00757EE5" w:rsidP="00757EE5">
      <w:pPr>
        <w:pStyle w:val="ListParagraph"/>
        <w:ind w:left="1080"/>
        <w:jc w:val="both"/>
        <w:rPr>
          <w:b/>
          <w:sz w:val="28"/>
          <w:szCs w:val="28"/>
        </w:rPr>
      </w:pPr>
    </w:p>
    <w:p w14:paraId="23943BFB" w14:textId="77777777" w:rsidR="002A0D18" w:rsidRPr="00AC3A57" w:rsidRDefault="002A0D18" w:rsidP="0090495E">
      <w:pPr>
        <w:spacing w:line="360" w:lineRule="auto"/>
        <w:jc w:val="both"/>
      </w:pPr>
      <w:r w:rsidRPr="00AC3A57">
        <w:t>Before we transport the data from the</w:t>
      </w:r>
      <w:r>
        <w:t xml:space="preserve"> above created TCP-Com i.e. virtual com port to </w:t>
      </w:r>
      <w:r w:rsidRPr="00AC3A57">
        <w:t>Python, it is important to understand the nature of the data. Let’s recall the hardware setup, where the Lidar was set-up on a servo motor which rotates from 0 to 180 degrees. The incoming data in the TCP/IP is a distance that the Lidar is picking up at a certain degree. So, we have a pair of data (a degree, a distance) at every instant. This stream of data ha</w:t>
      </w:r>
      <w:r>
        <w:t>s to be accessed from the virtual com port</w:t>
      </w:r>
      <w:r w:rsidRPr="00AC3A57">
        <w:t xml:space="preserve"> and plotted in a suitable environment.</w:t>
      </w:r>
    </w:p>
    <w:p w14:paraId="5747CC4E" w14:textId="50200F88" w:rsidR="00C87697" w:rsidRDefault="002A0D18" w:rsidP="0076556F">
      <w:pPr>
        <w:spacing w:line="360" w:lineRule="auto"/>
        <w:jc w:val="both"/>
      </w:pPr>
      <w:r w:rsidRPr="00AC3A57">
        <w:t>Many tools and software are available for plotting coordinates data, many gave appreciable results, but we aspired to create the perfect mapping environment. Therefore, we proceeded with Python. Python offe</w:t>
      </w:r>
      <w:r>
        <w:t>rs a special Python package which</w:t>
      </w:r>
      <w:r w:rsidRPr="00AC3A57">
        <w:t xml:space="preserve"> is especially designed to build maps of environments. PyCharm</w:t>
      </w:r>
      <w:r>
        <w:t xml:space="preserve"> is the best IDE for compiling P</w:t>
      </w:r>
      <w:r w:rsidRPr="00AC3A57">
        <w:t xml:space="preserve">ython programs of this specific kind, that is, where a graphical map has to be created. </w:t>
      </w:r>
    </w:p>
    <w:p w14:paraId="3086430D" w14:textId="1187EBBA" w:rsidR="009E1C52" w:rsidRPr="002079C0" w:rsidRDefault="002079C0" w:rsidP="002079C0">
      <w:pPr>
        <w:pStyle w:val="NormalWeb"/>
        <w:rPr>
          <w:i/>
          <w:iCs/>
          <w:color w:val="808080" w:themeColor="text1" w:themeTint="7F"/>
        </w:rPr>
      </w:pPr>
      <w:r w:rsidRPr="002079C0">
        <w:rPr>
          <w:rStyle w:val="SubtleEmphasis"/>
        </w:rPr>
        <w:t>3 Methodology</w:t>
      </w:r>
    </w:p>
    <w:p w14:paraId="72E1FFC1" w14:textId="77777777" w:rsidR="002A0D18" w:rsidRDefault="002A0D18" w:rsidP="0090495E">
      <w:pPr>
        <w:spacing w:line="360" w:lineRule="auto"/>
        <w:jc w:val="both"/>
      </w:pPr>
      <w:bookmarkStart w:id="9" w:name="_GoBack"/>
      <w:bookmarkEnd w:id="9"/>
      <w:r w:rsidRPr="00AC3A57">
        <w:t xml:space="preserve">A step by step explanation of how PyCharm creates the mapping environment is discussed below. </w:t>
      </w:r>
    </w:p>
    <w:p w14:paraId="631D9708" w14:textId="77777777" w:rsidR="002A0D18" w:rsidRDefault="002A0D18" w:rsidP="0090495E">
      <w:pPr>
        <w:spacing w:line="360" w:lineRule="auto"/>
        <w:jc w:val="both"/>
      </w:pPr>
      <w:r w:rsidRPr="00AC3A57">
        <w:t>Firstly, a Graphical User Interface (GUI) of the RADAR for 0 to 180 degrees is created</w:t>
      </w:r>
      <w:r>
        <w:t xml:space="preserve"> using a</w:t>
      </w:r>
      <w:r w:rsidRPr="00AC3A57">
        <w:t xml:space="preserve"> Python library</w:t>
      </w:r>
      <w:r>
        <w:t xml:space="preserve"> called</w:t>
      </w:r>
      <w:r w:rsidRPr="00AC3A57">
        <w:t xml:space="preserve"> ‘matplotlib’. The ‘m</w:t>
      </w:r>
      <w:r w:rsidRPr="00AC3A57">
        <w:rPr>
          <w:rStyle w:val="Emphasis"/>
          <w:bCs/>
          <w:shd w:val="clear" w:color="auto" w:fill="FFFFFF"/>
        </w:rPr>
        <w:t>atplotlib’</w:t>
      </w:r>
      <w:r w:rsidRPr="00AC3A57">
        <w:rPr>
          <w:shd w:val="clear" w:color="auto" w:fill="FFFFFF"/>
        </w:rPr>
        <w:t xml:space="preserve"> is a comprehensive library for </w:t>
      </w:r>
      <w:r w:rsidRPr="00AC3A57">
        <w:rPr>
          <w:shd w:val="clear" w:color="auto" w:fill="FFFFFF"/>
        </w:rPr>
        <w:lastRenderedPageBreak/>
        <w:t>creating static, animated, and interactive visualizations in Python.</w:t>
      </w:r>
      <w:r>
        <w:rPr>
          <w:shd w:val="clear" w:color="auto" w:fill="FFFFFF"/>
        </w:rPr>
        <w:t xml:space="preserve"> The RADAR GUI in by PyCharm is shown below. </w:t>
      </w:r>
      <w:r w:rsidRPr="00AC3A57">
        <w:t xml:space="preserve">    </w:t>
      </w:r>
    </w:p>
    <w:p w14:paraId="37EEE5F3" w14:textId="77777777" w:rsidR="009E1C52" w:rsidRPr="00AC3A57" w:rsidRDefault="009E1C52" w:rsidP="002A0D18">
      <w:pPr>
        <w:spacing w:line="360" w:lineRule="auto"/>
      </w:pPr>
    </w:p>
    <w:p w14:paraId="5B9C7B35" w14:textId="77777777" w:rsidR="002A0D18" w:rsidRDefault="002A0D18" w:rsidP="002A0D18">
      <w:pPr>
        <w:jc w:val="center"/>
      </w:pPr>
      <w:r w:rsidRPr="00D00C62">
        <w:rPr>
          <w:noProof/>
          <w:lang w:val="en-US"/>
        </w:rPr>
        <w:drawing>
          <wp:inline distT="0" distB="0" distL="0" distR="0" wp14:anchorId="482C8192" wp14:editId="07CB54CC">
            <wp:extent cx="4771442" cy="2173458"/>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96814" cy="2185016"/>
                    </a:xfrm>
                    <a:prstGeom prst="rect">
                      <a:avLst/>
                    </a:prstGeom>
                  </pic:spPr>
                </pic:pic>
              </a:graphicData>
            </a:graphic>
          </wp:inline>
        </w:drawing>
      </w:r>
    </w:p>
    <w:p w14:paraId="5D9A58B2" w14:textId="77777777" w:rsidR="009E1C52" w:rsidRDefault="009E1C52" w:rsidP="002A0D18">
      <w:pPr>
        <w:jc w:val="center"/>
      </w:pPr>
    </w:p>
    <w:p w14:paraId="1D2F9512" w14:textId="65B1BA42" w:rsidR="002A0D18" w:rsidRDefault="00C4578B" w:rsidP="002A0D18">
      <w:pPr>
        <w:rPr>
          <w:sz w:val="22"/>
          <w:szCs w:val="22"/>
        </w:rPr>
      </w:pPr>
      <w:r>
        <w:t xml:space="preserve">    </w:t>
      </w:r>
      <w:r w:rsidR="009E1C52">
        <w:t xml:space="preserve">         </w:t>
      </w:r>
      <w:r>
        <w:t>Figure 3.16:</w:t>
      </w:r>
      <w:r w:rsidR="009E1C52">
        <w:t xml:space="preserve"> </w:t>
      </w:r>
      <w:r w:rsidR="009E1C52" w:rsidRPr="009E1C52">
        <w:rPr>
          <w:sz w:val="22"/>
          <w:szCs w:val="22"/>
        </w:rPr>
        <w:t>Graphical User Interface (GUI) of the RADAR for 0 to 180 degrees</w:t>
      </w:r>
    </w:p>
    <w:p w14:paraId="6E436072" w14:textId="77777777" w:rsidR="009E1C52" w:rsidRDefault="009E1C52" w:rsidP="002A0D18">
      <w:pPr>
        <w:rPr>
          <w:sz w:val="22"/>
          <w:szCs w:val="22"/>
        </w:rPr>
      </w:pPr>
    </w:p>
    <w:p w14:paraId="29D7F9E4" w14:textId="77777777" w:rsidR="009E1C52" w:rsidRPr="009E1C52" w:rsidRDefault="009E1C52" w:rsidP="002A0D18">
      <w:pPr>
        <w:rPr>
          <w:sz w:val="22"/>
          <w:szCs w:val="22"/>
        </w:rPr>
      </w:pPr>
    </w:p>
    <w:p w14:paraId="4576994C" w14:textId="77777777" w:rsidR="002A0D18" w:rsidRPr="00AC3A57" w:rsidRDefault="002A0D18" w:rsidP="002A0D18">
      <w:pPr>
        <w:spacing w:line="360" w:lineRule="auto"/>
        <w:jc w:val="both"/>
      </w:pPr>
      <w:r w:rsidRPr="00AC3A57">
        <w:t>Secondly, remember the stream of data</w:t>
      </w:r>
      <w:r>
        <w:t xml:space="preserve"> continuously</w:t>
      </w:r>
      <w:r w:rsidRPr="00AC3A57">
        <w:t xml:space="preserve"> incoming in the TCP/IP. Now, we can program to say- find the Arduino ports, select the active port, and start communication with it. This is done using the Python library called ‘pyserial’. The </w:t>
      </w:r>
      <w:r w:rsidRPr="00AC3A57">
        <w:rPr>
          <w:shd w:val="clear" w:color="auto" w:fill="FFFFFF"/>
        </w:rPr>
        <w:t xml:space="preserve">‘pyserial’ library encapsulates the access for the serial port and provides backend for Python running on operating systems such as Windows, OSX, Linux etc. </w:t>
      </w:r>
      <w:r w:rsidRPr="00AC3A57">
        <w:t xml:space="preserve">So, the PyCharm IDE can now access the TCP/IP, fetch the data, as it is, and put those data coordinates on the GUI that has already been created. </w:t>
      </w:r>
    </w:p>
    <w:p w14:paraId="71E3D691" w14:textId="77777777" w:rsidR="002A0D18" w:rsidRPr="00AC3A57" w:rsidRDefault="002A0D18" w:rsidP="002A0D18">
      <w:pPr>
        <w:spacing w:line="360" w:lineRule="auto"/>
        <w:jc w:val="both"/>
      </w:pPr>
      <w:r w:rsidRPr="00AC3A57">
        <w:t>Finall</w:t>
      </w:r>
      <w:r>
        <w:t>y, the system requires a method</w:t>
      </w:r>
      <w:r w:rsidRPr="00AC3A57">
        <w:t xml:space="preserve"> to clean the</w:t>
      </w:r>
      <w:r>
        <w:t xml:space="preserve"> already</w:t>
      </w:r>
      <w:r w:rsidRPr="00AC3A57">
        <w:t xml:space="preserve"> populated GUI after a few iterations. An infinite loop removes some of the previous data points and constantly updates the GUI radar after every 180 degrees with new incoming Arduino data.   </w:t>
      </w:r>
    </w:p>
    <w:p w14:paraId="5377E966" w14:textId="77777777" w:rsidR="00C87697" w:rsidRDefault="002A0D18" w:rsidP="00C87697">
      <w:pPr>
        <w:spacing w:line="360" w:lineRule="auto"/>
        <w:jc w:val="both"/>
      </w:pPr>
      <w:r w:rsidRPr="00AC3A57">
        <w:t>Note: We are not updating the</w:t>
      </w:r>
      <w:r>
        <w:t xml:space="preserve"> hardware</w:t>
      </w:r>
      <w:r w:rsidRPr="00AC3A57">
        <w:t xml:space="preserve"> data in any way nor processing it. The data picked up by the Lidar set-up on the motor, stays as it is. Python is only used to plot that stream of absolute real data from the TCP/IP to build an almost accurate map of the real environment.</w:t>
      </w:r>
    </w:p>
    <w:p w14:paraId="40F31C23" w14:textId="3A41D8D4" w:rsidR="009E1C52" w:rsidRPr="00C87697" w:rsidRDefault="002079C0" w:rsidP="00C87697">
      <w:pPr>
        <w:spacing w:line="360" w:lineRule="auto"/>
        <w:jc w:val="both"/>
      </w:pPr>
      <w:r w:rsidRPr="002079C0">
        <w:rPr>
          <w:rStyle w:val="SubtleEmphasis"/>
        </w:rPr>
        <w:t>3 Methodology</w:t>
      </w:r>
    </w:p>
    <w:p w14:paraId="498B42FB" w14:textId="77777777" w:rsidR="009E1C52" w:rsidRPr="00AC3A57" w:rsidRDefault="009E1C52" w:rsidP="002A0D18">
      <w:pPr>
        <w:spacing w:line="360" w:lineRule="auto"/>
        <w:jc w:val="both"/>
      </w:pPr>
    </w:p>
    <w:p w14:paraId="1C00E8A1" w14:textId="77777777" w:rsidR="00757EE5" w:rsidRPr="00757EE5" w:rsidRDefault="00757EE5" w:rsidP="00757EE5">
      <w:pPr>
        <w:rPr>
          <w:b/>
          <w:bCs/>
          <w:sz w:val="28"/>
          <w:szCs w:val="28"/>
        </w:rPr>
      </w:pPr>
      <w:r w:rsidRPr="00757EE5">
        <w:rPr>
          <w:sz w:val="28"/>
          <w:szCs w:val="28"/>
        </w:rPr>
        <w:t xml:space="preserve"> </w:t>
      </w:r>
      <w:r w:rsidRPr="00757EE5">
        <w:rPr>
          <w:b/>
          <w:sz w:val="28"/>
          <w:szCs w:val="28"/>
        </w:rPr>
        <w:t xml:space="preserve">3.3.4 </w:t>
      </w:r>
      <w:r w:rsidRPr="00757EE5">
        <w:rPr>
          <w:b/>
          <w:bCs/>
          <w:sz w:val="28"/>
          <w:szCs w:val="28"/>
        </w:rPr>
        <w:t>Rover Control Block with Arduino Nano and Esp8266:</w:t>
      </w:r>
    </w:p>
    <w:p w14:paraId="69E92BFF" w14:textId="77777777" w:rsidR="00757EE5" w:rsidRDefault="00757EE5" w:rsidP="00757EE5">
      <w:pPr>
        <w:rPr>
          <w:b/>
          <w:bCs/>
        </w:rPr>
      </w:pPr>
    </w:p>
    <w:p w14:paraId="3149C8BA" w14:textId="77777777" w:rsidR="00757EE5" w:rsidRDefault="00757EE5" w:rsidP="00757EE5">
      <w:r>
        <w:t>Controlling rover under the same network is very important, in our design we have used Arduino Nano along with ESP8266 to BTS796o motor driver.</w:t>
      </w:r>
    </w:p>
    <w:p w14:paraId="76A66168" w14:textId="77777777" w:rsidR="00757EE5" w:rsidRDefault="00757EE5" w:rsidP="00757EE5"/>
    <w:p w14:paraId="67F3CAD0" w14:textId="77777777" w:rsidR="00757EE5" w:rsidRDefault="00757EE5" w:rsidP="00757EE5">
      <w:pPr>
        <w:jc w:val="center"/>
      </w:pPr>
      <w:r>
        <w:rPr>
          <w:noProof/>
          <w:lang w:val="en-US"/>
        </w:rPr>
        <w:drawing>
          <wp:inline distT="0" distB="0" distL="0" distR="0" wp14:anchorId="755EB664" wp14:editId="4D880C25">
            <wp:extent cx="2181225" cy="1226860"/>
            <wp:effectExtent l="0" t="0" r="0" b="0"/>
            <wp:docPr id="38" name="Picture 38" descr="SOURCE CODE] Easy Setup Motor Driver BTN7960/ BTS7960 with Arduin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URCE CODE] Easy Setup Motor Driver BTN7960/ BTS7960 with Arduino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3344" cy="1233676"/>
                    </a:xfrm>
                    <a:prstGeom prst="rect">
                      <a:avLst/>
                    </a:prstGeom>
                    <a:noFill/>
                    <a:ln>
                      <a:noFill/>
                    </a:ln>
                  </pic:spPr>
                </pic:pic>
              </a:graphicData>
            </a:graphic>
          </wp:inline>
        </w:drawing>
      </w:r>
    </w:p>
    <w:p w14:paraId="0EB88D52" w14:textId="77777777" w:rsidR="00757EE5" w:rsidRDefault="00757EE5" w:rsidP="00757EE5"/>
    <w:p w14:paraId="59122AA6" w14:textId="66746478" w:rsidR="00757EE5" w:rsidRDefault="00757EE5" w:rsidP="00757EE5">
      <w:pPr>
        <w:jc w:val="center"/>
        <w:rPr>
          <w:sz w:val="22"/>
          <w:szCs w:val="22"/>
        </w:rPr>
      </w:pPr>
      <w:r w:rsidRPr="00757EE5">
        <w:rPr>
          <w:sz w:val="22"/>
          <w:szCs w:val="22"/>
        </w:rPr>
        <w:t>Figure</w:t>
      </w:r>
      <w:r w:rsidR="00C4578B">
        <w:rPr>
          <w:sz w:val="22"/>
          <w:szCs w:val="22"/>
        </w:rPr>
        <w:t xml:space="preserve"> 3.17</w:t>
      </w:r>
      <w:r w:rsidRPr="00757EE5">
        <w:rPr>
          <w:sz w:val="22"/>
          <w:szCs w:val="22"/>
        </w:rPr>
        <w:t>: BTS motor driver</w:t>
      </w:r>
    </w:p>
    <w:p w14:paraId="29C71327" w14:textId="77777777" w:rsidR="009E1C52" w:rsidRPr="00757EE5" w:rsidRDefault="009E1C52" w:rsidP="00757EE5">
      <w:pPr>
        <w:jc w:val="center"/>
        <w:rPr>
          <w:sz w:val="22"/>
          <w:szCs w:val="22"/>
        </w:rPr>
      </w:pPr>
    </w:p>
    <w:p w14:paraId="28FB146C" w14:textId="77777777" w:rsidR="00757EE5" w:rsidRDefault="00757EE5" w:rsidP="0090495E">
      <w:pPr>
        <w:jc w:val="both"/>
      </w:pPr>
      <w:r>
        <w:t>Connection of BTS with Arduino nano is specified in code, as we have design out rover to control through wi-fi network now we will be creating a hotspot through ESP8266 as well as we will create a source code format from RemoteXY platform and put our main code in it with specified format to generate hotspot and as well as mobile app to control our rover.</w:t>
      </w:r>
    </w:p>
    <w:p w14:paraId="434B3F36" w14:textId="77777777" w:rsidR="00757EE5" w:rsidRDefault="00757EE5" w:rsidP="0090495E">
      <w:pPr>
        <w:jc w:val="both"/>
      </w:pPr>
    </w:p>
    <w:p w14:paraId="38C4DB80" w14:textId="77777777" w:rsidR="00757EE5" w:rsidRDefault="00757EE5" w:rsidP="00757EE5">
      <w:pPr>
        <w:jc w:val="center"/>
      </w:pPr>
      <w:r w:rsidRPr="003D7DF8">
        <w:rPr>
          <w:noProof/>
          <w:lang w:val="en-US"/>
        </w:rPr>
        <w:drawing>
          <wp:inline distT="0" distB="0" distL="0" distR="0" wp14:anchorId="7746BDFB" wp14:editId="6FF33E84">
            <wp:extent cx="4256405" cy="253033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1299" cy="2533240"/>
                    </a:xfrm>
                    <a:prstGeom prst="rect">
                      <a:avLst/>
                    </a:prstGeom>
                  </pic:spPr>
                </pic:pic>
              </a:graphicData>
            </a:graphic>
          </wp:inline>
        </w:drawing>
      </w:r>
    </w:p>
    <w:p w14:paraId="73259204" w14:textId="77777777" w:rsidR="00757EE5" w:rsidRDefault="00757EE5" w:rsidP="00757EE5">
      <w:pPr>
        <w:jc w:val="center"/>
      </w:pPr>
    </w:p>
    <w:p w14:paraId="035F9F77" w14:textId="1A3F3EDD" w:rsidR="00757EE5" w:rsidRPr="00757EE5" w:rsidRDefault="00757EE5" w:rsidP="00757EE5">
      <w:pPr>
        <w:jc w:val="center"/>
        <w:rPr>
          <w:sz w:val="22"/>
          <w:szCs w:val="22"/>
        </w:rPr>
      </w:pPr>
      <w:r w:rsidRPr="00757EE5">
        <w:rPr>
          <w:sz w:val="22"/>
          <w:szCs w:val="22"/>
        </w:rPr>
        <w:t>Figure</w:t>
      </w:r>
      <w:r w:rsidR="00C4578B">
        <w:rPr>
          <w:sz w:val="22"/>
          <w:szCs w:val="22"/>
        </w:rPr>
        <w:t>3.18</w:t>
      </w:r>
      <w:r w:rsidRPr="00757EE5">
        <w:rPr>
          <w:sz w:val="22"/>
          <w:szCs w:val="22"/>
        </w:rPr>
        <w:t xml:space="preserve">: RemoteXY coding Platform </w:t>
      </w:r>
    </w:p>
    <w:p w14:paraId="06753D06" w14:textId="77777777" w:rsidR="00757EE5" w:rsidRDefault="00757EE5" w:rsidP="00757EE5">
      <w:pPr>
        <w:jc w:val="center"/>
      </w:pPr>
    </w:p>
    <w:p w14:paraId="5AB2C9C6" w14:textId="77777777" w:rsidR="00757EE5" w:rsidRDefault="00757EE5" w:rsidP="0090495E">
      <w:pPr>
        <w:jc w:val="both"/>
      </w:pPr>
      <w:r>
        <w:t>Arduino nano, esp8266 and type of network is selected now we need to design GUI through this platform for user interface. Installing mobile app (RemoteXY) now if we get connected to our generated network hotspot, we will get to see the same GUI as we have designed and uploaded to the Arduino Nano. And here it is the end of our control system design. So now if we powerup the whole system and we will be all set to go.</w:t>
      </w:r>
    </w:p>
    <w:p w14:paraId="09F7E066" w14:textId="77777777" w:rsidR="002079C0" w:rsidRDefault="002079C0" w:rsidP="002079C0">
      <w:pPr>
        <w:pStyle w:val="NormalWeb"/>
        <w:rPr>
          <w:b/>
          <w:sz w:val="28"/>
          <w:szCs w:val="28"/>
        </w:rPr>
      </w:pPr>
    </w:p>
    <w:p w14:paraId="2327CB2D" w14:textId="05686D05" w:rsidR="00D526F5" w:rsidRPr="002079C0" w:rsidRDefault="002079C0" w:rsidP="002079C0">
      <w:pPr>
        <w:pStyle w:val="NormalWeb"/>
        <w:rPr>
          <w:i/>
          <w:iCs/>
          <w:color w:val="808080" w:themeColor="text1" w:themeTint="7F"/>
        </w:rPr>
      </w:pPr>
      <w:r w:rsidRPr="002079C0">
        <w:rPr>
          <w:rStyle w:val="SubtleEmphasis"/>
        </w:rPr>
        <w:t>3 Methodology</w:t>
      </w:r>
    </w:p>
    <w:p w14:paraId="2DB542BE" w14:textId="77777777" w:rsidR="00757EE5" w:rsidRPr="00757EE5" w:rsidRDefault="00757EE5" w:rsidP="00757EE5">
      <w:pPr>
        <w:rPr>
          <w:b/>
          <w:sz w:val="28"/>
          <w:szCs w:val="28"/>
        </w:rPr>
      </w:pPr>
    </w:p>
    <w:p w14:paraId="708BA414" w14:textId="32F4022B" w:rsidR="00757EE5" w:rsidRPr="00757EE5" w:rsidRDefault="00757EE5" w:rsidP="00757EE5">
      <w:pPr>
        <w:rPr>
          <w:b/>
          <w:sz w:val="28"/>
          <w:szCs w:val="28"/>
        </w:rPr>
      </w:pPr>
      <w:r w:rsidRPr="00757EE5">
        <w:rPr>
          <w:b/>
          <w:sz w:val="28"/>
          <w:szCs w:val="28"/>
        </w:rPr>
        <w:t>3.3.5 Radio Frequency c</w:t>
      </w:r>
      <w:r w:rsidR="00822E80">
        <w:rPr>
          <w:b/>
          <w:sz w:val="28"/>
          <w:szCs w:val="28"/>
        </w:rPr>
        <w:t xml:space="preserve">ommunication </w:t>
      </w:r>
    </w:p>
    <w:p w14:paraId="38227F2A" w14:textId="77777777" w:rsidR="00757EE5" w:rsidRPr="00A24E84" w:rsidRDefault="00757EE5" w:rsidP="00757EE5">
      <w:pPr>
        <w:pStyle w:val="ListParagraph"/>
        <w:rPr>
          <w:b/>
          <w:sz w:val="28"/>
          <w:szCs w:val="28"/>
        </w:rPr>
      </w:pPr>
    </w:p>
    <w:p w14:paraId="1E753751" w14:textId="39CA9847" w:rsidR="00757EE5" w:rsidRPr="00E56467" w:rsidRDefault="00757EE5" w:rsidP="00757EE5">
      <w:pPr>
        <w:jc w:val="both"/>
      </w:pPr>
      <w:r w:rsidRPr="00E56467">
        <w:lastRenderedPageBreak/>
        <w:t>AM transmitter module was used here to communicate through our rover. It’s a half duplex model which means that data can be  transmitted in both directions on a single carrier, but not at the same time. But in our rover , It’s a one wa</w:t>
      </w:r>
      <w:r w:rsidR="0090495E">
        <w:t>y commiunication which means w</w:t>
      </w:r>
      <w:r w:rsidRPr="00E56467">
        <w:t xml:space="preserve">e can only send data to  the receiver side but the receiver side can’t send any data to the sender side. </w:t>
      </w:r>
    </w:p>
    <w:p w14:paraId="11D7D5BA" w14:textId="77777777" w:rsidR="00757EE5" w:rsidRPr="00E56467" w:rsidRDefault="00757EE5" w:rsidP="00757EE5">
      <w:pPr>
        <w:jc w:val="both"/>
      </w:pPr>
    </w:p>
    <w:p w14:paraId="202EF5FF" w14:textId="77777777" w:rsidR="00757EE5" w:rsidRDefault="00757EE5" w:rsidP="00757EE5">
      <w:pPr>
        <w:jc w:val="both"/>
        <w:rPr>
          <w:sz w:val="28"/>
          <w:szCs w:val="28"/>
        </w:rPr>
      </w:pPr>
    </w:p>
    <w:p w14:paraId="449FFEAB" w14:textId="1DCE2EBE" w:rsidR="00757EE5" w:rsidRDefault="00757EE5" w:rsidP="00757EE5">
      <w:pPr>
        <w:jc w:val="both"/>
        <w:rPr>
          <w:sz w:val="28"/>
          <w:szCs w:val="28"/>
        </w:rPr>
      </w:pPr>
      <w:r>
        <w:rPr>
          <w:sz w:val="28"/>
          <w:szCs w:val="28"/>
        </w:rPr>
        <w:t xml:space="preserve">     </w:t>
      </w:r>
      <w:r>
        <w:rPr>
          <w:noProof/>
          <w:lang w:val="en-US"/>
        </w:rPr>
        <w:drawing>
          <wp:inline distT="0" distB="0" distL="0" distR="0" wp14:anchorId="1BC962E6" wp14:editId="17E3D1EC">
            <wp:extent cx="5036820" cy="1851660"/>
            <wp:effectExtent l="0" t="0" r="0" b="0"/>
            <wp:docPr id="40" name="Google Shape;545;p11"/>
            <wp:cNvGraphicFramePr/>
            <a:graphic xmlns:a="http://schemas.openxmlformats.org/drawingml/2006/main">
              <a:graphicData uri="http://schemas.openxmlformats.org/drawingml/2006/picture">
                <pic:pic xmlns:pic="http://schemas.openxmlformats.org/drawingml/2006/picture">
                  <pic:nvPicPr>
                    <pic:cNvPr id="545" name="Google Shape;545;p11"/>
                    <pic:cNvPicPr preferRelativeResize="0"/>
                  </pic:nvPicPr>
                  <pic:blipFill rotWithShape="1">
                    <a:blip r:embed="rId42">
                      <a:alphaModFix/>
                    </a:blip>
                    <a:srcRect/>
                    <a:stretch/>
                  </pic:blipFill>
                  <pic:spPr>
                    <a:xfrm>
                      <a:off x="0" y="0"/>
                      <a:ext cx="5037402" cy="1851874"/>
                    </a:xfrm>
                    <a:prstGeom prst="rect">
                      <a:avLst/>
                    </a:prstGeom>
                    <a:noFill/>
                    <a:ln>
                      <a:noFill/>
                    </a:ln>
                  </pic:spPr>
                </pic:pic>
              </a:graphicData>
            </a:graphic>
          </wp:inline>
        </w:drawing>
      </w:r>
    </w:p>
    <w:p w14:paraId="48F9C774" w14:textId="77777777" w:rsidR="00757EE5" w:rsidRDefault="00757EE5" w:rsidP="00757EE5">
      <w:pPr>
        <w:jc w:val="both"/>
        <w:rPr>
          <w:b/>
          <w:sz w:val="22"/>
          <w:szCs w:val="22"/>
        </w:rPr>
      </w:pPr>
      <w:r w:rsidRPr="004844D5">
        <w:rPr>
          <w:b/>
          <w:sz w:val="22"/>
          <w:szCs w:val="22"/>
        </w:rPr>
        <w:t xml:space="preserve">           </w:t>
      </w:r>
    </w:p>
    <w:p w14:paraId="48AA55C3" w14:textId="77777777" w:rsidR="00D526F5" w:rsidRDefault="00757EE5" w:rsidP="00757EE5">
      <w:pPr>
        <w:jc w:val="both"/>
        <w:rPr>
          <w:sz w:val="22"/>
          <w:szCs w:val="22"/>
        </w:rPr>
      </w:pPr>
      <w:r w:rsidRPr="00757EE5">
        <w:rPr>
          <w:sz w:val="22"/>
          <w:szCs w:val="22"/>
        </w:rPr>
        <w:t xml:space="preserve">                  </w:t>
      </w:r>
      <w:r>
        <w:rPr>
          <w:sz w:val="22"/>
          <w:szCs w:val="22"/>
        </w:rPr>
        <w:t xml:space="preserve">   </w:t>
      </w:r>
    </w:p>
    <w:p w14:paraId="3165851C" w14:textId="738795A3" w:rsidR="00757EE5" w:rsidRPr="00757EE5" w:rsidRDefault="00D526F5" w:rsidP="00757EE5">
      <w:pPr>
        <w:jc w:val="both"/>
        <w:rPr>
          <w:sz w:val="22"/>
          <w:szCs w:val="22"/>
        </w:rPr>
      </w:pPr>
      <w:r>
        <w:rPr>
          <w:sz w:val="22"/>
          <w:szCs w:val="22"/>
        </w:rPr>
        <w:t xml:space="preserve">              </w:t>
      </w:r>
      <w:r w:rsidR="00757EE5">
        <w:rPr>
          <w:sz w:val="22"/>
          <w:szCs w:val="22"/>
        </w:rPr>
        <w:t xml:space="preserve"> </w:t>
      </w:r>
      <w:r w:rsidR="00757EE5" w:rsidRPr="00757EE5">
        <w:rPr>
          <w:sz w:val="22"/>
          <w:szCs w:val="22"/>
        </w:rPr>
        <w:t>Fig</w:t>
      </w:r>
      <w:r w:rsidR="00C4578B">
        <w:rPr>
          <w:sz w:val="22"/>
          <w:szCs w:val="22"/>
        </w:rPr>
        <w:t>ure 3.19: B</w:t>
      </w:r>
      <w:r w:rsidR="00757EE5" w:rsidRPr="00757EE5">
        <w:rPr>
          <w:sz w:val="22"/>
          <w:szCs w:val="22"/>
        </w:rPr>
        <w:t xml:space="preserve">lock diagram of the Radio frequency communication block </w:t>
      </w:r>
    </w:p>
    <w:p w14:paraId="1EB04017" w14:textId="77777777" w:rsidR="00757EE5" w:rsidRPr="004844D5" w:rsidRDefault="00757EE5" w:rsidP="00757EE5">
      <w:pPr>
        <w:jc w:val="both"/>
        <w:rPr>
          <w:b/>
          <w:sz w:val="28"/>
          <w:szCs w:val="28"/>
        </w:rPr>
      </w:pPr>
    </w:p>
    <w:p w14:paraId="6A977FAE" w14:textId="77777777" w:rsidR="00757EE5" w:rsidRDefault="00757EE5" w:rsidP="00757EE5">
      <w:pPr>
        <w:jc w:val="both"/>
        <w:rPr>
          <w:sz w:val="28"/>
          <w:szCs w:val="28"/>
        </w:rPr>
      </w:pPr>
    </w:p>
    <w:p w14:paraId="510A216F" w14:textId="77777777" w:rsidR="00757EE5" w:rsidRPr="00E56467" w:rsidRDefault="00757EE5" w:rsidP="00757EE5">
      <w:pPr>
        <w:jc w:val="both"/>
      </w:pPr>
      <w:r w:rsidRPr="00E56467">
        <w:t>It has a low frequency system which means it has higher pitch.  It also has a higher Amplitude and wavelength, which means it has louder sound which can travel through all directions. It has a range of 150 to 200 meters. But it’s range can improve if we use a larger antenna.</w:t>
      </w:r>
    </w:p>
    <w:p w14:paraId="0CB17665" w14:textId="77777777" w:rsidR="00757EE5" w:rsidRPr="00E56467" w:rsidRDefault="00757EE5" w:rsidP="00757EE5">
      <w:pPr>
        <w:jc w:val="both"/>
      </w:pPr>
    </w:p>
    <w:p w14:paraId="7B7AE845" w14:textId="1F8F178F" w:rsidR="00120C4D" w:rsidRDefault="00120C4D" w:rsidP="00120C4D">
      <w:pPr>
        <w:rPr>
          <w:b/>
          <w:bCs/>
          <w:sz w:val="28"/>
          <w:szCs w:val="28"/>
        </w:rPr>
      </w:pPr>
      <w:r w:rsidRPr="00120C4D">
        <w:rPr>
          <w:b/>
          <w:bCs/>
          <w:sz w:val="28"/>
          <w:szCs w:val="28"/>
        </w:rPr>
        <w:t xml:space="preserve">3.3.6 </w:t>
      </w:r>
      <w:r w:rsidR="00A73D43">
        <w:rPr>
          <w:b/>
          <w:bCs/>
          <w:sz w:val="28"/>
          <w:szCs w:val="28"/>
        </w:rPr>
        <w:t xml:space="preserve">Processing &amp; Control Unit </w:t>
      </w:r>
    </w:p>
    <w:p w14:paraId="14FE2E0B" w14:textId="77777777" w:rsidR="00120C4D" w:rsidRDefault="00120C4D" w:rsidP="00120C4D">
      <w:pPr>
        <w:rPr>
          <w:b/>
          <w:bCs/>
          <w:sz w:val="28"/>
          <w:szCs w:val="28"/>
        </w:rPr>
      </w:pPr>
    </w:p>
    <w:p w14:paraId="3BB5DD6F" w14:textId="77777777" w:rsidR="00AE2B55" w:rsidRDefault="00AE2B55" w:rsidP="00AE2B55">
      <w:pPr>
        <w:overflowPunct w:val="0"/>
        <w:autoSpaceDE w:val="0"/>
        <w:autoSpaceDN w:val="0"/>
        <w:adjustRightInd w:val="0"/>
        <w:snapToGrid w:val="0"/>
        <w:spacing w:after="120"/>
        <w:jc w:val="both"/>
        <w:textAlignment w:val="baseline"/>
        <w:rPr>
          <w:lang w:val="en-AU"/>
        </w:rPr>
      </w:pPr>
      <w:r w:rsidRPr="00AE2B55">
        <w:rPr>
          <w:lang w:val="en-AU"/>
        </w:rPr>
        <w:t>Arduino has been used here along with BTS 7960 Motor driver and has been controlled over the command from developed app through ESP 8266 Wi-Fi module.</w:t>
      </w:r>
    </w:p>
    <w:p w14:paraId="064FB09A" w14:textId="77777777" w:rsidR="00AE2B55" w:rsidRDefault="00AE2B55" w:rsidP="00AE2B55">
      <w:pPr>
        <w:overflowPunct w:val="0"/>
        <w:autoSpaceDE w:val="0"/>
        <w:autoSpaceDN w:val="0"/>
        <w:adjustRightInd w:val="0"/>
        <w:snapToGrid w:val="0"/>
        <w:spacing w:after="120"/>
        <w:jc w:val="both"/>
        <w:textAlignment w:val="baseline"/>
        <w:rPr>
          <w:lang w:val="en-AU"/>
        </w:rPr>
      </w:pPr>
    </w:p>
    <w:p w14:paraId="542CA4F1" w14:textId="4FC098F4" w:rsidR="00AE2B55" w:rsidRPr="00AE2B55" w:rsidRDefault="00AE2B55" w:rsidP="00AE2B55">
      <w:pPr>
        <w:overflowPunct w:val="0"/>
        <w:autoSpaceDE w:val="0"/>
        <w:autoSpaceDN w:val="0"/>
        <w:adjustRightInd w:val="0"/>
        <w:snapToGrid w:val="0"/>
        <w:spacing w:after="120"/>
        <w:jc w:val="both"/>
        <w:textAlignment w:val="baseline"/>
        <w:rPr>
          <w:lang w:val="en-AU"/>
        </w:rPr>
      </w:pPr>
      <w:r>
        <w:rPr>
          <w:lang w:val="en-AU"/>
        </w:rPr>
        <w:t xml:space="preserve"> </w:t>
      </w:r>
    </w:p>
    <w:p w14:paraId="4AFCC2FD" w14:textId="2AB89598" w:rsidR="00AE2B55" w:rsidRPr="00AE2B55" w:rsidRDefault="00AE2B55" w:rsidP="00AE2B55">
      <w:pPr>
        <w:overflowPunct w:val="0"/>
        <w:autoSpaceDE w:val="0"/>
        <w:autoSpaceDN w:val="0"/>
        <w:adjustRightInd w:val="0"/>
        <w:snapToGrid w:val="0"/>
        <w:spacing w:after="120"/>
        <w:ind w:left="810"/>
        <w:textAlignment w:val="baseline"/>
        <w:rPr>
          <w:sz w:val="20"/>
          <w:szCs w:val="20"/>
          <w:lang w:val="en-AU"/>
        </w:rPr>
      </w:pPr>
      <w:r>
        <w:rPr>
          <w:sz w:val="20"/>
          <w:szCs w:val="20"/>
          <w:lang w:val="en-AU"/>
        </w:rPr>
        <w:t xml:space="preserve">                     </w:t>
      </w:r>
      <w:r w:rsidRPr="00AE2B55">
        <w:rPr>
          <w:rFonts w:ascii="Times" w:eastAsia="PMingLiU" w:hAnsi="Times" w:cs="Times"/>
          <w:noProof/>
          <w:sz w:val="20"/>
          <w:szCs w:val="20"/>
          <w:lang w:val="en-US"/>
        </w:rPr>
        <w:drawing>
          <wp:inline distT="0" distB="0" distL="0" distR="0" wp14:anchorId="42375E05" wp14:editId="611ECF8A">
            <wp:extent cx="2654300" cy="1504950"/>
            <wp:effectExtent l="0" t="0" r="0" b="0"/>
            <wp:docPr id="41" name="Picture 4" descr="Master RESET ESP8266 Wifi Module using Arduino mega 2560 - GalaxySo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ster RESET ESP8266 Wifi Module using Arduino mega 2560 - GalaxySofts"/>
                    <pic:cNvPicPr>
                      <a:picLocks noChangeAspect="1" noChangeArrowheads="1"/>
                    </pic:cNvPicPr>
                  </pic:nvPicPr>
                  <pic:blipFill>
                    <a:blip r:embed="rId43"/>
                    <a:srcRect/>
                    <a:stretch>
                      <a:fillRect/>
                    </a:stretch>
                  </pic:blipFill>
                  <pic:spPr bwMode="auto">
                    <a:xfrm>
                      <a:off x="0" y="0"/>
                      <a:ext cx="2657489" cy="1506758"/>
                    </a:xfrm>
                    <a:prstGeom prst="rect">
                      <a:avLst/>
                    </a:prstGeom>
                    <a:noFill/>
                    <a:ln w="9525">
                      <a:noFill/>
                      <a:miter lim="800000"/>
                      <a:headEnd/>
                      <a:tailEnd/>
                    </a:ln>
                  </pic:spPr>
                </pic:pic>
              </a:graphicData>
            </a:graphic>
          </wp:inline>
        </w:drawing>
      </w:r>
    </w:p>
    <w:p w14:paraId="64BCC223" w14:textId="77777777" w:rsidR="00CD51C8" w:rsidRPr="000F0B10" w:rsidRDefault="00CD51C8" w:rsidP="00FA158C">
      <w:pPr>
        <w:pStyle w:val="Title"/>
        <w:rPr>
          <w:rFonts w:ascii="Times New Roman" w:hAnsi="Times New Roman"/>
          <w:lang w:val="en-US"/>
        </w:rPr>
      </w:pPr>
      <w:r w:rsidRPr="000F0B10">
        <w:rPr>
          <w:rFonts w:ascii="Times New Roman" w:hAnsi="Times New Roman"/>
          <w:lang w:val="en-US"/>
        </w:rPr>
        <w:lastRenderedPageBreak/>
        <w:t>Chapter 4</w:t>
      </w:r>
    </w:p>
    <w:p w14:paraId="5B8C4B52" w14:textId="7A2E973F" w:rsidR="004948FB" w:rsidRDefault="00954074" w:rsidP="004948FB">
      <w:pPr>
        <w:pStyle w:val="Heading1"/>
        <w:rPr>
          <w:lang w:val="en-US"/>
        </w:rPr>
      </w:pPr>
      <w:bookmarkStart w:id="10" w:name="_Toc360787110"/>
      <w:bookmarkStart w:id="11" w:name="_Toc78283180"/>
      <w:r>
        <w:rPr>
          <w:lang w:val="en-US"/>
        </w:rPr>
        <w:t>Results</w:t>
      </w:r>
    </w:p>
    <w:p w14:paraId="19885A72" w14:textId="77777777" w:rsidR="004948FB" w:rsidRPr="004948FB" w:rsidRDefault="004948FB" w:rsidP="004948FB">
      <w:pPr>
        <w:rPr>
          <w:lang w:val="en-US"/>
        </w:rPr>
      </w:pPr>
    </w:p>
    <w:p w14:paraId="0245CC08" w14:textId="30326CE5" w:rsidR="004948FB" w:rsidRDefault="004948FB" w:rsidP="004948FB">
      <w:pPr>
        <w:pStyle w:val="Heading1"/>
        <w:rPr>
          <w:lang w:val="en-US"/>
        </w:rPr>
      </w:pPr>
      <w:r>
        <w:rPr>
          <w:lang w:val="en-US"/>
        </w:rPr>
        <w:t xml:space="preserve">4.1 </w:t>
      </w:r>
      <w:bookmarkEnd w:id="10"/>
      <w:bookmarkEnd w:id="11"/>
      <w:r>
        <w:rPr>
          <w:lang w:val="en-US"/>
        </w:rPr>
        <w:t>Mapping Output of the Rover</w:t>
      </w:r>
    </w:p>
    <w:p w14:paraId="64DAA9E7" w14:textId="77777777" w:rsidR="004948FB" w:rsidRPr="0083772E" w:rsidRDefault="004948FB" w:rsidP="00FB42A1">
      <w:pPr>
        <w:spacing w:line="360" w:lineRule="auto"/>
        <w:jc w:val="both"/>
      </w:pPr>
      <w:r w:rsidRPr="0083772E">
        <w:t xml:space="preserve">The figures below show the picture of a real environment and then a GUI created by Python. Without any doubt it can be said that the coordinates plotted on the GUI maps the environment accurately. And, the Rover can navigate based on this map which is continuously updating. This is how the most essential part ‘Mapping &amp; Navigation’ is achieved in the project.   </w:t>
      </w:r>
    </w:p>
    <w:p w14:paraId="235DFC38" w14:textId="77777777" w:rsidR="004948FB" w:rsidRPr="004948FB" w:rsidRDefault="004948FB" w:rsidP="004948FB">
      <w:pPr>
        <w:rPr>
          <w:lang w:val="en-US"/>
        </w:rPr>
      </w:pPr>
    </w:p>
    <w:p w14:paraId="0981F044" w14:textId="58EB0485" w:rsidR="00C4578B" w:rsidRDefault="004948FB" w:rsidP="00C4578B">
      <w:pPr>
        <w:pStyle w:val="Heading1"/>
        <w:rPr>
          <w:lang w:val="en-US"/>
        </w:rPr>
      </w:pPr>
      <w:r>
        <w:rPr>
          <w:lang w:val="en-US"/>
        </w:rPr>
        <w:t xml:space="preserve">        </w:t>
      </w:r>
      <w:r w:rsidRPr="002A0D18">
        <w:rPr>
          <w:noProof/>
          <w:color w:val="FF0000"/>
          <w:lang w:val="en-US"/>
        </w:rPr>
        <w:drawing>
          <wp:inline distT="0" distB="0" distL="0" distR="0" wp14:anchorId="43AA9A03" wp14:editId="24EAA6C8">
            <wp:extent cx="4460681" cy="1693627"/>
            <wp:effectExtent l="0" t="0" r="0" b="1905"/>
            <wp:docPr id="42" name="Google Shape;599;p16"/>
            <wp:cNvGraphicFramePr/>
            <a:graphic xmlns:a="http://schemas.openxmlformats.org/drawingml/2006/main">
              <a:graphicData uri="http://schemas.openxmlformats.org/drawingml/2006/picture">
                <pic:pic xmlns:pic="http://schemas.openxmlformats.org/drawingml/2006/picture">
                  <pic:nvPicPr>
                    <pic:cNvPr id="599" name="Google Shape;599;p16"/>
                    <pic:cNvPicPr preferRelativeResize="0"/>
                  </pic:nvPicPr>
                  <pic:blipFill rotWithShape="1">
                    <a:blip r:embed="rId44">
                      <a:alphaModFix/>
                    </a:blip>
                    <a:srcRect r="7511"/>
                    <a:stretch/>
                  </pic:blipFill>
                  <pic:spPr>
                    <a:xfrm>
                      <a:off x="0" y="0"/>
                      <a:ext cx="4482355" cy="1701856"/>
                    </a:xfrm>
                    <a:prstGeom prst="rect">
                      <a:avLst/>
                    </a:prstGeom>
                    <a:noFill/>
                    <a:ln>
                      <a:noFill/>
                    </a:ln>
                  </pic:spPr>
                </pic:pic>
              </a:graphicData>
            </a:graphic>
          </wp:inline>
        </w:drawing>
      </w:r>
    </w:p>
    <w:p w14:paraId="2122E7D8" w14:textId="6EA4B03C" w:rsidR="00C4578B" w:rsidRPr="00C4578B" w:rsidRDefault="00C4578B" w:rsidP="00C4578B">
      <w:pPr>
        <w:rPr>
          <w:lang w:val="en-US"/>
        </w:rPr>
      </w:pPr>
      <w:r>
        <w:rPr>
          <w:lang w:val="en-US"/>
        </w:rPr>
        <w:t xml:space="preserve">                                    </w:t>
      </w:r>
      <w:r w:rsidR="00D526F5">
        <w:rPr>
          <w:lang w:val="en-US"/>
        </w:rPr>
        <w:t xml:space="preserve">  </w:t>
      </w:r>
      <w:r>
        <w:rPr>
          <w:lang w:val="en-US"/>
        </w:rPr>
        <w:t>Figure 4.1:</w:t>
      </w:r>
      <w:r w:rsidR="00D526F5">
        <w:rPr>
          <w:lang w:val="en-US"/>
        </w:rPr>
        <w:t xml:space="preserve"> Real life environment</w:t>
      </w:r>
    </w:p>
    <w:p w14:paraId="4B193569" w14:textId="77777777" w:rsidR="00C4578B" w:rsidRPr="00C4578B" w:rsidRDefault="00C4578B" w:rsidP="00C4578B">
      <w:pPr>
        <w:rPr>
          <w:lang w:val="en-US"/>
        </w:rPr>
      </w:pPr>
    </w:p>
    <w:p w14:paraId="625F68BA" w14:textId="0FD717F9" w:rsidR="004948FB" w:rsidRDefault="004948FB" w:rsidP="004948FB">
      <w:pPr>
        <w:rPr>
          <w:lang w:val="en-US"/>
        </w:rPr>
      </w:pPr>
      <w:r>
        <w:rPr>
          <w:lang w:val="en-US"/>
        </w:rPr>
        <w:t xml:space="preserve">          </w:t>
      </w:r>
      <w:r w:rsidRPr="002A0D18">
        <w:rPr>
          <w:noProof/>
          <w:color w:val="FF0000"/>
          <w:lang w:val="en-US"/>
        </w:rPr>
        <w:drawing>
          <wp:inline distT="0" distB="0" distL="0" distR="0" wp14:anchorId="1F888BB8" wp14:editId="13A29DFC">
            <wp:extent cx="4451350" cy="2374900"/>
            <wp:effectExtent l="0" t="0" r="6350" b="6350"/>
            <wp:docPr id="43" name="Google Shape;602;p16"/>
            <wp:cNvGraphicFramePr/>
            <a:graphic xmlns:a="http://schemas.openxmlformats.org/drawingml/2006/main">
              <a:graphicData uri="http://schemas.openxmlformats.org/drawingml/2006/picture">
                <pic:pic xmlns:pic="http://schemas.openxmlformats.org/drawingml/2006/picture">
                  <pic:nvPicPr>
                    <pic:cNvPr id="602" name="Google Shape;602;p16"/>
                    <pic:cNvPicPr preferRelativeResize="0"/>
                  </pic:nvPicPr>
                  <pic:blipFill rotWithShape="1">
                    <a:blip r:embed="rId45">
                      <a:alphaModFix/>
                    </a:blip>
                    <a:srcRect/>
                    <a:stretch/>
                  </pic:blipFill>
                  <pic:spPr>
                    <a:xfrm>
                      <a:off x="0" y="0"/>
                      <a:ext cx="4479313" cy="2389819"/>
                    </a:xfrm>
                    <a:prstGeom prst="rect">
                      <a:avLst/>
                    </a:prstGeom>
                    <a:noFill/>
                    <a:ln>
                      <a:noFill/>
                    </a:ln>
                  </pic:spPr>
                </pic:pic>
              </a:graphicData>
            </a:graphic>
          </wp:inline>
        </w:drawing>
      </w:r>
    </w:p>
    <w:p w14:paraId="1B130BF8" w14:textId="77777777" w:rsidR="00C87697" w:rsidRDefault="00C4578B" w:rsidP="00C87697">
      <w:pPr>
        <w:rPr>
          <w:lang w:val="en-US"/>
        </w:rPr>
      </w:pPr>
      <w:r>
        <w:rPr>
          <w:lang w:val="en-US"/>
        </w:rPr>
        <w:lastRenderedPageBreak/>
        <w:t xml:space="preserve">                              </w:t>
      </w:r>
      <w:r w:rsidR="0062332E">
        <w:rPr>
          <w:lang w:val="en-US"/>
        </w:rPr>
        <w:t xml:space="preserve">       </w:t>
      </w:r>
      <w:r>
        <w:rPr>
          <w:lang w:val="en-US"/>
        </w:rPr>
        <w:t xml:space="preserve">   Figure 4.2:</w:t>
      </w:r>
      <w:r w:rsidR="0062332E">
        <w:rPr>
          <w:lang w:val="en-US"/>
        </w:rPr>
        <w:t xml:space="preserve"> Mapped environment</w:t>
      </w:r>
    </w:p>
    <w:p w14:paraId="686D4DA9" w14:textId="44BED8E6" w:rsidR="00954074" w:rsidRPr="00C87697" w:rsidRDefault="00954074" w:rsidP="00C87697">
      <w:pPr>
        <w:rPr>
          <w:rStyle w:val="SubtleEmphasis"/>
          <w:i w:val="0"/>
          <w:iCs w:val="0"/>
          <w:color w:val="auto"/>
          <w:lang w:val="en-US"/>
        </w:rPr>
      </w:pPr>
      <w:r w:rsidRPr="00954074">
        <w:rPr>
          <w:rStyle w:val="SubtleEmphasis"/>
        </w:rPr>
        <w:t>4 Results</w:t>
      </w:r>
    </w:p>
    <w:p w14:paraId="32432AFD" w14:textId="77777777" w:rsidR="004948FB" w:rsidRDefault="004948FB" w:rsidP="004948FB">
      <w:pPr>
        <w:rPr>
          <w:lang w:val="en-US"/>
        </w:rPr>
      </w:pPr>
    </w:p>
    <w:p w14:paraId="7BAD8373" w14:textId="5F043655" w:rsidR="004948FB" w:rsidRDefault="004948FB" w:rsidP="004948FB">
      <w:pPr>
        <w:pStyle w:val="Heading1"/>
        <w:rPr>
          <w:lang w:val="en-US"/>
        </w:rPr>
      </w:pPr>
      <w:r>
        <w:rPr>
          <w:lang w:val="en-US"/>
        </w:rPr>
        <w:t>4.2 Live Video Output of the Rover</w:t>
      </w:r>
      <w:r w:rsidR="0090495E">
        <w:rPr>
          <w:lang w:val="en-US"/>
        </w:rPr>
        <w:t xml:space="preserve"> </w:t>
      </w:r>
    </w:p>
    <w:p w14:paraId="1910469E" w14:textId="77777777" w:rsidR="0090495E" w:rsidRDefault="0090495E" w:rsidP="0090495E">
      <w:pPr>
        <w:jc w:val="both"/>
      </w:pPr>
      <w:r>
        <w:t xml:space="preserve">After opening any browser connected to the same network if we browse the IP address we have gotten from the serial pot, the video will be started stimming. </w:t>
      </w:r>
    </w:p>
    <w:p w14:paraId="7059AD67" w14:textId="77777777" w:rsidR="0090495E" w:rsidRPr="0090495E" w:rsidRDefault="0090495E" w:rsidP="0090495E">
      <w:pPr>
        <w:rPr>
          <w:lang w:val="en-US"/>
        </w:rPr>
      </w:pPr>
    </w:p>
    <w:p w14:paraId="7A245600" w14:textId="77777777" w:rsidR="0090495E" w:rsidRPr="0090495E" w:rsidRDefault="0090495E" w:rsidP="0090495E">
      <w:pPr>
        <w:rPr>
          <w:lang w:val="en-US"/>
        </w:rPr>
      </w:pPr>
    </w:p>
    <w:p w14:paraId="78276A18" w14:textId="1FF56DC7" w:rsidR="004948FB" w:rsidRDefault="004948FB" w:rsidP="004948FB">
      <w:pPr>
        <w:rPr>
          <w:lang w:val="en-US"/>
        </w:rPr>
      </w:pPr>
      <w:r>
        <w:rPr>
          <w:lang w:val="en-US"/>
        </w:rPr>
        <w:t xml:space="preserve">        </w:t>
      </w:r>
      <w:r w:rsidRPr="009331BC">
        <w:rPr>
          <w:noProof/>
          <w:lang w:val="en-US"/>
        </w:rPr>
        <w:drawing>
          <wp:inline distT="0" distB="0" distL="0" distR="0" wp14:anchorId="123035C5" wp14:editId="2ECA3F91">
            <wp:extent cx="4425950" cy="215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3009" cy="2201468"/>
                    </a:xfrm>
                    <a:prstGeom prst="rect">
                      <a:avLst/>
                    </a:prstGeom>
                  </pic:spPr>
                </pic:pic>
              </a:graphicData>
            </a:graphic>
          </wp:inline>
        </w:drawing>
      </w:r>
    </w:p>
    <w:p w14:paraId="4062F6D2" w14:textId="7A1647A8" w:rsidR="004948FB" w:rsidRDefault="00C4578B" w:rsidP="004948FB">
      <w:pPr>
        <w:rPr>
          <w:lang w:val="en-US"/>
        </w:rPr>
      </w:pPr>
      <w:r>
        <w:rPr>
          <w:lang w:val="en-US"/>
        </w:rPr>
        <w:t xml:space="preserve">                                Figure 4.3:</w:t>
      </w:r>
      <w:r w:rsidR="0062332E">
        <w:rPr>
          <w:lang w:val="en-US"/>
        </w:rPr>
        <w:t xml:space="preserve"> Live video of surroundings</w:t>
      </w:r>
    </w:p>
    <w:p w14:paraId="2FA39F7F" w14:textId="77777777" w:rsidR="004948FB" w:rsidRDefault="004948FB" w:rsidP="004948FB">
      <w:pPr>
        <w:rPr>
          <w:lang w:val="en-US"/>
        </w:rPr>
      </w:pPr>
    </w:p>
    <w:p w14:paraId="02F16010" w14:textId="2A11E60B" w:rsidR="004948FB" w:rsidRDefault="004948FB" w:rsidP="004948FB">
      <w:pPr>
        <w:pStyle w:val="Heading1"/>
        <w:rPr>
          <w:lang w:val="en-US"/>
        </w:rPr>
      </w:pPr>
      <w:r>
        <w:rPr>
          <w:lang w:val="en-US"/>
        </w:rPr>
        <w:t>4.3 Cost Analysis</w:t>
      </w:r>
    </w:p>
    <w:p w14:paraId="468977B7" w14:textId="1ED1558C" w:rsidR="00C4578B" w:rsidRPr="00C4578B" w:rsidRDefault="008D30B6" w:rsidP="00C4578B">
      <w:pPr>
        <w:rPr>
          <w:lang w:val="en-US"/>
        </w:rPr>
      </w:pPr>
      <w:r>
        <w:rPr>
          <w:lang w:val="en-US"/>
        </w:rPr>
        <w:t xml:space="preserve">      </w:t>
      </w:r>
      <w:r w:rsidR="00C4578B">
        <w:rPr>
          <w:lang w:val="en-US"/>
        </w:rPr>
        <w:t xml:space="preserve">Table 4.1: </w:t>
      </w:r>
      <w:r>
        <w:rPr>
          <w:lang w:val="en-US"/>
        </w:rPr>
        <w:t>Cost analysis of the project</w:t>
      </w:r>
    </w:p>
    <w:tbl>
      <w:tblPr>
        <w:tblStyle w:val="TableGrid"/>
        <w:tblW w:w="0" w:type="auto"/>
        <w:tblInd w:w="468" w:type="dxa"/>
        <w:tblLook w:val="04A0" w:firstRow="1" w:lastRow="0" w:firstColumn="1" w:lastColumn="0" w:noHBand="0" w:noVBand="1"/>
      </w:tblPr>
      <w:tblGrid>
        <w:gridCol w:w="4770"/>
        <w:gridCol w:w="3150"/>
      </w:tblGrid>
      <w:tr w:rsidR="00822F2A" w14:paraId="783FF0BC" w14:textId="77777777" w:rsidTr="00822F2A">
        <w:trPr>
          <w:trHeight w:val="539"/>
        </w:trPr>
        <w:tc>
          <w:tcPr>
            <w:tcW w:w="4770" w:type="dxa"/>
          </w:tcPr>
          <w:p w14:paraId="6DC43292" w14:textId="5D622FD0" w:rsidR="00822F2A" w:rsidRDefault="00822F2A" w:rsidP="00822F2A">
            <w:pPr>
              <w:jc w:val="center"/>
              <w:rPr>
                <w:lang w:val="en-US"/>
              </w:rPr>
            </w:pPr>
            <w:r>
              <w:rPr>
                <w:lang w:val="en-US"/>
              </w:rPr>
              <w:t>Component</w:t>
            </w:r>
          </w:p>
        </w:tc>
        <w:tc>
          <w:tcPr>
            <w:tcW w:w="3150" w:type="dxa"/>
          </w:tcPr>
          <w:p w14:paraId="1AD4FECE" w14:textId="40321BD2" w:rsidR="00822F2A" w:rsidRDefault="00822F2A" w:rsidP="00822F2A">
            <w:pPr>
              <w:jc w:val="center"/>
              <w:rPr>
                <w:lang w:val="en-US"/>
              </w:rPr>
            </w:pPr>
            <w:r>
              <w:rPr>
                <w:lang w:val="en-US"/>
              </w:rPr>
              <w:t>Price (Tk)</w:t>
            </w:r>
          </w:p>
        </w:tc>
      </w:tr>
      <w:tr w:rsidR="00822F2A" w14:paraId="4D891744" w14:textId="77777777" w:rsidTr="00822F2A">
        <w:trPr>
          <w:trHeight w:val="539"/>
        </w:trPr>
        <w:tc>
          <w:tcPr>
            <w:tcW w:w="4770" w:type="dxa"/>
          </w:tcPr>
          <w:p w14:paraId="48035C93" w14:textId="1AD12751" w:rsidR="00822F2A" w:rsidRDefault="00822F2A" w:rsidP="00822F2A">
            <w:pPr>
              <w:jc w:val="center"/>
              <w:rPr>
                <w:lang w:val="en-US"/>
              </w:rPr>
            </w:pPr>
            <w:r>
              <w:rPr>
                <w:lang w:val="en-US"/>
              </w:rPr>
              <w:t>Li-DAR</w:t>
            </w:r>
          </w:p>
        </w:tc>
        <w:tc>
          <w:tcPr>
            <w:tcW w:w="3150" w:type="dxa"/>
          </w:tcPr>
          <w:p w14:paraId="44034C0B" w14:textId="153D5994" w:rsidR="00822F2A" w:rsidRDefault="00822F2A" w:rsidP="00822F2A">
            <w:pPr>
              <w:jc w:val="center"/>
              <w:rPr>
                <w:lang w:val="en-US"/>
              </w:rPr>
            </w:pPr>
            <w:r>
              <w:rPr>
                <w:lang w:val="en-US"/>
              </w:rPr>
              <w:t>5000</w:t>
            </w:r>
          </w:p>
        </w:tc>
      </w:tr>
      <w:tr w:rsidR="00822F2A" w14:paraId="27CCDA6A" w14:textId="77777777" w:rsidTr="00822F2A">
        <w:trPr>
          <w:trHeight w:val="521"/>
        </w:trPr>
        <w:tc>
          <w:tcPr>
            <w:tcW w:w="4770" w:type="dxa"/>
          </w:tcPr>
          <w:p w14:paraId="1F4E5A4E" w14:textId="64DDFF5A" w:rsidR="00822F2A" w:rsidRDefault="00822F2A" w:rsidP="00822F2A">
            <w:pPr>
              <w:jc w:val="center"/>
              <w:rPr>
                <w:lang w:val="en-US"/>
              </w:rPr>
            </w:pPr>
            <w:r>
              <w:rPr>
                <w:lang w:val="en-US"/>
              </w:rPr>
              <w:t>Arduino Uno &amp; Nano</w:t>
            </w:r>
          </w:p>
        </w:tc>
        <w:tc>
          <w:tcPr>
            <w:tcW w:w="3150" w:type="dxa"/>
          </w:tcPr>
          <w:p w14:paraId="1BEB2A92" w14:textId="6DA2424D" w:rsidR="00822F2A" w:rsidRDefault="00822F2A" w:rsidP="00822F2A">
            <w:pPr>
              <w:jc w:val="center"/>
              <w:rPr>
                <w:lang w:val="en-US"/>
              </w:rPr>
            </w:pPr>
            <w:r>
              <w:rPr>
                <w:lang w:val="en-US"/>
              </w:rPr>
              <w:t>2000</w:t>
            </w:r>
          </w:p>
        </w:tc>
      </w:tr>
      <w:tr w:rsidR="00822F2A" w14:paraId="4F10D6CC" w14:textId="77777777" w:rsidTr="00822F2A">
        <w:trPr>
          <w:trHeight w:val="530"/>
        </w:trPr>
        <w:tc>
          <w:tcPr>
            <w:tcW w:w="4770" w:type="dxa"/>
          </w:tcPr>
          <w:p w14:paraId="78E3D0E6" w14:textId="339A10FD" w:rsidR="00822F2A" w:rsidRDefault="00822F2A" w:rsidP="00822F2A">
            <w:pPr>
              <w:jc w:val="center"/>
              <w:rPr>
                <w:lang w:val="en-US"/>
              </w:rPr>
            </w:pPr>
            <w:r>
              <w:rPr>
                <w:lang w:val="en-US"/>
              </w:rPr>
              <w:t>ESP 32 Wrover &amp; ESP 8266</w:t>
            </w:r>
          </w:p>
        </w:tc>
        <w:tc>
          <w:tcPr>
            <w:tcW w:w="3150" w:type="dxa"/>
          </w:tcPr>
          <w:p w14:paraId="56D1F0D4" w14:textId="04D68561" w:rsidR="00822F2A" w:rsidRDefault="00822F2A" w:rsidP="00822F2A">
            <w:pPr>
              <w:jc w:val="center"/>
              <w:rPr>
                <w:lang w:val="en-US"/>
              </w:rPr>
            </w:pPr>
            <w:r>
              <w:rPr>
                <w:lang w:val="en-US"/>
              </w:rPr>
              <w:t>1500</w:t>
            </w:r>
          </w:p>
        </w:tc>
      </w:tr>
      <w:tr w:rsidR="00822F2A" w14:paraId="2336935F" w14:textId="77777777" w:rsidTr="00822F2A">
        <w:trPr>
          <w:trHeight w:val="539"/>
        </w:trPr>
        <w:tc>
          <w:tcPr>
            <w:tcW w:w="4770" w:type="dxa"/>
          </w:tcPr>
          <w:p w14:paraId="540D2B85" w14:textId="388A85F7" w:rsidR="00822F2A" w:rsidRDefault="00822F2A" w:rsidP="00822F2A">
            <w:pPr>
              <w:jc w:val="center"/>
              <w:rPr>
                <w:lang w:val="en-US"/>
              </w:rPr>
            </w:pPr>
            <w:r>
              <w:rPr>
                <w:lang w:val="en-US"/>
              </w:rPr>
              <w:t>Motor Drivers &amp; Motor</w:t>
            </w:r>
          </w:p>
        </w:tc>
        <w:tc>
          <w:tcPr>
            <w:tcW w:w="3150" w:type="dxa"/>
          </w:tcPr>
          <w:p w14:paraId="184B7E3C" w14:textId="34C78207" w:rsidR="00822F2A" w:rsidRDefault="00822F2A" w:rsidP="00822F2A">
            <w:pPr>
              <w:jc w:val="center"/>
              <w:rPr>
                <w:lang w:val="en-US"/>
              </w:rPr>
            </w:pPr>
            <w:r>
              <w:rPr>
                <w:lang w:val="en-US"/>
              </w:rPr>
              <w:t>4500</w:t>
            </w:r>
          </w:p>
        </w:tc>
      </w:tr>
      <w:tr w:rsidR="00822F2A" w14:paraId="7EE7BC00" w14:textId="77777777" w:rsidTr="00822F2A">
        <w:trPr>
          <w:trHeight w:val="521"/>
        </w:trPr>
        <w:tc>
          <w:tcPr>
            <w:tcW w:w="4770" w:type="dxa"/>
          </w:tcPr>
          <w:p w14:paraId="7FC0799A" w14:textId="435B32BE" w:rsidR="00822F2A" w:rsidRDefault="00822F2A" w:rsidP="00822F2A">
            <w:pPr>
              <w:jc w:val="center"/>
              <w:rPr>
                <w:lang w:val="en-US"/>
              </w:rPr>
            </w:pPr>
            <w:r>
              <w:rPr>
                <w:lang w:val="en-US"/>
              </w:rPr>
              <w:t>Communication System (RF)</w:t>
            </w:r>
          </w:p>
        </w:tc>
        <w:tc>
          <w:tcPr>
            <w:tcW w:w="3150" w:type="dxa"/>
          </w:tcPr>
          <w:p w14:paraId="1605FDD6" w14:textId="64D40B53" w:rsidR="00822F2A" w:rsidRDefault="00822F2A" w:rsidP="00822F2A">
            <w:pPr>
              <w:jc w:val="center"/>
              <w:rPr>
                <w:lang w:val="en-US"/>
              </w:rPr>
            </w:pPr>
            <w:r>
              <w:rPr>
                <w:lang w:val="en-US"/>
              </w:rPr>
              <w:t>1000</w:t>
            </w:r>
          </w:p>
        </w:tc>
      </w:tr>
      <w:tr w:rsidR="00822F2A" w14:paraId="67D10800" w14:textId="77777777" w:rsidTr="00822F2A">
        <w:trPr>
          <w:trHeight w:val="530"/>
        </w:trPr>
        <w:tc>
          <w:tcPr>
            <w:tcW w:w="4770" w:type="dxa"/>
          </w:tcPr>
          <w:p w14:paraId="1B245439" w14:textId="1CB6790B" w:rsidR="00822F2A" w:rsidRDefault="00822F2A" w:rsidP="00822F2A">
            <w:pPr>
              <w:jc w:val="center"/>
              <w:rPr>
                <w:lang w:val="en-US"/>
              </w:rPr>
            </w:pPr>
            <w:r>
              <w:rPr>
                <w:lang w:val="en-US"/>
              </w:rPr>
              <w:t>Power Supply</w:t>
            </w:r>
          </w:p>
        </w:tc>
        <w:tc>
          <w:tcPr>
            <w:tcW w:w="3150" w:type="dxa"/>
          </w:tcPr>
          <w:p w14:paraId="5BBFCAB9" w14:textId="35C3659D" w:rsidR="00822F2A" w:rsidRDefault="00822F2A" w:rsidP="00822F2A">
            <w:pPr>
              <w:jc w:val="center"/>
              <w:rPr>
                <w:lang w:val="en-US"/>
              </w:rPr>
            </w:pPr>
            <w:r>
              <w:rPr>
                <w:lang w:val="en-US"/>
              </w:rPr>
              <w:t>1000</w:t>
            </w:r>
          </w:p>
        </w:tc>
      </w:tr>
      <w:tr w:rsidR="00822F2A" w14:paraId="6802A822" w14:textId="77777777" w:rsidTr="00822F2A">
        <w:trPr>
          <w:trHeight w:val="530"/>
        </w:trPr>
        <w:tc>
          <w:tcPr>
            <w:tcW w:w="4770" w:type="dxa"/>
          </w:tcPr>
          <w:p w14:paraId="592CDE50" w14:textId="1F4E628E" w:rsidR="00822F2A" w:rsidRDefault="00822F2A" w:rsidP="00822F2A">
            <w:pPr>
              <w:jc w:val="center"/>
              <w:rPr>
                <w:lang w:val="en-US"/>
              </w:rPr>
            </w:pPr>
            <w:r>
              <w:rPr>
                <w:lang w:val="en-US"/>
              </w:rPr>
              <w:t>Others</w:t>
            </w:r>
          </w:p>
        </w:tc>
        <w:tc>
          <w:tcPr>
            <w:tcW w:w="3150" w:type="dxa"/>
          </w:tcPr>
          <w:p w14:paraId="295975A3" w14:textId="241E188B" w:rsidR="00822F2A" w:rsidRDefault="00822F2A" w:rsidP="00822F2A">
            <w:pPr>
              <w:jc w:val="center"/>
              <w:rPr>
                <w:lang w:val="en-US"/>
              </w:rPr>
            </w:pPr>
            <w:r>
              <w:rPr>
                <w:lang w:val="en-US"/>
              </w:rPr>
              <w:t>2000</w:t>
            </w:r>
          </w:p>
        </w:tc>
      </w:tr>
      <w:tr w:rsidR="00822F2A" w14:paraId="19129D7F" w14:textId="77777777" w:rsidTr="00822F2A">
        <w:trPr>
          <w:trHeight w:val="449"/>
        </w:trPr>
        <w:tc>
          <w:tcPr>
            <w:tcW w:w="4770" w:type="dxa"/>
          </w:tcPr>
          <w:p w14:paraId="48F909DA" w14:textId="1D27A6F9" w:rsidR="00822F2A" w:rsidRDefault="00822F2A" w:rsidP="00822F2A">
            <w:pPr>
              <w:jc w:val="center"/>
              <w:rPr>
                <w:lang w:val="en-US"/>
              </w:rPr>
            </w:pPr>
            <w:r>
              <w:rPr>
                <w:lang w:val="en-US"/>
              </w:rPr>
              <w:t>Total</w:t>
            </w:r>
          </w:p>
        </w:tc>
        <w:tc>
          <w:tcPr>
            <w:tcW w:w="3150" w:type="dxa"/>
          </w:tcPr>
          <w:p w14:paraId="14FBC072" w14:textId="713DC604" w:rsidR="00822F2A" w:rsidRDefault="00822F2A" w:rsidP="00822F2A">
            <w:pPr>
              <w:jc w:val="center"/>
              <w:rPr>
                <w:lang w:val="en-US"/>
              </w:rPr>
            </w:pPr>
            <w:r>
              <w:rPr>
                <w:lang w:val="en-US"/>
              </w:rPr>
              <w:t>17,000</w:t>
            </w:r>
          </w:p>
        </w:tc>
      </w:tr>
    </w:tbl>
    <w:p w14:paraId="1B5C759A" w14:textId="77777777" w:rsidR="00822F2A" w:rsidRPr="00822F2A" w:rsidRDefault="00822F2A" w:rsidP="00822F2A">
      <w:pPr>
        <w:rPr>
          <w:lang w:val="en-US"/>
        </w:rPr>
      </w:pPr>
    </w:p>
    <w:p w14:paraId="6D0FF477" w14:textId="77777777" w:rsidR="004948FB" w:rsidRDefault="004948FB" w:rsidP="004948FB">
      <w:pPr>
        <w:rPr>
          <w:lang w:val="en-US"/>
        </w:rPr>
      </w:pPr>
    </w:p>
    <w:p w14:paraId="6893C50C" w14:textId="77777777" w:rsidR="00C87697" w:rsidRDefault="00C87697" w:rsidP="00954074">
      <w:pPr>
        <w:pStyle w:val="NormalWeb"/>
        <w:rPr>
          <w:lang w:val="en-US"/>
        </w:rPr>
      </w:pPr>
    </w:p>
    <w:p w14:paraId="57969B72" w14:textId="19C62662" w:rsidR="003B0E3B" w:rsidRPr="00954074" w:rsidRDefault="00954074" w:rsidP="00954074">
      <w:pPr>
        <w:pStyle w:val="NormalWeb"/>
        <w:rPr>
          <w:i/>
          <w:iCs/>
          <w:color w:val="808080" w:themeColor="text1" w:themeTint="7F"/>
        </w:rPr>
      </w:pPr>
      <w:r w:rsidRPr="00954074">
        <w:rPr>
          <w:rStyle w:val="SubtleEmphasis"/>
        </w:rPr>
        <w:t>4 Results</w:t>
      </w:r>
    </w:p>
    <w:p w14:paraId="47D65747" w14:textId="77777777" w:rsidR="003B0E3B" w:rsidRDefault="003B0E3B" w:rsidP="004948FB">
      <w:pPr>
        <w:rPr>
          <w:lang w:val="en-US"/>
        </w:rPr>
      </w:pPr>
    </w:p>
    <w:p w14:paraId="7D6B6B23" w14:textId="51BB6D32" w:rsidR="004948FB" w:rsidRDefault="004948FB" w:rsidP="004948FB">
      <w:pPr>
        <w:pStyle w:val="Heading1"/>
        <w:rPr>
          <w:lang w:val="en-US"/>
        </w:rPr>
      </w:pPr>
      <w:r>
        <w:rPr>
          <w:lang w:val="en-US"/>
        </w:rPr>
        <w:t>4.</w:t>
      </w:r>
      <w:r w:rsidR="00B26277">
        <w:rPr>
          <w:lang w:val="en-US"/>
        </w:rPr>
        <w:t>4</w:t>
      </w:r>
      <w:r>
        <w:rPr>
          <w:lang w:val="en-US"/>
        </w:rPr>
        <w:t xml:space="preserve"> Future Scope</w:t>
      </w:r>
    </w:p>
    <w:p w14:paraId="0A80DE4C" w14:textId="77777777" w:rsidR="007B35EA" w:rsidRDefault="007B35EA" w:rsidP="00D029F8">
      <w:pPr>
        <w:jc w:val="both"/>
      </w:pPr>
      <w:r>
        <w:t>As for the future</w:t>
      </w:r>
      <w:r w:rsidR="00D029F8">
        <w:t>, there were many areas where we had limited resources and also have rooms for</w:t>
      </w:r>
      <w:r>
        <w:t xml:space="preserve"> much</w:t>
      </w:r>
      <w:r w:rsidR="00D029F8">
        <w:t xml:space="preserve"> </w:t>
      </w:r>
      <w:r>
        <w:t>improvement. As for improvement</w:t>
      </w:r>
      <w:r w:rsidR="00D029F8">
        <w:t>, we could have us</w:t>
      </w:r>
      <w:r>
        <w:t>ed  gyroscope which would give</w:t>
      </w:r>
      <w:r w:rsidR="00D029F8">
        <w:t xml:space="preserve"> us the data for maintaining orientation and angular velocity. It also gives the precise location of the rover</w:t>
      </w:r>
      <w:r>
        <w:t xml:space="preserve"> where GPS can’t help us. Again</w:t>
      </w:r>
      <w:r w:rsidR="00D029F8">
        <w:t xml:space="preserve">, </w:t>
      </w:r>
      <w:r>
        <w:t xml:space="preserve">by calculating angular velocity, it will give us the x,y and </w:t>
      </w:r>
      <w:r w:rsidR="00D029F8">
        <w:t xml:space="preserve">z axis of the location and with that we would be able to  know  whether our rover </w:t>
      </w:r>
      <w:r>
        <w:t>is facing the correct direction</w:t>
      </w:r>
      <w:r w:rsidR="00D029F8">
        <w:t xml:space="preserve">. </w:t>
      </w:r>
    </w:p>
    <w:p w14:paraId="5245FA43" w14:textId="32F805C9" w:rsidR="00D029F8" w:rsidRDefault="00D029F8" w:rsidP="00D029F8">
      <w:pPr>
        <w:jc w:val="both"/>
      </w:pPr>
      <w:r>
        <w:t>Secondly, we used 2D lid</w:t>
      </w:r>
      <w:r w:rsidR="007B35EA">
        <w:t>ar for mapping. If we had used 3D Lidar, it</w:t>
      </w:r>
      <w:r>
        <w:t xml:space="preserve"> would have given us much precise accuracy. Although</w:t>
      </w:r>
      <w:r w:rsidR="007B35EA">
        <w:t>, a 3D lidar is costly, but</w:t>
      </w:r>
      <w:r>
        <w:t xml:space="preserve"> </w:t>
      </w:r>
      <w:r w:rsidR="007B35EA">
        <w:t>it would give</w:t>
      </w:r>
      <w:r>
        <w:t xml:space="preserve"> the most precision</w:t>
      </w:r>
      <w:r w:rsidR="007B35EA">
        <w:t xml:space="preserve"> mapping.</w:t>
      </w:r>
    </w:p>
    <w:p w14:paraId="3D2E403B" w14:textId="77777777" w:rsidR="001D347B" w:rsidRDefault="001D347B" w:rsidP="001D347B">
      <w:pPr>
        <w:rPr>
          <w:lang w:val="en-US"/>
        </w:rPr>
      </w:pPr>
    </w:p>
    <w:p w14:paraId="4344B2D3" w14:textId="55107237" w:rsidR="00D029F8" w:rsidRDefault="007B35EA" w:rsidP="00D029F8">
      <w:pPr>
        <w:jc w:val="both"/>
      </w:pPr>
      <w:r>
        <w:t>Since,</w:t>
      </w:r>
      <w:r w:rsidR="00D029F8">
        <w:t xml:space="preserve"> we ha</w:t>
      </w:r>
      <w:r>
        <w:t>ve  shown the result of 2D TF Mini Lidar, here is what 3D Lidar’s result looks like.</w:t>
      </w:r>
    </w:p>
    <w:p w14:paraId="3D8D1F88" w14:textId="70E5F906" w:rsidR="00D029F8" w:rsidRDefault="0062332E" w:rsidP="00D029F8">
      <w:pPr>
        <w:jc w:val="both"/>
      </w:pPr>
      <w:r>
        <w:t xml:space="preserve">   </w:t>
      </w:r>
      <w:r w:rsidR="00D029F8">
        <w:rPr>
          <w:noProof/>
          <w:lang w:val="en-US"/>
        </w:rPr>
        <w:drawing>
          <wp:inline distT="0" distB="0" distL="0" distR="0" wp14:anchorId="07F04F69" wp14:editId="25A7CBA3">
            <wp:extent cx="4923693" cy="2468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9639" cy="2471861"/>
                    </a:xfrm>
                    <a:prstGeom prst="rect">
                      <a:avLst/>
                    </a:prstGeom>
                    <a:noFill/>
                    <a:ln>
                      <a:noFill/>
                    </a:ln>
                  </pic:spPr>
                </pic:pic>
              </a:graphicData>
            </a:graphic>
          </wp:inline>
        </w:drawing>
      </w:r>
    </w:p>
    <w:p w14:paraId="69FF8297" w14:textId="561B19E7" w:rsidR="00D029F8" w:rsidRDefault="00D029F8" w:rsidP="00D029F8">
      <w:pPr>
        <w:jc w:val="center"/>
      </w:pPr>
      <w:r>
        <w:t>Fig</w:t>
      </w:r>
      <w:r w:rsidR="0062332E">
        <w:t>ure 4.4</w:t>
      </w:r>
      <w:r>
        <w:t>: 3D mapping on sea</w:t>
      </w:r>
      <w:r w:rsidR="0062332E">
        <w:t xml:space="preserve"> using 3D Li-DAR</w:t>
      </w:r>
    </w:p>
    <w:p w14:paraId="0A41C110" w14:textId="6595B502" w:rsidR="00D029F8" w:rsidRDefault="00D029F8" w:rsidP="00D029F8">
      <w:pPr>
        <w:jc w:val="center"/>
      </w:pPr>
      <w:r>
        <w:rPr>
          <w:noProof/>
          <w:lang w:val="en-US"/>
        </w:rPr>
        <w:lastRenderedPageBreak/>
        <w:drawing>
          <wp:inline distT="0" distB="0" distL="0" distR="0" wp14:anchorId="29231E0D" wp14:editId="48C87485">
            <wp:extent cx="4715123" cy="26000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5195" cy="2600117"/>
                    </a:xfrm>
                    <a:prstGeom prst="rect">
                      <a:avLst/>
                    </a:prstGeom>
                    <a:noFill/>
                    <a:ln>
                      <a:noFill/>
                    </a:ln>
                  </pic:spPr>
                </pic:pic>
              </a:graphicData>
            </a:graphic>
          </wp:inline>
        </w:drawing>
      </w:r>
    </w:p>
    <w:p w14:paraId="17982D00" w14:textId="68BD92AD" w:rsidR="00D029F8" w:rsidRDefault="00D029F8" w:rsidP="00D029F8">
      <w:pPr>
        <w:jc w:val="center"/>
      </w:pPr>
      <w:r>
        <w:t>Fig</w:t>
      </w:r>
      <w:r w:rsidR="0062332E">
        <w:t>ure 4.5</w:t>
      </w:r>
      <w:r>
        <w:t>: 3D mapping on land</w:t>
      </w:r>
      <w:r w:rsidR="0062332E">
        <w:t xml:space="preserve"> using 3D Li-DAR</w:t>
      </w:r>
    </w:p>
    <w:p w14:paraId="09598819" w14:textId="77777777" w:rsidR="007B35EA" w:rsidRDefault="007B35EA" w:rsidP="00D029F8">
      <w:pPr>
        <w:jc w:val="both"/>
      </w:pPr>
    </w:p>
    <w:p w14:paraId="44031697" w14:textId="44CD0C31" w:rsidR="00D029F8" w:rsidRDefault="00D029F8" w:rsidP="00D029F8">
      <w:pPr>
        <w:jc w:val="both"/>
      </w:pPr>
      <w:r>
        <w:t>This is how 3D mapping looks like from drone point of view.  It certainly shows far better result than our 2D lidar.</w:t>
      </w:r>
    </w:p>
    <w:p w14:paraId="45868488" w14:textId="0EBD5D1A" w:rsidR="00D029F8" w:rsidRDefault="007B35EA" w:rsidP="00D029F8">
      <w:pPr>
        <w:jc w:val="both"/>
      </w:pPr>
      <w:r>
        <w:t>As for limitation</w:t>
      </w:r>
      <w:r w:rsidR="006F1D7E">
        <w:t>s</w:t>
      </w:r>
      <w:r>
        <w:t>, we used PyC</w:t>
      </w:r>
      <w:r w:rsidR="00D029F8">
        <w:t>harm</w:t>
      </w:r>
      <w:r>
        <w:t xml:space="preserve"> IDE for compiling Python code to create an Graphical User Interface (GUI) for mapping, A</w:t>
      </w:r>
      <w:r w:rsidR="00D029F8">
        <w:t>rduino</w:t>
      </w:r>
      <w:r>
        <w:t>s</w:t>
      </w:r>
      <w:r w:rsidR="00D029F8">
        <w:t xml:space="preserve"> for</w:t>
      </w:r>
      <w:r>
        <w:t xml:space="preserve"> incoming</w:t>
      </w:r>
      <w:r w:rsidR="00D029F8">
        <w:t xml:space="preserve"> lidar data and rover control and</w:t>
      </w:r>
      <w:r w:rsidR="006F1D7E">
        <w:t xml:space="preserve"> lastly used  TCP.com for sending L</w:t>
      </w:r>
      <w:r w:rsidR="00D029F8">
        <w:t>idar data to tcp/ip. If there were a software whic</w:t>
      </w:r>
      <w:r w:rsidR="006F1D7E">
        <w:t>h could do all the integration</w:t>
      </w:r>
      <w:r>
        <w:t xml:space="preserve"> in a single environment, the system would</w:t>
      </w:r>
      <w:r w:rsidR="006F1D7E">
        <w:t xml:space="preserve"> have</w:t>
      </w:r>
      <w:r>
        <w:t xml:space="preserve"> be</w:t>
      </w:r>
      <w:r w:rsidR="006F1D7E">
        <w:t>en</w:t>
      </w:r>
      <w:r>
        <w:t xml:space="preserve"> less complex and would have saved a lot of time and money</w:t>
      </w:r>
      <w:r w:rsidR="00D029F8">
        <w:t>.</w:t>
      </w:r>
    </w:p>
    <w:p w14:paraId="619ECE27" w14:textId="77777777" w:rsidR="00D029F8" w:rsidRPr="001D347B" w:rsidRDefault="00D029F8" w:rsidP="001D347B">
      <w:pPr>
        <w:rPr>
          <w:lang w:val="en-US"/>
        </w:rPr>
      </w:pPr>
    </w:p>
    <w:p w14:paraId="04DF2A18" w14:textId="77777777" w:rsidR="003B0E3B" w:rsidRPr="003B0E3B" w:rsidRDefault="003B0E3B" w:rsidP="003B0E3B">
      <w:pPr>
        <w:rPr>
          <w:lang w:val="en-US"/>
        </w:rPr>
      </w:pPr>
    </w:p>
    <w:p w14:paraId="1822783D" w14:textId="77777777" w:rsidR="004948FB" w:rsidRPr="004948FB" w:rsidRDefault="004948FB" w:rsidP="004948FB">
      <w:pPr>
        <w:rPr>
          <w:lang w:val="en-US"/>
        </w:rPr>
      </w:pPr>
    </w:p>
    <w:p w14:paraId="3D7419E3" w14:textId="77777777" w:rsidR="004948FB" w:rsidRPr="004948FB" w:rsidRDefault="004948FB" w:rsidP="004948FB">
      <w:pPr>
        <w:rPr>
          <w:lang w:val="en-US"/>
        </w:rPr>
      </w:pPr>
    </w:p>
    <w:p w14:paraId="332A905F" w14:textId="77777777" w:rsidR="004948FB" w:rsidRPr="004948FB" w:rsidRDefault="004948FB" w:rsidP="004948FB">
      <w:pPr>
        <w:rPr>
          <w:lang w:val="en-US"/>
        </w:rPr>
      </w:pPr>
    </w:p>
    <w:p w14:paraId="55D4E7B4" w14:textId="77777777" w:rsidR="004948FB" w:rsidRPr="004948FB" w:rsidRDefault="004948FB" w:rsidP="004948FB">
      <w:pPr>
        <w:rPr>
          <w:lang w:val="en-US"/>
        </w:rPr>
      </w:pPr>
    </w:p>
    <w:p w14:paraId="45A07499" w14:textId="77777777" w:rsidR="00963CE4" w:rsidRPr="000F0B10" w:rsidRDefault="00963CE4" w:rsidP="00963CE4">
      <w:pPr>
        <w:pStyle w:val="Title"/>
        <w:rPr>
          <w:rFonts w:ascii="Times New Roman" w:hAnsi="Times New Roman"/>
          <w:lang w:val="en-US"/>
        </w:rPr>
      </w:pPr>
      <w:r w:rsidRPr="000F0B10">
        <w:rPr>
          <w:rFonts w:ascii="Times New Roman" w:hAnsi="Times New Roman"/>
          <w:lang w:val="en-US"/>
        </w:rPr>
        <w:lastRenderedPageBreak/>
        <w:t>Chapter 5</w:t>
      </w:r>
    </w:p>
    <w:p w14:paraId="3E3DE8E8" w14:textId="681CE153" w:rsidR="008A1C4A" w:rsidRPr="000F0B10" w:rsidRDefault="00B42332" w:rsidP="008A1C4A">
      <w:pPr>
        <w:pStyle w:val="Heading1"/>
        <w:rPr>
          <w:lang w:val="en-US"/>
        </w:rPr>
      </w:pPr>
      <w:bookmarkStart w:id="12" w:name="_Toc78283181"/>
      <w:r>
        <w:rPr>
          <w:lang w:val="en-US"/>
        </w:rPr>
        <w:t>Project Attributes</w:t>
      </w:r>
      <w:bookmarkEnd w:id="12"/>
    </w:p>
    <w:p w14:paraId="5ECE4D5A" w14:textId="77777777" w:rsidR="00707897" w:rsidRDefault="00707897" w:rsidP="00707897">
      <w:pPr>
        <w:pStyle w:val="Heading2"/>
        <w:rPr>
          <w:lang w:val="en-US"/>
        </w:rPr>
      </w:pPr>
      <w:bookmarkStart w:id="13" w:name="_Toc78283182"/>
      <w:r w:rsidRPr="000F0B10">
        <w:rPr>
          <w:lang w:val="en-US"/>
        </w:rPr>
        <w:t>5.1 Complex of Engineering Problem</w:t>
      </w:r>
      <w:bookmarkEnd w:id="13"/>
      <w:r w:rsidRPr="000F0B10">
        <w:rPr>
          <w:lang w:val="en-US"/>
        </w:rPr>
        <w:t xml:space="preserve"> </w:t>
      </w:r>
    </w:p>
    <w:p w14:paraId="1FFAC189" w14:textId="77777777" w:rsidR="00626E9B" w:rsidRDefault="00626E9B" w:rsidP="00626E9B">
      <w:pPr>
        <w:rPr>
          <w:lang w:val="en-US"/>
        </w:rPr>
      </w:pPr>
    </w:p>
    <w:p w14:paraId="71DF69C7" w14:textId="77777777" w:rsidR="00626E9B" w:rsidRPr="00626E9B" w:rsidRDefault="00626E9B" w:rsidP="00626E9B">
      <w:pPr>
        <w:rPr>
          <w:lang w:val="en-US"/>
        </w:rPr>
      </w:pPr>
    </w:p>
    <w:p w14:paraId="35430ACF" w14:textId="77777777" w:rsidR="007754A3" w:rsidRDefault="007754A3" w:rsidP="007754A3">
      <w:pPr>
        <w:jc w:val="both"/>
      </w:pPr>
      <w:bookmarkStart w:id="14" w:name="_Toc78283183"/>
      <w:r>
        <w:t>Throughout the project we faced many challenges, we overcame some of the challenges, but we had to look for new solutions for the project in order to make the project successful.</w:t>
      </w:r>
    </w:p>
    <w:p w14:paraId="68027340" w14:textId="77777777" w:rsidR="007754A3" w:rsidRDefault="007754A3" w:rsidP="007754A3">
      <w:pPr>
        <w:jc w:val="both"/>
      </w:pPr>
      <w:r>
        <w:t>The complex engineering challenges we faced are as follows,</w:t>
      </w:r>
    </w:p>
    <w:p w14:paraId="410C5D1B" w14:textId="77777777" w:rsidR="007754A3" w:rsidRDefault="007754A3" w:rsidP="007754A3">
      <w:pPr>
        <w:jc w:val="both"/>
      </w:pPr>
    </w:p>
    <w:p w14:paraId="125C9C25" w14:textId="77777777" w:rsidR="007754A3" w:rsidRDefault="007754A3" w:rsidP="007754A3">
      <w:pPr>
        <w:jc w:val="both"/>
      </w:pPr>
      <w:r w:rsidRPr="007754A3">
        <w:rPr>
          <w:b/>
        </w:rPr>
        <w:t>I.</w:t>
      </w:r>
      <w:r>
        <w:t xml:space="preserve"> In the beginning we tried to work directly with esp8266 but it didn't work with lidar due to the lower baud rate of ESP8266 then we had to go for Lidar-Arduino-ESP8266 to make it fruitful.</w:t>
      </w:r>
    </w:p>
    <w:p w14:paraId="05DEE7ED" w14:textId="77777777" w:rsidR="007754A3" w:rsidRDefault="007754A3" w:rsidP="007754A3">
      <w:pPr>
        <w:jc w:val="both"/>
      </w:pPr>
      <w:r w:rsidRPr="007754A3">
        <w:rPr>
          <w:b/>
        </w:rPr>
        <w:t>II.</w:t>
      </w:r>
      <w:r>
        <w:t>The next challenge we faced while working with lidar data format, as lidar has a Higher Baud rate of 115200 we had to suit a lot to put the data in a specified format which is most commonly described as "Angle, Degree" format to get the perfect picture view of the environment.</w:t>
      </w:r>
    </w:p>
    <w:p w14:paraId="53741037" w14:textId="77777777" w:rsidR="007754A3" w:rsidRDefault="007754A3" w:rsidP="007754A3">
      <w:pPr>
        <w:jc w:val="both"/>
      </w:pPr>
      <w:r w:rsidRPr="007754A3">
        <w:rPr>
          <w:b/>
        </w:rPr>
        <w:t>III.</w:t>
      </w:r>
      <w:r>
        <w:t>Thirdly we were thinking of working with a web server from the very beginning and in the initial stage of project design but as the webserver is synchronous we had to face a lot of trouble loading data to an HTML webpage through ESP8266 with a refresh rate as well as it took a lot of time from our total work but after all switching to asynchronous TCP/IP-Virtual Comport was a wise decision from our team.</w:t>
      </w:r>
    </w:p>
    <w:p w14:paraId="269EF2C3" w14:textId="77777777" w:rsidR="007754A3" w:rsidRDefault="007754A3" w:rsidP="007754A3">
      <w:pPr>
        <w:jc w:val="both"/>
      </w:pPr>
      <w:r w:rsidRPr="007754A3">
        <w:rPr>
          <w:b/>
        </w:rPr>
        <w:t>IV.</w:t>
      </w:r>
      <w:r>
        <w:t xml:space="preserve"> At the end we tried adding some extra features like RF communication and Navigation with MPU 9250 9-axis Gyroscope. Although We could only work with RF communication due to time limitations still further development of the project can be done with MPU 9250.</w:t>
      </w:r>
    </w:p>
    <w:p w14:paraId="36FD0D36" w14:textId="77777777" w:rsidR="008A1C4A" w:rsidRDefault="008A1C4A" w:rsidP="008A1C4A">
      <w:pPr>
        <w:rPr>
          <w:lang w:val="en-US"/>
        </w:rPr>
      </w:pPr>
    </w:p>
    <w:p w14:paraId="78D9BB58" w14:textId="77777777" w:rsidR="00626E9B" w:rsidRDefault="00626E9B" w:rsidP="008A1C4A">
      <w:pPr>
        <w:rPr>
          <w:lang w:val="en-US"/>
        </w:rPr>
      </w:pPr>
    </w:p>
    <w:p w14:paraId="53F529F6" w14:textId="77777777" w:rsidR="00626E9B" w:rsidRDefault="00626E9B" w:rsidP="008A1C4A">
      <w:pPr>
        <w:rPr>
          <w:lang w:val="en-US"/>
        </w:rPr>
      </w:pPr>
    </w:p>
    <w:p w14:paraId="7F579A1B" w14:textId="77777777" w:rsidR="00626E9B" w:rsidRDefault="00626E9B" w:rsidP="008A1C4A">
      <w:pPr>
        <w:rPr>
          <w:lang w:val="en-US"/>
        </w:rPr>
      </w:pPr>
    </w:p>
    <w:p w14:paraId="5EBFF28C" w14:textId="77777777" w:rsidR="00626E9B" w:rsidRDefault="00626E9B" w:rsidP="008A1C4A">
      <w:pPr>
        <w:rPr>
          <w:lang w:val="en-US"/>
        </w:rPr>
      </w:pPr>
    </w:p>
    <w:p w14:paraId="04C8BE8D" w14:textId="77777777" w:rsidR="00626E9B" w:rsidRDefault="00626E9B" w:rsidP="008A1C4A">
      <w:pPr>
        <w:rPr>
          <w:lang w:val="en-US"/>
        </w:rPr>
      </w:pPr>
    </w:p>
    <w:p w14:paraId="2442EAF6" w14:textId="77777777" w:rsidR="00626E9B" w:rsidRDefault="00626E9B" w:rsidP="008A1C4A">
      <w:pPr>
        <w:rPr>
          <w:lang w:val="en-US"/>
        </w:rPr>
      </w:pPr>
    </w:p>
    <w:p w14:paraId="18C72866" w14:textId="77777777" w:rsidR="00AE2B55" w:rsidRDefault="00AE2B55" w:rsidP="008A1C4A">
      <w:pPr>
        <w:rPr>
          <w:lang w:val="en-US"/>
        </w:rPr>
      </w:pPr>
    </w:p>
    <w:p w14:paraId="2B6584C2" w14:textId="77777777" w:rsidR="00AE2B55" w:rsidRDefault="00AE2B55" w:rsidP="008A1C4A">
      <w:pPr>
        <w:rPr>
          <w:lang w:val="en-US"/>
        </w:rPr>
      </w:pPr>
    </w:p>
    <w:p w14:paraId="70A2C6B0" w14:textId="77777777" w:rsidR="00AE2B55" w:rsidRDefault="00AE2B55" w:rsidP="008A1C4A">
      <w:pPr>
        <w:rPr>
          <w:lang w:val="en-US"/>
        </w:rPr>
      </w:pPr>
    </w:p>
    <w:p w14:paraId="2FAD4154" w14:textId="77777777" w:rsidR="00AE2B55" w:rsidRDefault="00AE2B55" w:rsidP="008A1C4A">
      <w:pPr>
        <w:rPr>
          <w:lang w:val="en-US"/>
        </w:rPr>
      </w:pPr>
    </w:p>
    <w:p w14:paraId="24B002DE" w14:textId="77777777" w:rsidR="00AE2B55" w:rsidRDefault="00AE2B55" w:rsidP="008A1C4A">
      <w:pPr>
        <w:rPr>
          <w:lang w:val="en-US"/>
        </w:rPr>
      </w:pPr>
    </w:p>
    <w:p w14:paraId="0F6ABFD7" w14:textId="77777777" w:rsidR="00AE2B55" w:rsidRDefault="00AE2B55" w:rsidP="008A1C4A">
      <w:pPr>
        <w:rPr>
          <w:lang w:val="en-US"/>
        </w:rPr>
      </w:pPr>
    </w:p>
    <w:p w14:paraId="0D4E4FA2" w14:textId="77777777" w:rsidR="00AE2B55" w:rsidRDefault="00AE2B55" w:rsidP="008A1C4A">
      <w:pPr>
        <w:rPr>
          <w:lang w:val="en-US"/>
        </w:rPr>
      </w:pPr>
    </w:p>
    <w:p w14:paraId="1051B9FE" w14:textId="77777777" w:rsidR="00AE2B55" w:rsidRDefault="00AE2B55" w:rsidP="008A1C4A">
      <w:pPr>
        <w:rPr>
          <w:lang w:val="en-US"/>
        </w:rPr>
      </w:pPr>
    </w:p>
    <w:p w14:paraId="2A590B55" w14:textId="77777777" w:rsidR="00AE2B55" w:rsidRDefault="00AE2B55" w:rsidP="008A1C4A">
      <w:pPr>
        <w:rPr>
          <w:lang w:val="en-US"/>
        </w:rPr>
      </w:pPr>
    </w:p>
    <w:p w14:paraId="313BFE56" w14:textId="6F47BAAA" w:rsidR="00954074" w:rsidRPr="00954074" w:rsidRDefault="00954074" w:rsidP="00954074">
      <w:pPr>
        <w:pStyle w:val="NormalWeb"/>
        <w:rPr>
          <w:rStyle w:val="SubtleEmphasis"/>
        </w:rPr>
      </w:pPr>
      <w:r>
        <w:rPr>
          <w:rStyle w:val="SubtleEmphasis"/>
        </w:rPr>
        <w:t>5</w:t>
      </w:r>
      <w:r w:rsidRPr="00954074">
        <w:rPr>
          <w:rStyle w:val="SubtleEmphasis"/>
        </w:rPr>
        <w:t xml:space="preserve"> </w:t>
      </w:r>
      <w:r>
        <w:rPr>
          <w:rStyle w:val="SubtleEmphasis"/>
        </w:rPr>
        <w:t>Project Attributes</w:t>
      </w:r>
    </w:p>
    <w:p w14:paraId="10F516D1" w14:textId="77777777" w:rsidR="00AE2B55" w:rsidRDefault="00AE2B55" w:rsidP="008A1C4A">
      <w:pPr>
        <w:rPr>
          <w:b/>
          <w:sz w:val="28"/>
          <w:szCs w:val="28"/>
          <w:lang w:val="en-US"/>
        </w:rPr>
      </w:pPr>
    </w:p>
    <w:p w14:paraId="35148F5A" w14:textId="76DB4AB6" w:rsidR="00AE2B55" w:rsidRDefault="00AE2B55" w:rsidP="008A1C4A">
      <w:pPr>
        <w:rPr>
          <w:b/>
          <w:sz w:val="28"/>
          <w:szCs w:val="28"/>
          <w:lang w:val="en-US"/>
        </w:rPr>
      </w:pPr>
      <w:r>
        <w:rPr>
          <w:b/>
          <w:sz w:val="28"/>
          <w:szCs w:val="28"/>
          <w:lang w:val="en-US"/>
        </w:rPr>
        <w:t>5.2</w:t>
      </w:r>
      <w:r w:rsidRPr="00AE2B55">
        <w:rPr>
          <w:b/>
          <w:sz w:val="28"/>
          <w:szCs w:val="28"/>
          <w:lang w:val="en-US"/>
        </w:rPr>
        <w:t xml:space="preserve"> Gantt Chart of the Project</w:t>
      </w:r>
    </w:p>
    <w:p w14:paraId="2339BA3E" w14:textId="77777777" w:rsidR="001538C1" w:rsidRPr="00AE2B55" w:rsidRDefault="001538C1" w:rsidP="008A1C4A">
      <w:pPr>
        <w:rPr>
          <w:b/>
          <w:sz w:val="28"/>
          <w:szCs w:val="28"/>
          <w:lang w:val="en-US"/>
        </w:rPr>
      </w:pPr>
    </w:p>
    <w:p w14:paraId="58749CF1" w14:textId="77777777" w:rsidR="00AE2B55" w:rsidRDefault="00AE2B55" w:rsidP="008A1C4A">
      <w:pPr>
        <w:rPr>
          <w:lang w:val="en-US"/>
        </w:rPr>
      </w:pPr>
    </w:p>
    <w:p w14:paraId="2FD11EEC" w14:textId="423FF130" w:rsidR="00AE2B55" w:rsidRDefault="00AE2B55" w:rsidP="008A1C4A">
      <w:pPr>
        <w:rPr>
          <w:lang w:val="en-US"/>
        </w:rPr>
      </w:pPr>
      <w:r>
        <w:rPr>
          <w:lang w:val="en-US"/>
        </w:rPr>
        <w:t>Our approximate work planning map is shown in this section by using a Gantt chart for three trimesters.</w:t>
      </w:r>
    </w:p>
    <w:p w14:paraId="1DA59469" w14:textId="77777777" w:rsidR="00AE2B55" w:rsidRDefault="00AE2B55" w:rsidP="008A1C4A">
      <w:pPr>
        <w:rPr>
          <w:lang w:val="en-US"/>
        </w:rPr>
      </w:pPr>
    </w:p>
    <w:p w14:paraId="13A32804" w14:textId="77777777" w:rsidR="001538C1" w:rsidRDefault="001538C1" w:rsidP="008A1C4A">
      <w:pPr>
        <w:rPr>
          <w:lang w:val="en-US"/>
        </w:rPr>
      </w:pPr>
    </w:p>
    <w:p w14:paraId="7542EAE1" w14:textId="77777777" w:rsidR="001538C1" w:rsidRDefault="001538C1" w:rsidP="008A1C4A">
      <w:pPr>
        <w:rPr>
          <w:lang w:val="en-US"/>
        </w:rPr>
      </w:pPr>
    </w:p>
    <w:p w14:paraId="109E72F4" w14:textId="78BC011C" w:rsidR="00C54D14" w:rsidRPr="001538C1" w:rsidRDefault="00C54D14" w:rsidP="001538C1">
      <w:pPr>
        <w:overflowPunct w:val="0"/>
        <w:autoSpaceDE w:val="0"/>
        <w:autoSpaceDN w:val="0"/>
        <w:adjustRightInd w:val="0"/>
        <w:textAlignment w:val="baseline"/>
        <w:rPr>
          <w:rFonts w:ascii="Times" w:eastAsia="PMingLiU" w:hAnsi="Times" w:cs="Times"/>
          <w:sz w:val="20"/>
          <w:szCs w:val="20"/>
          <w:lang w:val="en-AU" w:eastAsia="zh-TW"/>
        </w:rPr>
      </w:pPr>
      <w:r w:rsidRPr="00C54D14">
        <w:rPr>
          <w:rFonts w:ascii="Times" w:eastAsia="PMingLiU" w:hAnsi="Times" w:cs="Times"/>
          <w:sz w:val="20"/>
          <w:szCs w:val="20"/>
          <w:lang w:val="en-AU" w:eastAsia="zh-TW"/>
        </w:rPr>
        <w:t>Gantt chart for capstone project I</w:t>
      </w:r>
    </w:p>
    <w:p w14:paraId="1B1B1320" w14:textId="77777777" w:rsidR="0070341C" w:rsidRDefault="0070341C" w:rsidP="008A1C4A">
      <w:pPr>
        <w:rPr>
          <w:lang w:val="en-US"/>
        </w:rPr>
      </w:pPr>
      <w:r>
        <w:rPr>
          <w:lang w:val="en-US"/>
        </w:rPr>
        <w:t xml:space="preserve">                           </w:t>
      </w:r>
    </w:p>
    <w:tbl>
      <w:tblPr>
        <w:tblStyle w:val="TableGrid"/>
        <w:tblW w:w="5580" w:type="dxa"/>
        <w:tblInd w:w="198" w:type="dxa"/>
        <w:tblLayout w:type="fixed"/>
        <w:tblLook w:val="04A0" w:firstRow="1" w:lastRow="0" w:firstColumn="1" w:lastColumn="0" w:noHBand="0" w:noVBand="1"/>
      </w:tblPr>
      <w:tblGrid>
        <w:gridCol w:w="800"/>
        <w:gridCol w:w="236"/>
        <w:gridCol w:w="236"/>
        <w:gridCol w:w="236"/>
        <w:gridCol w:w="236"/>
        <w:gridCol w:w="298"/>
        <w:gridCol w:w="236"/>
        <w:gridCol w:w="298"/>
        <w:gridCol w:w="236"/>
        <w:gridCol w:w="68"/>
        <w:gridCol w:w="270"/>
        <w:gridCol w:w="360"/>
        <w:gridCol w:w="279"/>
        <w:gridCol w:w="81"/>
        <w:gridCol w:w="360"/>
        <w:gridCol w:w="720"/>
        <w:gridCol w:w="630"/>
      </w:tblGrid>
      <w:tr w:rsidR="0070341C" w14:paraId="1D8B1BF1" w14:textId="77777777" w:rsidTr="0070341C">
        <w:trPr>
          <w:trHeight w:val="202"/>
        </w:trPr>
        <w:tc>
          <w:tcPr>
            <w:tcW w:w="800" w:type="dxa"/>
          </w:tcPr>
          <w:p w14:paraId="78B96D97" w14:textId="77777777" w:rsidR="0070341C" w:rsidRPr="002F7B77" w:rsidRDefault="0070341C" w:rsidP="00954074">
            <w:pPr>
              <w:rPr>
                <w:sz w:val="18"/>
                <w:szCs w:val="18"/>
              </w:rPr>
            </w:pPr>
            <w:bookmarkStart w:id="15" w:name="_Hlk83124231"/>
            <w:r w:rsidRPr="002F7B77">
              <w:rPr>
                <w:sz w:val="18"/>
                <w:szCs w:val="18"/>
              </w:rPr>
              <w:t>Week</w:t>
            </w:r>
          </w:p>
        </w:tc>
        <w:tc>
          <w:tcPr>
            <w:tcW w:w="236" w:type="dxa"/>
          </w:tcPr>
          <w:p w14:paraId="7CAE382E" w14:textId="77777777" w:rsidR="0070341C" w:rsidRPr="003F553C" w:rsidRDefault="0070341C" w:rsidP="00954074">
            <w:pPr>
              <w:rPr>
                <w:sz w:val="16"/>
                <w:szCs w:val="16"/>
              </w:rPr>
            </w:pPr>
            <w:r w:rsidRPr="003F553C">
              <w:rPr>
                <w:sz w:val="16"/>
                <w:szCs w:val="16"/>
              </w:rPr>
              <w:t>1</w:t>
            </w:r>
          </w:p>
        </w:tc>
        <w:tc>
          <w:tcPr>
            <w:tcW w:w="236" w:type="dxa"/>
          </w:tcPr>
          <w:p w14:paraId="42AE465B" w14:textId="77777777" w:rsidR="0070341C" w:rsidRPr="003F553C" w:rsidRDefault="0070341C" w:rsidP="00954074">
            <w:pPr>
              <w:rPr>
                <w:sz w:val="16"/>
                <w:szCs w:val="16"/>
              </w:rPr>
            </w:pPr>
            <w:r w:rsidRPr="003F553C">
              <w:rPr>
                <w:sz w:val="16"/>
                <w:szCs w:val="16"/>
              </w:rPr>
              <w:t>2</w:t>
            </w:r>
          </w:p>
        </w:tc>
        <w:tc>
          <w:tcPr>
            <w:tcW w:w="236" w:type="dxa"/>
          </w:tcPr>
          <w:p w14:paraId="32CDDE76" w14:textId="77777777" w:rsidR="0070341C" w:rsidRPr="003F553C" w:rsidRDefault="0070341C" w:rsidP="00954074">
            <w:pPr>
              <w:rPr>
                <w:sz w:val="16"/>
                <w:szCs w:val="16"/>
              </w:rPr>
            </w:pPr>
            <w:r w:rsidRPr="003F553C">
              <w:rPr>
                <w:sz w:val="16"/>
                <w:szCs w:val="16"/>
              </w:rPr>
              <w:t>3</w:t>
            </w:r>
          </w:p>
        </w:tc>
        <w:tc>
          <w:tcPr>
            <w:tcW w:w="236" w:type="dxa"/>
          </w:tcPr>
          <w:p w14:paraId="1EDC20B2" w14:textId="77777777" w:rsidR="0070341C" w:rsidRPr="003F553C" w:rsidRDefault="0070341C" w:rsidP="00954074">
            <w:pPr>
              <w:rPr>
                <w:sz w:val="16"/>
                <w:szCs w:val="16"/>
              </w:rPr>
            </w:pPr>
            <w:r w:rsidRPr="003F553C">
              <w:rPr>
                <w:sz w:val="16"/>
                <w:szCs w:val="16"/>
              </w:rPr>
              <w:t>4</w:t>
            </w:r>
          </w:p>
        </w:tc>
        <w:tc>
          <w:tcPr>
            <w:tcW w:w="298" w:type="dxa"/>
          </w:tcPr>
          <w:p w14:paraId="7DDF1F9B" w14:textId="77777777" w:rsidR="0070341C" w:rsidRPr="003F553C" w:rsidRDefault="0070341C" w:rsidP="00954074">
            <w:pPr>
              <w:rPr>
                <w:sz w:val="16"/>
                <w:szCs w:val="16"/>
              </w:rPr>
            </w:pPr>
            <w:r w:rsidRPr="003F553C">
              <w:rPr>
                <w:sz w:val="16"/>
                <w:szCs w:val="16"/>
              </w:rPr>
              <w:t>5</w:t>
            </w:r>
          </w:p>
        </w:tc>
        <w:tc>
          <w:tcPr>
            <w:tcW w:w="236" w:type="dxa"/>
          </w:tcPr>
          <w:p w14:paraId="73CC806E" w14:textId="77777777" w:rsidR="0070341C" w:rsidRPr="003F553C" w:rsidRDefault="0070341C" w:rsidP="00954074">
            <w:pPr>
              <w:rPr>
                <w:sz w:val="16"/>
                <w:szCs w:val="16"/>
              </w:rPr>
            </w:pPr>
            <w:r w:rsidRPr="003F553C">
              <w:rPr>
                <w:sz w:val="16"/>
                <w:szCs w:val="16"/>
              </w:rPr>
              <w:t>6</w:t>
            </w:r>
          </w:p>
        </w:tc>
        <w:tc>
          <w:tcPr>
            <w:tcW w:w="298" w:type="dxa"/>
          </w:tcPr>
          <w:p w14:paraId="0767F739" w14:textId="77777777" w:rsidR="0070341C" w:rsidRPr="003F553C" w:rsidRDefault="0070341C" w:rsidP="00954074">
            <w:pPr>
              <w:rPr>
                <w:sz w:val="16"/>
                <w:szCs w:val="16"/>
              </w:rPr>
            </w:pPr>
            <w:r w:rsidRPr="003F553C">
              <w:rPr>
                <w:sz w:val="16"/>
                <w:szCs w:val="16"/>
              </w:rPr>
              <w:t>7</w:t>
            </w:r>
          </w:p>
        </w:tc>
        <w:tc>
          <w:tcPr>
            <w:tcW w:w="304" w:type="dxa"/>
            <w:gridSpan w:val="2"/>
          </w:tcPr>
          <w:p w14:paraId="3A83F18A" w14:textId="77777777" w:rsidR="0070341C" w:rsidRPr="003F553C" w:rsidRDefault="0070341C" w:rsidP="00954074">
            <w:pPr>
              <w:rPr>
                <w:sz w:val="16"/>
                <w:szCs w:val="16"/>
              </w:rPr>
            </w:pPr>
            <w:r w:rsidRPr="003F553C">
              <w:rPr>
                <w:sz w:val="16"/>
                <w:szCs w:val="16"/>
              </w:rPr>
              <w:t>8</w:t>
            </w:r>
          </w:p>
        </w:tc>
        <w:tc>
          <w:tcPr>
            <w:tcW w:w="270" w:type="dxa"/>
          </w:tcPr>
          <w:p w14:paraId="72D61EEF" w14:textId="77777777" w:rsidR="0070341C" w:rsidRPr="003F553C" w:rsidRDefault="0070341C" w:rsidP="00954074">
            <w:pPr>
              <w:rPr>
                <w:sz w:val="16"/>
                <w:szCs w:val="16"/>
              </w:rPr>
            </w:pPr>
            <w:r w:rsidRPr="003F553C">
              <w:rPr>
                <w:sz w:val="16"/>
                <w:szCs w:val="16"/>
              </w:rPr>
              <w:t>9</w:t>
            </w:r>
          </w:p>
        </w:tc>
        <w:tc>
          <w:tcPr>
            <w:tcW w:w="360" w:type="dxa"/>
          </w:tcPr>
          <w:p w14:paraId="1B6DB4EE" w14:textId="77777777" w:rsidR="0070341C" w:rsidRPr="003F553C" w:rsidRDefault="0070341C" w:rsidP="00954074">
            <w:pPr>
              <w:rPr>
                <w:sz w:val="16"/>
                <w:szCs w:val="16"/>
              </w:rPr>
            </w:pPr>
            <w:r w:rsidRPr="003F553C">
              <w:rPr>
                <w:sz w:val="16"/>
                <w:szCs w:val="16"/>
              </w:rPr>
              <w:t xml:space="preserve">10 </w:t>
            </w:r>
          </w:p>
        </w:tc>
        <w:tc>
          <w:tcPr>
            <w:tcW w:w="360" w:type="dxa"/>
            <w:gridSpan w:val="2"/>
          </w:tcPr>
          <w:p w14:paraId="5AC2DCE9" w14:textId="77777777" w:rsidR="0070341C" w:rsidRPr="003F553C" w:rsidRDefault="0070341C" w:rsidP="00954074">
            <w:pPr>
              <w:rPr>
                <w:sz w:val="16"/>
                <w:szCs w:val="16"/>
              </w:rPr>
            </w:pPr>
            <w:r w:rsidRPr="003F553C">
              <w:rPr>
                <w:sz w:val="16"/>
                <w:szCs w:val="16"/>
              </w:rPr>
              <w:t>11</w:t>
            </w:r>
          </w:p>
        </w:tc>
        <w:tc>
          <w:tcPr>
            <w:tcW w:w="360" w:type="dxa"/>
          </w:tcPr>
          <w:p w14:paraId="00A1B74E" w14:textId="77777777" w:rsidR="0070341C" w:rsidRPr="003F553C" w:rsidRDefault="0070341C" w:rsidP="00954074">
            <w:pPr>
              <w:rPr>
                <w:sz w:val="16"/>
                <w:szCs w:val="16"/>
              </w:rPr>
            </w:pPr>
            <w:r w:rsidRPr="003F553C">
              <w:rPr>
                <w:sz w:val="16"/>
                <w:szCs w:val="16"/>
              </w:rPr>
              <w:t>12</w:t>
            </w:r>
          </w:p>
        </w:tc>
        <w:tc>
          <w:tcPr>
            <w:tcW w:w="720" w:type="dxa"/>
          </w:tcPr>
          <w:p w14:paraId="5701EAF3" w14:textId="77777777" w:rsidR="0070341C" w:rsidRPr="003F553C" w:rsidRDefault="0070341C" w:rsidP="00954074">
            <w:pPr>
              <w:rPr>
                <w:sz w:val="16"/>
                <w:szCs w:val="16"/>
              </w:rPr>
            </w:pPr>
            <w:r w:rsidRPr="003F553C">
              <w:rPr>
                <w:sz w:val="16"/>
                <w:szCs w:val="16"/>
              </w:rPr>
              <w:t>13</w:t>
            </w:r>
          </w:p>
        </w:tc>
        <w:tc>
          <w:tcPr>
            <w:tcW w:w="630" w:type="dxa"/>
          </w:tcPr>
          <w:p w14:paraId="7F9F4E48" w14:textId="77777777" w:rsidR="0070341C" w:rsidRPr="002F7B77" w:rsidRDefault="0070341C" w:rsidP="00954074">
            <w:pPr>
              <w:rPr>
                <w:sz w:val="18"/>
                <w:szCs w:val="18"/>
              </w:rPr>
            </w:pPr>
            <w:r w:rsidRPr="002F7B77">
              <w:rPr>
                <w:sz w:val="18"/>
                <w:szCs w:val="18"/>
              </w:rPr>
              <w:t>14</w:t>
            </w:r>
          </w:p>
        </w:tc>
      </w:tr>
      <w:tr w:rsidR="0070341C" w14:paraId="0B5E758F" w14:textId="77777777" w:rsidTr="0070341C">
        <w:trPr>
          <w:trHeight w:val="202"/>
        </w:trPr>
        <w:tc>
          <w:tcPr>
            <w:tcW w:w="800" w:type="dxa"/>
          </w:tcPr>
          <w:p w14:paraId="7CBBA2B8" w14:textId="77777777" w:rsidR="0070341C" w:rsidRPr="002F7B77" w:rsidRDefault="0070341C" w:rsidP="00954074">
            <w:pPr>
              <w:rPr>
                <w:sz w:val="18"/>
                <w:szCs w:val="18"/>
              </w:rPr>
            </w:pPr>
            <w:r w:rsidRPr="002F7B77">
              <w:rPr>
                <w:sz w:val="18"/>
                <w:szCs w:val="18"/>
              </w:rPr>
              <w:t xml:space="preserve">Group forming </w:t>
            </w:r>
          </w:p>
        </w:tc>
        <w:tc>
          <w:tcPr>
            <w:tcW w:w="472" w:type="dxa"/>
            <w:gridSpan w:val="2"/>
            <w:shd w:val="clear" w:color="auto" w:fill="DAEEF3" w:themeFill="accent5" w:themeFillTint="33"/>
          </w:tcPr>
          <w:p w14:paraId="455E798F" w14:textId="77777777" w:rsidR="0070341C" w:rsidRDefault="0070341C" w:rsidP="00954074">
            <w:pPr>
              <w:tabs>
                <w:tab w:val="left" w:pos="689"/>
              </w:tabs>
            </w:pPr>
            <w:r>
              <w:tab/>
            </w:r>
          </w:p>
        </w:tc>
        <w:tc>
          <w:tcPr>
            <w:tcW w:w="236" w:type="dxa"/>
          </w:tcPr>
          <w:p w14:paraId="546A416F" w14:textId="77777777" w:rsidR="0070341C" w:rsidRDefault="0070341C" w:rsidP="00954074"/>
        </w:tc>
        <w:tc>
          <w:tcPr>
            <w:tcW w:w="236" w:type="dxa"/>
          </w:tcPr>
          <w:p w14:paraId="0B5D1B0A" w14:textId="77777777" w:rsidR="0070341C" w:rsidRDefault="0070341C" w:rsidP="00954074"/>
        </w:tc>
        <w:tc>
          <w:tcPr>
            <w:tcW w:w="298" w:type="dxa"/>
          </w:tcPr>
          <w:p w14:paraId="0DE30EB3" w14:textId="77777777" w:rsidR="0070341C" w:rsidRDefault="0070341C" w:rsidP="00954074"/>
        </w:tc>
        <w:tc>
          <w:tcPr>
            <w:tcW w:w="236" w:type="dxa"/>
          </w:tcPr>
          <w:p w14:paraId="5AB7A81E" w14:textId="77777777" w:rsidR="0070341C" w:rsidRDefault="0070341C" w:rsidP="00954074"/>
        </w:tc>
        <w:tc>
          <w:tcPr>
            <w:tcW w:w="298" w:type="dxa"/>
            <w:vMerge w:val="restart"/>
            <w:shd w:val="clear" w:color="auto" w:fill="FF0000"/>
            <w:textDirection w:val="tbRl"/>
            <w:vAlign w:val="center"/>
          </w:tcPr>
          <w:p w14:paraId="52B95E7D" w14:textId="77777777" w:rsidR="0070341C" w:rsidRDefault="0070341C" w:rsidP="00954074">
            <w:pPr>
              <w:ind w:left="113" w:right="113"/>
              <w:jc w:val="center"/>
            </w:pPr>
            <w:r w:rsidRPr="00432702">
              <w:rPr>
                <w:sz w:val="16"/>
                <w:szCs w:val="16"/>
              </w:rPr>
              <w:t>MID</w:t>
            </w:r>
          </w:p>
        </w:tc>
        <w:tc>
          <w:tcPr>
            <w:tcW w:w="304" w:type="dxa"/>
            <w:gridSpan w:val="2"/>
          </w:tcPr>
          <w:p w14:paraId="2C6AC837" w14:textId="77777777" w:rsidR="0070341C" w:rsidRDefault="0070341C" w:rsidP="00954074"/>
        </w:tc>
        <w:tc>
          <w:tcPr>
            <w:tcW w:w="270" w:type="dxa"/>
          </w:tcPr>
          <w:p w14:paraId="178FA18D" w14:textId="77777777" w:rsidR="0070341C" w:rsidRDefault="0070341C" w:rsidP="00954074"/>
        </w:tc>
        <w:tc>
          <w:tcPr>
            <w:tcW w:w="360" w:type="dxa"/>
          </w:tcPr>
          <w:p w14:paraId="7C356135" w14:textId="77777777" w:rsidR="0070341C" w:rsidRDefault="0070341C" w:rsidP="00954074"/>
        </w:tc>
        <w:tc>
          <w:tcPr>
            <w:tcW w:w="360" w:type="dxa"/>
            <w:gridSpan w:val="2"/>
          </w:tcPr>
          <w:p w14:paraId="26DF16EE" w14:textId="77777777" w:rsidR="0070341C" w:rsidRDefault="0070341C" w:rsidP="00954074"/>
        </w:tc>
        <w:tc>
          <w:tcPr>
            <w:tcW w:w="360" w:type="dxa"/>
          </w:tcPr>
          <w:p w14:paraId="577F78DC" w14:textId="77777777" w:rsidR="0070341C" w:rsidRDefault="0070341C" w:rsidP="00954074"/>
        </w:tc>
        <w:tc>
          <w:tcPr>
            <w:tcW w:w="720" w:type="dxa"/>
          </w:tcPr>
          <w:p w14:paraId="504C65F0" w14:textId="77777777" w:rsidR="0070341C" w:rsidRDefault="0070341C" w:rsidP="00954074"/>
        </w:tc>
        <w:tc>
          <w:tcPr>
            <w:tcW w:w="630" w:type="dxa"/>
            <w:vMerge w:val="restart"/>
            <w:shd w:val="clear" w:color="auto" w:fill="FF0000"/>
            <w:textDirection w:val="tbRl"/>
            <w:vAlign w:val="center"/>
          </w:tcPr>
          <w:p w14:paraId="1DEF961C" w14:textId="77777777" w:rsidR="0070341C" w:rsidRDefault="0070341C" w:rsidP="00954074">
            <w:pPr>
              <w:ind w:left="113" w:right="113"/>
              <w:jc w:val="center"/>
            </w:pPr>
            <w:r w:rsidRPr="002F7B77">
              <w:rPr>
                <w:sz w:val="18"/>
                <w:szCs w:val="18"/>
              </w:rPr>
              <w:t>FINAL</w:t>
            </w:r>
          </w:p>
        </w:tc>
      </w:tr>
      <w:tr w:rsidR="0070341C" w14:paraId="3AFCE773" w14:textId="77777777" w:rsidTr="0070341C">
        <w:trPr>
          <w:trHeight w:val="202"/>
        </w:trPr>
        <w:tc>
          <w:tcPr>
            <w:tcW w:w="800" w:type="dxa"/>
          </w:tcPr>
          <w:p w14:paraId="41D0AA11" w14:textId="77777777" w:rsidR="0070341C" w:rsidRPr="002F7B77" w:rsidRDefault="0070341C" w:rsidP="00954074">
            <w:pPr>
              <w:rPr>
                <w:sz w:val="18"/>
                <w:szCs w:val="18"/>
              </w:rPr>
            </w:pPr>
            <w:r w:rsidRPr="002F7B77">
              <w:rPr>
                <w:sz w:val="18"/>
                <w:szCs w:val="18"/>
              </w:rPr>
              <w:t xml:space="preserve">Mentor selection </w:t>
            </w:r>
          </w:p>
        </w:tc>
        <w:tc>
          <w:tcPr>
            <w:tcW w:w="236" w:type="dxa"/>
          </w:tcPr>
          <w:p w14:paraId="7D193413" w14:textId="77777777" w:rsidR="0070341C" w:rsidRDefault="0070341C" w:rsidP="00954074"/>
        </w:tc>
        <w:tc>
          <w:tcPr>
            <w:tcW w:w="236" w:type="dxa"/>
          </w:tcPr>
          <w:p w14:paraId="4AEFBE4E" w14:textId="77777777" w:rsidR="0070341C" w:rsidRDefault="0070341C" w:rsidP="00954074"/>
        </w:tc>
        <w:tc>
          <w:tcPr>
            <w:tcW w:w="236" w:type="dxa"/>
            <w:shd w:val="clear" w:color="auto" w:fill="B6DDE8" w:themeFill="accent5" w:themeFillTint="66"/>
          </w:tcPr>
          <w:p w14:paraId="6A64847C" w14:textId="77777777" w:rsidR="0070341C" w:rsidRDefault="0070341C" w:rsidP="00954074"/>
        </w:tc>
        <w:tc>
          <w:tcPr>
            <w:tcW w:w="236" w:type="dxa"/>
          </w:tcPr>
          <w:p w14:paraId="2D3B7432" w14:textId="77777777" w:rsidR="0070341C" w:rsidRDefault="0070341C" w:rsidP="00954074"/>
        </w:tc>
        <w:tc>
          <w:tcPr>
            <w:tcW w:w="298" w:type="dxa"/>
          </w:tcPr>
          <w:p w14:paraId="5CE57243" w14:textId="77777777" w:rsidR="0070341C" w:rsidRDefault="0070341C" w:rsidP="00954074"/>
        </w:tc>
        <w:tc>
          <w:tcPr>
            <w:tcW w:w="236" w:type="dxa"/>
          </w:tcPr>
          <w:p w14:paraId="695D54D8" w14:textId="77777777" w:rsidR="0070341C" w:rsidRDefault="0070341C" w:rsidP="00954074"/>
        </w:tc>
        <w:tc>
          <w:tcPr>
            <w:tcW w:w="298" w:type="dxa"/>
            <w:vMerge/>
            <w:shd w:val="clear" w:color="auto" w:fill="FF0000"/>
          </w:tcPr>
          <w:p w14:paraId="3C8CE0E0" w14:textId="77777777" w:rsidR="0070341C" w:rsidRDefault="0070341C" w:rsidP="00954074"/>
        </w:tc>
        <w:tc>
          <w:tcPr>
            <w:tcW w:w="304" w:type="dxa"/>
            <w:gridSpan w:val="2"/>
          </w:tcPr>
          <w:p w14:paraId="039BB544" w14:textId="77777777" w:rsidR="0070341C" w:rsidRDefault="0070341C" w:rsidP="00954074"/>
        </w:tc>
        <w:tc>
          <w:tcPr>
            <w:tcW w:w="270" w:type="dxa"/>
          </w:tcPr>
          <w:p w14:paraId="0785948C" w14:textId="77777777" w:rsidR="0070341C" w:rsidRDefault="0070341C" w:rsidP="00954074"/>
        </w:tc>
        <w:tc>
          <w:tcPr>
            <w:tcW w:w="360" w:type="dxa"/>
          </w:tcPr>
          <w:p w14:paraId="2AA08418" w14:textId="77777777" w:rsidR="0070341C" w:rsidRDefault="0070341C" w:rsidP="00954074"/>
        </w:tc>
        <w:tc>
          <w:tcPr>
            <w:tcW w:w="360" w:type="dxa"/>
            <w:gridSpan w:val="2"/>
          </w:tcPr>
          <w:p w14:paraId="6AF86043" w14:textId="77777777" w:rsidR="0070341C" w:rsidRDefault="0070341C" w:rsidP="00954074"/>
        </w:tc>
        <w:tc>
          <w:tcPr>
            <w:tcW w:w="360" w:type="dxa"/>
          </w:tcPr>
          <w:p w14:paraId="5591D87C" w14:textId="77777777" w:rsidR="0070341C" w:rsidRDefault="0070341C" w:rsidP="00954074"/>
        </w:tc>
        <w:tc>
          <w:tcPr>
            <w:tcW w:w="720" w:type="dxa"/>
          </w:tcPr>
          <w:p w14:paraId="572AE756" w14:textId="77777777" w:rsidR="0070341C" w:rsidRDefault="0070341C" w:rsidP="00954074"/>
        </w:tc>
        <w:tc>
          <w:tcPr>
            <w:tcW w:w="630" w:type="dxa"/>
            <w:vMerge/>
            <w:shd w:val="clear" w:color="auto" w:fill="FF0000"/>
          </w:tcPr>
          <w:p w14:paraId="23F9A35D" w14:textId="77777777" w:rsidR="0070341C" w:rsidRDefault="0070341C" w:rsidP="00954074"/>
        </w:tc>
      </w:tr>
      <w:tr w:rsidR="0070341C" w14:paraId="75996C33" w14:textId="77777777" w:rsidTr="0070341C">
        <w:trPr>
          <w:trHeight w:val="476"/>
        </w:trPr>
        <w:tc>
          <w:tcPr>
            <w:tcW w:w="800" w:type="dxa"/>
          </w:tcPr>
          <w:p w14:paraId="1347F741" w14:textId="77777777" w:rsidR="0070341C" w:rsidRPr="002F7B77" w:rsidRDefault="0070341C" w:rsidP="00954074">
            <w:pPr>
              <w:rPr>
                <w:sz w:val="18"/>
                <w:szCs w:val="18"/>
              </w:rPr>
            </w:pPr>
            <w:r w:rsidRPr="002F7B77">
              <w:rPr>
                <w:sz w:val="18"/>
                <w:szCs w:val="18"/>
              </w:rPr>
              <w:t xml:space="preserve">Planning </w:t>
            </w:r>
          </w:p>
        </w:tc>
        <w:tc>
          <w:tcPr>
            <w:tcW w:w="236" w:type="dxa"/>
          </w:tcPr>
          <w:p w14:paraId="4AE52F3C" w14:textId="77777777" w:rsidR="0070341C" w:rsidRDefault="0070341C" w:rsidP="00954074"/>
        </w:tc>
        <w:tc>
          <w:tcPr>
            <w:tcW w:w="236" w:type="dxa"/>
          </w:tcPr>
          <w:p w14:paraId="5551FA98" w14:textId="77777777" w:rsidR="0070341C" w:rsidRDefault="0070341C" w:rsidP="00954074"/>
        </w:tc>
        <w:tc>
          <w:tcPr>
            <w:tcW w:w="236" w:type="dxa"/>
          </w:tcPr>
          <w:p w14:paraId="45078557" w14:textId="77777777" w:rsidR="0070341C" w:rsidRDefault="0070341C" w:rsidP="00954074"/>
        </w:tc>
        <w:tc>
          <w:tcPr>
            <w:tcW w:w="534" w:type="dxa"/>
            <w:gridSpan w:val="2"/>
            <w:shd w:val="clear" w:color="auto" w:fill="B8CCE4" w:themeFill="accent1" w:themeFillTint="66"/>
          </w:tcPr>
          <w:p w14:paraId="4C933891" w14:textId="77777777" w:rsidR="0070341C" w:rsidRDefault="0070341C" w:rsidP="00954074"/>
        </w:tc>
        <w:tc>
          <w:tcPr>
            <w:tcW w:w="236" w:type="dxa"/>
          </w:tcPr>
          <w:p w14:paraId="46EDE3F9" w14:textId="77777777" w:rsidR="0070341C" w:rsidRDefault="0070341C" w:rsidP="00954074"/>
        </w:tc>
        <w:tc>
          <w:tcPr>
            <w:tcW w:w="298" w:type="dxa"/>
            <w:vMerge/>
            <w:shd w:val="clear" w:color="auto" w:fill="FF0000"/>
          </w:tcPr>
          <w:p w14:paraId="2F4FA45F" w14:textId="77777777" w:rsidR="0070341C" w:rsidRDefault="0070341C" w:rsidP="00954074"/>
        </w:tc>
        <w:tc>
          <w:tcPr>
            <w:tcW w:w="304" w:type="dxa"/>
            <w:gridSpan w:val="2"/>
          </w:tcPr>
          <w:p w14:paraId="1D618CFB" w14:textId="77777777" w:rsidR="0070341C" w:rsidRDefault="0070341C" w:rsidP="00954074"/>
        </w:tc>
        <w:tc>
          <w:tcPr>
            <w:tcW w:w="270" w:type="dxa"/>
          </w:tcPr>
          <w:p w14:paraId="426A4310" w14:textId="77777777" w:rsidR="0070341C" w:rsidRDefault="0070341C" w:rsidP="00954074"/>
        </w:tc>
        <w:tc>
          <w:tcPr>
            <w:tcW w:w="360" w:type="dxa"/>
          </w:tcPr>
          <w:p w14:paraId="019B9A67" w14:textId="77777777" w:rsidR="0070341C" w:rsidRDefault="0070341C" w:rsidP="00954074"/>
        </w:tc>
        <w:tc>
          <w:tcPr>
            <w:tcW w:w="360" w:type="dxa"/>
            <w:gridSpan w:val="2"/>
          </w:tcPr>
          <w:p w14:paraId="497F0FE0" w14:textId="77777777" w:rsidR="0070341C" w:rsidRDefault="0070341C" w:rsidP="00954074"/>
        </w:tc>
        <w:tc>
          <w:tcPr>
            <w:tcW w:w="360" w:type="dxa"/>
          </w:tcPr>
          <w:p w14:paraId="2A90CF88" w14:textId="77777777" w:rsidR="0070341C" w:rsidRDefault="0070341C" w:rsidP="00954074"/>
        </w:tc>
        <w:tc>
          <w:tcPr>
            <w:tcW w:w="720" w:type="dxa"/>
          </w:tcPr>
          <w:p w14:paraId="10765A78" w14:textId="77777777" w:rsidR="0070341C" w:rsidRDefault="0070341C" w:rsidP="00954074"/>
        </w:tc>
        <w:tc>
          <w:tcPr>
            <w:tcW w:w="630" w:type="dxa"/>
            <w:vMerge/>
            <w:shd w:val="clear" w:color="auto" w:fill="FF0000"/>
          </w:tcPr>
          <w:p w14:paraId="27795AB4" w14:textId="77777777" w:rsidR="0070341C" w:rsidRDefault="0070341C" w:rsidP="00954074"/>
        </w:tc>
      </w:tr>
      <w:tr w:rsidR="0070341C" w14:paraId="071CC8CB" w14:textId="77777777" w:rsidTr="0070341C">
        <w:trPr>
          <w:trHeight w:val="202"/>
        </w:trPr>
        <w:tc>
          <w:tcPr>
            <w:tcW w:w="800" w:type="dxa"/>
          </w:tcPr>
          <w:p w14:paraId="19D8E54E" w14:textId="77777777" w:rsidR="0070341C" w:rsidRPr="002F7B77" w:rsidRDefault="0070341C" w:rsidP="00954074">
            <w:pPr>
              <w:rPr>
                <w:sz w:val="18"/>
                <w:szCs w:val="18"/>
              </w:rPr>
            </w:pPr>
            <w:r w:rsidRPr="002F7B77">
              <w:rPr>
                <w:sz w:val="18"/>
                <w:szCs w:val="18"/>
              </w:rPr>
              <w:t xml:space="preserve">Specification </w:t>
            </w:r>
          </w:p>
        </w:tc>
        <w:tc>
          <w:tcPr>
            <w:tcW w:w="236" w:type="dxa"/>
          </w:tcPr>
          <w:p w14:paraId="30E18FB8" w14:textId="77777777" w:rsidR="0070341C" w:rsidRDefault="0070341C" w:rsidP="00954074"/>
        </w:tc>
        <w:tc>
          <w:tcPr>
            <w:tcW w:w="236" w:type="dxa"/>
          </w:tcPr>
          <w:p w14:paraId="58534A07" w14:textId="77777777" w:rsidR="0070341C" w:rsidRDefault="0070341C" w:rsidP="00954074"/>
        </w:tc>
        <w:tc>
          <w:tcPr>
            <w:tcW w:w="236" w:type="dxa"/>
          </w:tcPr>
          <w:p w14:paraId="0E4BD3A0" w14:textId="77777777" w:rsidR="0070341C" w:rsidRDefault="0070341C" w:rsidP="00954074"/>
        </w:tc>
        <w:tc>
          <w:tcPr>
            <w:tcW w:w="236" w:type="dxa"/>
          </w:tcPr>
          <w:p w14:paraId="0E0255E1" w14:textId="77777777" w:rsidR="0070341C" w:rsidRDefault="0070341C" w:rsidP="00954074"/>
        </w:tc>
        <w:tc>
          <w:tcPr>
            <w:tcW w:w="298" w:type="dxa"/>
          </w:tcPr>
          <w:p w14:paraId="0AA5476C" w14:textId="77777777" w:rsidR="0070341C" w:rsidRDefault="0070341C" w:rsidP="00954074"/>
        </w:tc>
        <w:tc>
          <w:tcPr>
            <w:tcW w:w="236" w:type="dxa"/>
            <w:shd w:val="clear" w:color="auto" w:fill="95B3D7" w:themeFill="accent1" w:themeFillTint="99"/>
          </w:tcPr>
          <w:p w14:paraId="01B1B3EF" w14:textId="77777777" w:rsidR="0070341C" w:rsidRDefault="0070341C" w:rsidP="00954074"/>
        </w:tc>
        <w:tc>
          <w:tcPr>
            <w:tcW w:w="298" w:type="dxa"/>
            <w:vMerge/>
            <w:shd w:val="clear" w:color="auto" w:fill="FF0000"/>
          </w:tcPr>
          <w:p w14:paraId="1950860F" w14:textId="77777777" w:rsidR="0070341C" w:rsidRDefault="0070341C" w:rsidP="00954074"/>
        </w:tc>
        <w:tc>
          <w:tcPr>
            <w:tcW w:w="304" w:type="dxa"/>
            <w:gridSpan w:val="2"/>
          </w:tcPr>
          <w:p w14:paraId="4133A3B3" w14:textId="77777777" w:rsidR="0070341C" w:rsidRDefault="0070341C" w:rsidP="00954074"/>
        </w:tc>
        <w:tc>
          <w:tcPr>
            <w:tcW w:w="270" w:type="dxa"/>
          </w:tcPr>
          <w:p w14:paraId="751BE7FC" w14:textId="77777777" w:rsidR="0070341C" w:rsidRDefault="0070341C" w:rsidP="00954074"/>
        </w:tc>
        <w:tc>
          <w:tcPr>
            <w:tcW w:w="360" w:type="dxa"/>
          </w:tcPr>
          <w:p w14:paraId="4A9FA635" w14:textId="77777777" w:rsidR="0070341C" w:rsidRDefault="0070341C" w:rsidP="00954074"/>
        </w:tc>
        <w:tc>
          <w:tcPr>
            <w:tcW w:w="360" w:type="dxa"/>
            <w:gridSpan w:val="2"/>
          </w:tcPr>
          <w:p w14:paraId="69B81C3D" w14:textId="77777777" w:rsidR="0070341C" w:rsidRDefault="0070341C" w:rsidP="00954074"/>
        </w:tc>
        <w:tc>
          <w:tcPr>
            <w:tcW w:w="360" w:type="dxa"/>
          </w:tcPr>
          <w:p w14:paraId="572039F5" w14:textId="77777777" w:rsidR="0070341C" w:rsidRDefault="0070341C" w:rsidP="00954074"/>
        </w:tc>
        <w:tc>
          <w:tcPr>
            <w:tcW w:w="720" w:type="dxa"/>
          </w:tcPr>
          <w:p w14:paraId="0A5C5821" w14:textId="77777777" w:rsidR="0070341C" w:rsidRDefault="0070341C" w:rsidP="00954074"/>
        </w:tc>
        <w:tc>
          <w:tcPr>
            <w:tcW w:w="630" w:type="dxa"/>
            <w:vMerge/>
            <w:shd w:val="clear" w:color="auto" w:fill="FF0000"/>
          </w:tcPr>
          <w:p w14:paraId="13ADA197" w14:textId="77777777" w:rsidR="0070341C" w:rsidRDefault="0070341C" w:rsidP="00954074"/>
        </w:tc>
      </w:tr>
      <w:tr w:rsidR="0070341C" w14:paraId="7BE97F10" w14:textId="77777777" w:rsidTr="0070341C">
        <w:trPr>
          <w:trHeight w:val="202"/>
        </w:trPr>
        <w:tc>
          <w:tcPr>
            <w:tcW w:w="800" w:type="dxa"/>
          </w:tcPr>
          <w:p w14:paraId="764FCA4A" w14:textId="77777777" w:rsidR="0070341C" w:rsidRPr="002F7B77" w:rsidRDefault="0070341C" w:rsidP="00954074">
            <w:pPr>
              <w:rPr>
                <w:sz w:val="18"/>
                <w:szCs w:val="18"/>
              </w:rPr>
            </w:pPr>
            <w:r w:rsidRPr="002F7B77">
              <w:rPr>
                <w:sz w:val="18"/>
                <w:szCs w:val="18"/>
              </w:rPr>
              <w:t xml:space="preserve">Mid </w:t>
            </w:r>
          </w:p>
        </w:tc>
        <w:tc>
          <w:tcPr>
            <w:tcW w:w="236" w:type="dxa"/>
          </w:tcPr>
          <w:p w14:paraId="6E108213" w14:textId="77777777" w:rsidR="0070341C" w:rsidRDefault="0070341C" w:rsidP="00954074"/>
        </w:tc>
        <w:tc>
          <w:tcPr>
            <w:tcW w:w="236" w:type="dxa"/>
          </w:tcPr>
          <w:p w14:paraId="0A5B0339" w14:textId="77777777" w:rsidR="0070341C" w:rsidRDefault="0070341C" w:rsidP="00954074"/>
        </w:tc>
        <w:tc>
          <w:tcPr>
            <w:tcW w:w="236" w:type="dxa"/>
          </w:tcPr>
          <w:p w14:paraId="60975FF9" w14:textId="77777777" w:rsidR="0070341C" w:rsidRDefault="0070341C" w:rsidP="00954074"/>
        </w:tc>
        <w:tc>
          <w:tcPr>
            <w:tcW w:w="236" w:type="dxa"/>
          </w:tcPr>
          <w:p w14:paraId="2A49AB20" w14:textId="77777777" w:rsidR="0070341C" w:rsidRDefault="0070341C" w:rsidP="00954074"/>
        </w:tc>
        <w:tc>
          <w:tcPr>
            <w:tcW w:w="298" w:type="dxa"/>
          </w:tcPr>
          <w:p w14:paraId="6736B208" w14:textId="77777777" w:rsidR="0070341C" w:rsidRDefault="0070341C" w:rsidP="00954074"/>
        </w:tc>
        <w:tc>
          <w:tcPr>
            <w:tcW w:w="236" w:type="dxa"/>
          </w:tcPr>
          <w:p w14:paraId="3858BAB8" w14:textId="77777777" w:rsidR="0070341C" w:rsidRDefault="0070341C" w:rsidP="00954074"/>
        </w:tc>
        <w:tc>
          <w:tcPr>
            <w:tcW w:w="298" w:type="dxa"/>
            <w:vMerge/>
            <w:shd w:val="clear" w:color="auto" w:fill="FF0000"/>
          </w:tcPr>
          <w:p w14:paraId="3EFFE834" w14:textId="77777777" w:rsidR="0070341C" w:rsidRDefault="0070341C" w:rsidP="00954074"/>
        </w:tc>
        <w:tc>
          <w:tcPr>
            <w:tcW w:w="304" w:type="dxa"/>
            <w:gridSpan w:val="2"/>
          </w:tcPr>
          <w:p w14:paraId="7A7BF80A" w14:textId="77777777" w:rsidR="0070341C" w:rsidRDefault="0070341C" w:rsidP="00954074"/>
        </w:tc>
        <w:tc>
          <w:tcPr>
            <w:tcW w:w="270" w:type="dxa"/>
          </w:tcPr>
          <w:p w14:paraId="00E7A015" w14:textId="77777777" w:rsidR="0070341C" w:rsidRDefault="0070341C" w:rsidP="00954074"/>
        </w:tc>
        <w:tc>
          <w:tcPr>
            <w:tcW w:w="360" w:type="dxa"/>
          </w:tcPr>
          <w:p w14:paraId="50F4F043" w14:textId="77777777" w:rsidR="0070341C" w:rsidRDefault="0070341C" w:rsidP="00954074"/>
        </w:tc>
        <w:tc>
          <w:tcPr>
            <w:tcW w:w="360" w:type="dxa"/>
            <w:gridSpan w:val="2"/>
          </w:tcPr>
          <w:p w14:paraId="5FB221BE" w14:textId="77777777" w:rsidR="0070341C" w:rsidRDefault="0070341C" w:rsidP="00954074"/>
        </w:tc>
        <w:tc>
          <w:tcPr>
            <w:tcW w:w="360" w:type="dxa"/>
          </w:tcPr>
          <w:p w14:paraId="4FC54E70" w14:textId="77777777" w:rsidR="0070341C" w:rsidRDefault="0070341C" w:rsidP="00954074"/>
        </w:tc>
        <w:tc>
          <w:tcPr>
            <w:tcW w:w="720" w:type="dxa"/>
          </w:tcPr>
          <w:p w14:paraId="5F5F056A" w14:textId="77777777" w:rsidR="0070341C" w:rsidRDefault="0070341C" w:rsidP="00954074"/>
        </w:tc>
        <w:tc>
          <w:tcPr>
            <w:tcW w:w="630" w:type="dxa"/>
            <w:vMerge/>
            <w:shd w:val="clear" w:color="auto" w:fill="FF0000"/>
          </w:tcPr>
          <w:p w14:paraId="5B5F8E78" w14:textId="77777777" w:rsidR="0070341C" w:rsidRDefault="0070341C" w:rsidP="00954074"/>
        </w:tc>
      </w:tr>
      <w:tr w:rsidR="0070341C" w14:paraId="69A9370B" w14:textId="77777777" w:rsidTr="0070341C">
        <w:trPr>
          <w:trHeight w:val="202"/>
        </w:trPr>
        <w:tc>
          <w:tcPr>
            <w:tcW w:w="800" w:type="dxa"/>
          </w:tcPr>
          <w:p w14:paraId="47BC711D" w14:textId="77777777" w:rsidR="0070341C" w:rsidRPr="002F7B77" w:rsidRDefault="0070341C" w:rsidP="00954074">
            <w:pPr>
              <w:rPr>
                <w:sz w:val="18"/>
                <w:szCs w:val="18"/>
              </w:rPr>
            </w:pPr>
            <w:r w:rsidRPr="002F7B77">
              <w:rPr>
                <w:sz w:val="18"/>
                <w:szCs w:val="18"/>
              </w:rPr>
              <w:t xml:space="preserve">Research </w:t>
            </w:r>
          </w:p>
        </w:tc>
        <w:tc>
          <w:tcPr>
            <w:tcW w:w="236" w:type="dxa"/>
          </w:tcPr>
          <w:p w14:paraId="234C3962" w14:textId="77777777" w:rsidR="0070341C" w:rsidRDefault="0070341C" w:rsidP="00954074"/>
        </w:tc>
        <w:tc>
          <w:tcPr>
            <w:tcW w:w="236" w:type="dxa"/>
          </w:tcPr>
          <w:p w14:paraId="3E4221E5" w14:textId="77777777" w:rsidR="0070341C" w:rsidRDefault="0070341C" w:rsidP="00954074"/>
        </w:tc>
        <w:tc>
          <w:tcPr>
            <w:tcW w:w="236" w:type="dxa"/>
          </w:tcPr>
          <w:p w14:paraId="0A1B1800" w14:textId="77777777" w:rsidR="0070341C" w:rsidRDefault="0070341C" w:rsidP="00954074"/>
        </w:tc>
        <w:tc>
          <w:tcPr>
            <w:tcW w:w="236" w:type="dxa"/>
          </w:tcPr>
          <w:p w14:paraId="4C746841" w14:textId="77777777" w:rsidR="0070341C" w:rsidRDefault="0070341C" w:rsidP="00954074"/>
        </w:tc>
        <w:tc>
          <w:tcPr>
            <w:tcW w:w="298" w:type="dxa"/>
          </w:tcPr>
          <w:p w14:paraId="28D05E8E" w14:textId="77777777" w:rsidR="0070341C" w:rsidRDefault="0070341C" w:rsidP="00954074"/>
        </w:tc>
        <w:tc>
          <w:tcPr>
            <w:tcW w:w="236" w:type="dxa"/>
          </w:tcPr>
          <w:p w14:paraId="5CC8385D" w14:textId="77777777" w:rsidR="0070341C" w:rsidRDefault="0070341C" w:rsidP="00954074"/>
        </w:tc>
        <w:tc>
          <w:tcPr>
            <w:tcW w:w="298" w:type="dxa"/>
            <w:vMerge/>
            <w:shd w:val="clear" w:color="auto" w:fill="FF0000"/>
          </w:tcPr>
          <w:p w14:paraId="08272C45" w14:textId="77777777" w:rsidR="0070341C" w:rsidRDefault="0070341C" w:rsidP="00954074"/>
        </w:tc>
        <w:tc>
          <w:tcPr>
            <w:tcW w:w="574" w:type="dxa"/>
            <w:gridSpan w:val="3"/>
            <w:shd w:val="clear" w:color="auto" w:fill="3762AF"/>
          </w:tcPr>
          <w:p w14:paraId="61D9F66E" w14:textId="77777777" w:rsidR="0070341C" w:rsidRDefault="0070341C" w:rsidP="00954074"/>
        </w:tc>
        <w:tc>
          <w:tcPr>
            <w:tcW w:w="360" w:type="dxa"/>
          </w:tcPr>
          <w:p w14:paraId="01CFCFFA" w14:textId="77777777" w:rsidR="0070341C" w:rsidRDefault="0070341C" w:rsidP="00954074"/>
        </w:tc>
        <w:tc>
          <w:tcPr>
            <w:tcW w:w="360" w:type="dxa"/>
            <w:gridSpan w:val="2"/>
          </w:tcPr>
          <w:p w14:paraId="1C6A6085" w14:textId="77777777" w:rsidR="0070341C" w:rsidRDefault="0070341C" w:rsidP="00954074"/>
        </w:tc>
        <w:tc>
          <w:tcPr>
            <w:tcW w:w="360" w:type="dxa"/>
          </w:tcPr>
          <w:p w14:paraId="380598B9" w14:textId="77777777" w:rsidR="0070341C" w:rsidRDefault="0070341C" w:rsidP="00954074"/>
        </w:tc>
        <w:tc>
          <w:tcPr>
            <w:tcW w:w="720" w:type="dxa"/>
          </w:tcPr>
          <w:p w14:paraId="49C0C9D9" w14:textId="77777777" w:rsidR="0070341C" w:rsidRDefault="0070341C" w:rsidP="00954074"/>
        </w:tc>
        <w:tc>
          <w:tcPr>
            <w:tcW w:w="630" w:type="dxa"/>
            <w:vMerge/>
            <w:shd w:val="clear" w:color="auto" w:fill="FF0000"/>
          </w:tcPr>
          <w:p w14:paraId="040C5F1B" w14:textId="77777777" w:rsidR="0070341C" w:rsidRDefault="0070341C" w:rsidP="00954074"/>
        </w:tc>
      </w:tr>
      <w:tr w:rsidR="0070341C" w14:paraId="20161656" w14:textId="77777777" w:rsidTr="0070341C">
        <w:trPr>
          <w:trHeight w:val="202"/>
        </w:trPr>
        <w:tc>
          <w:tcPr>
            <w:tcW w:w="800" w:type="dxa"/>
          </w:tcPr>
          <w:p w14:paraId="1BB18F98" w14:textId="77777777" w:rsidR="0070341C" w:rsidRPr="002F7B77" w:rsidRDefault="0070341C" w:rsidP="00954074">
            <w:pPr>
              <w:rPr>
                <w:sz w:val="18"/>
                <w:szCs w:val="18"/>
              </w:rPr>
            </w:pPr>
            <w:r w:rsidRPr="002F7B77">
              <w:rPr>
                <w:sz w:val="18"/>
                <w:szCs w:val="18"/>
              </w:rPr>
              <w:t>Design</w:t>
            </w:r>
          </w:p>
        </w:tc>
        <w:tc>
          <w:tcPr>
            <w:tcW w:w="236" w:type="dxa"/>
          </w:tcPr>
          <w:p w14:paraId="05DE7198" w14:textId="77777777" w:rsidR="0070341C" w:rsidRDefault="0070341C" w:rsidP="00954074"/>
        </w:tc>
        <w:tc>
          <w:tcPr>
            <w:tcW w:w="236" w:type="dxa"/>
          </w:tcPr>
          <w:p w14:paraId="41B8909C" w14:textId="77777777" w:rsidR="0070341C" w:rsidRDefault="0070341C" w:rsidP="00954074"/>
        </w:tc>
        <w:tc>
          <w:tcPr>
            <w:tcW w:w="236" w:type="dxa"/>
          </w:tcPr>
          <w:p w14:paraId="609099F2" w14:textId="77777777" w:rsidR="0070341C" w:rsidRDefault="0070341C" w:rsidP="00954074"/>
        </w:tc>
        <w:tc>
          <w:tcPr>
            <w:tcW w:w="236" w:type="dxa"/>
          </w:tcPr>
          <w:p w14:paraId="266EBA9F" w14:textId="77777777" w:rsidR="0070341C" w:rsidRDefault="0070341C" w:rsidP="00954074"/>
        </w:tc>
        <w:tc>
          <w:tcPr>
            <w:tcW w:w="298" w:type="dxa"/>
          </w:tcPr>
          <w:p w14:paraId="00FA3A36" w14:textId="77777777" w:rsidR="0070341C" w:rsidRDefault="0070341C" w:rsidP="00954074"/>
        </w:tc>
        <w:tc>
          <w:tcPr>
            <w:tcW w:w="236" w:type="dxa"/>
          </w:tcPr>
          <w:p w14:paraId="1A97D1EE" w14:textId="77777777" w:rsidR="0070341C" w:rsidRDefault="0070341C" w:rsidP="00954074"/>
        </w:tc>
        <w:tc>
          <w:tcPr>
            <w:tcW w:w="298" w:type="dxa"/>
            <w:vMerge/>
            <w:shd w:val="clear" w:color="auto" w:fill="FF0000"/>
          </w:tcPr>
          <w:p w14:paraId="4D5D66A9" w14:textId="77777777" w:rsidR="0070341C" w:rsidRDefault="0070341C" w:rsidP="00954074"/>
        </w:tc>
        <w:tc>
          <w:tcPr>
            <w:tcW w:w="236" w:type="dxa"/>
          </w:tcPr>
          <w:p w14:paraId="13384683" w14:textId="77777777" w:rsidR="0070341C" w:rsidRDefault="0070341C" w:rsidP="00954074"/>
        </w:tc>
        <w:tc>
          <w:tcPr>
            <w:tcW w:w="338" w:type="dxa"/>
            <w:gridSpan w:val="2"/>
          </w:tcPr>
          <w:p w14:paraId="70F5DB0A" w14:textId="77777777" w:rsidR="0070341C" w:rsidRDefault="0070341C" w:rsidP="00954074"/>
        </w:tc>
        <w:tc>
          <w:tcPr>
            <w:tcW w:w="360" w:type="dxa"/>
            <w:shd w:val="clear" w:color="auto" w:fill="27467D"/>
          </w:tcPr>
          <w:p w14:paraId="22E10B77" w14:textId="77777777" w:rsidR="0070341C" w:rsidRDefault="0070341C" w:rsidP="00954074"/>
        </w:tc>
        <w:tc>
          <w:tcPr>
            <w:tcW w:w="360" w:type="dxa"/>
            <w:gridSpan w:val="2"/>
          </w:tcPr>
          <w:p w14:paraId="2E819F3C" w14:textId="77777777" w:rsidR="0070341C" w:rsidRDefault="0070341C" w:rsidP="00954074"/>
        </w:tc>
        <w:tc>
          <w:tcPr>
            <w:tcW w:w="360" w:type="dxa"/>
          </w:tcPr>
          <w:p w14:paraId="3DC693D1" w14:textId="77777777" w:rsidR="0070341C" w:rsidRDefault="0070341C" w:rsidP="00954074"/>
        </w:tc>
        <w:tc>
          <w:tcPr>
            <w:tcW w:w="720" w:type="dxa"/>
          </w:tcPr>
          <w:p w14:paraId="06219CA9" w14:textId="77777777" w:rsidR="0070341C" w:rsidRDefault="0070341C" w:rsidP="00954074"/>
        </w:tc>
        <w:tc>
          <w:tcPr>
            <w:tcW w:w="630" w:type="dxa"/>
            <w:vMerge/>
            <w:shd w:val="clear" w:color="auto" w:fill="FF0000"/>
          </w:tcPr>
          <w:p w14:paraId="5283A9CE" w14:textId="77777777" w:rsidR="0070341C" w:rsidRDefault="0070341C" w:rsidP="00954074"/>
        </w:tc>
      </w:tr>
      <w:tr w:rsidR="0070341C" w14:paraId="03DAC282" w14:textId="77777777" w:rsidTr="0070341C">
        <w:trPr>
          <w:trHeight w:val="202"/>
        </w:trPr>
        <w:tc>
          <w:tcPr>
            <w:tcW w:w="800" w:type="dxa"/>
          </w:tcPr>
          <w:p w14:paraId="0A639432" w14:textId="77777777" w:rsidR="0070341C" w:rsidRPr="002F7B77" w:rsidRDefault="0070341C" w:rsidP="00954074">
            <w:pPr>
              <w:rPr>
                <w:sz w:val="18"/>
                <w:szCs w:val="18"/>
              </w:rPr>
            </w:pPr>
            <w:r w:rsidRPr="002F7B77">
              <w:rPr>
                <w:sz w:val="18"/>
                <w:szCs w:val="18"/>
              </w:rPr>
              <w:t xml:space="preserve">Report writing </w:t>
            </w:r>
          </w:p>
        </w:tc>
        <w:tc>
          <w:tcPr>
            <w:tcW w:w="236" w:type="dxa"/>
          </w:tcPr>
          <w:p w14:paraId="2939096C" w14:textId="77777777" w:rsidR="0070341C" w:rsidRDefault="0070341C" w:rsidP="00954074"/>
        </w:tc>
        <w:tc>
          <w:tcPr>
            <w:tcW w:w="236" w:type="dxa"/>
          </w:tcPr>
          <w:p w14:paraId="0C2B441D" w14:textId="77777777" w:rsidR="0070341C" w:rsidRDefault="0070341C" w:rsidP="00954074"/>
        </w:tc>
        <w:tc>
          <w:tcPr>
            <w:tcW w:w="236" w:type="dxa"/>
          </w:tcPr>
          <w:p w14:paraId="72E0B1C6" w14:textId="77777777" w:rsidR="0070341C" w:rsidRDefault="0070341C" w:rsidP="00954074"/>
        </w:tc>
        <w:tc>
          <w:tcPr>
            <w:tcW w:w="236" w:type="dxa"/>
          </w:tcPr>
          <w:p w14:paraId="3110DD56" w14:textId="77777777" w:rsidR="0070341C" w:rsidRDefault="0070341C" w:rsidP="00954074"/>
        </w:tc>
        <w:tc>
          <w:tcPr>
            <w:tcW w:w="298" w:type="dxa"/>
          </w:tcPr>
          <w:p w14:paraId="6F07EF00" w14:textId="77777777" w:rsidR="0070341C" w:rsidRDefault="0070341C" w:rsidP="00954074"/>
        </w:tc>
        <w:tc>
          <w:tcPr>
            <w:tcW w:w="236" w:type="dxa"/>
          </w:tcPr>
          <w:p w14:paraId="1E68CD23" w14:textId="77777777" w:rsidR="0070341C" w:rsidRDefault="0070341C" w:rsidP="00954074"/>
        </w:tc>
        <w:tc>
          <w:tcPr>
            <w:tcW w:w="298" w:type="dxa"/>
            <w:vMerge/>
            <w:shd w:val="clear" w:color="auto" w:fill="FF0000"/>
          </w:tcPr>
          <w:p w14:paraId="35926E0A" w14:textId="77777777" w:rsidR="0070341C" w:rsidRDefault="0070341C" w:rsidP="00954074"/>
        </w:tc>
        <w:tc>
          <w:tcPr>
            <w:tcW w:w="236" w:type="dxa"/>
          </w:tcPr>
          <w:p w14:paraId="4D94438F" w14:textId="77777777" w:rsidR="0070341C" w:rsidRDefault="0070341C" w:rsidP="00954074"/>
        </w:tc>
        <w:tc>
          <w:tcPr>
            <w:tcW w:w="338" w:type="dxa"/>
            <w:gridSpan w:val="2"/>
          </w:tcPr>
          <w:p w14:paraId="4BF09B31" w14:textId="77777777" w:rsidR="0070341C" w:rsidRDefault="0070341C" w:rsidP="00954074"/>
        </w:tc>
        <w:tc>
          <w:tcPr>
            <w:tcW w:w="360" w:type="dxa"/>
          </w:tcPr>
          <w:p w14:paraId="687E8343" w14:textId="77777777" w:rsidR="0070341C" w:rsidRDefault="0070341C" w:rsidP="00954074"/>
        </w:tc>
        <w:tc>
          <w:tcPr>
            <w:tcW w:w="720" w:type="dxa"/>
            <w:gridSpan w:val="3"/>
            <w:shd w:val="clear" w:color="auto" w:fill="162746"/>
          </w:tcPr>
          <w:p w14:paraId="587E80B9" w14:textId="77777777" w:rsidR="0070341C" w:rsidRDefault="0070341C" w:rsidP="00954074"/>
        </w:tc>
        <w:tc>
          <w:tcPr>
            <w:tcW w:w="720" w:type="dxa"/>
          </w:tcPr>
          <w:p w14:paraId="081D1BD1" w14:textId="77777777" w:rsidR="0070341C" w:rsidRDefault="0070341C" w:rsidP="00954074"/>
        </w:tc>
        <w:tc>
          <w:tcPr>
            <w:tcW w:w="630" w:type="dxa"/>
            <w:vMerge/>
            <w:shd w:val="clear" w:color="auto" w:fill="FF0000"/>
          </w:tcPr>
          <w:p w14:paraId="5FC0D5E6" w14:textId="77777777" w:rsidR="0070341C" w:rsidRDefault="0070341C" w:rsidP="00954074"/>
        </w:tc>
      </w:tr>
      <w:tr w:rsidR="0070341C" w14:paraId="7DEA4EEC" w14:textId="77777777" w:rsidTr="0070341C">
        <w:trPr>
          <w:trHeight w:val="202"/>
        </w:trPr>
        <w:tc>
          <w:tcPr>
            <w:tcW w:w="800" w:type="dxa"/>
          </w:tcPr>
          <w:p w14:paraId="7A64A28E" w14:textId="77777777" w:rsidR="0070341C" w:rsidRPr="002F7B77" w:rsidRDefault="0070341C" w:rsidP="00954074">
            <w:pPr>
              <w:rPr>
                <w:sz w:val="18"/>
                <w:szCs w:val="18"/>
              </w:rPr>
            </w:pPr>
            <w:r w:rsidRPr="002F7B77">
              <w:rPr>
                <w:sz w:val="18"/>
                <w:szCs w:val="18"/>
              </w:rPr>
              <w:t xml:space="preserve">Presentation </w:t>
            </w:r>
          </w:p>
        </w:tc>
        <w:tc>
          <w:tcPr>
            <w:tcW w:w="236" w:type="dxa"/>
          </w:tcPr>
          <w:p w14:paraId="01BD1DAC" w14:textId="77777777" w:rsidR="0070341C" w:rsidRDefault="0070341C" w:rsidP="00954074"/>
        </w:tc>
        <w:tc>
          <w:tcPr>
            <w:tcW w:w="236" w:type="dxa"/>
          </w:tcPr>
          <w:p w14:paraId="4F27FB2B" w14:textId="77777777" w:rsidR="0070341C" w:rsidRDefault="0070341C" w:rsidP="00954074"/>
        </w:tc>
        <w:tc>
          <w:tcPr>
            <w:tcW w:w="236" w:type="dxa"/>
          </w:tcPr>
          <w:p w14:paraId="4BDB767E" w14:textId="77777777" w:rsidR="0070341C" w:rsidRDefault="0070341C" w:rsidP="00954074"/>
        </w:tc>
        <w:tc>
          <w:tcPr>
            <w:tcW w:w="236" w:type="dxa"/>
          </w:tcPr>
          <w:p w14:paraId="3D5D9066" w14:textId="77777777" w:rsidR="0070341C" w:rsidRDefault="0070341C" w:rsidP="00954074"/>
        </w:tc>
        <w:tc>
          <w:tcPr>
            <w:tcW w:w="298" w:type="dxa"/>
          </w:tcPr>
          <w:p w14:paraId="49795D9D" w14:textId="77777777" w:rsidR="0070341C" w:rsidRDefault="0070341C" w:rsidP="00954074"/>
        </w:tc>
        <w:tc>
          <w:tcPr>
            <w:tcW w:w="236" w:type="dxa"/>
          </w:tcPr>
          <w:p w14:paraId="50093197" w14:textId="77777777" w:rsidR="0070341C" w:rsidRDefault="0070341C" w:rsidP="00954074"/>
        </w:tc>
        <w:tc>
          <w:tcPr>
            <w:tcW w:w="298" w:type="dxa"/>
            <w:vMerge/>
            <w:shd w:val="clear" w:color="auto" w:fill="FF0000"/>
          </w:tcPr>
          <w:p w14:paraId="0BC05ABB" w14:textId="77777777" w:rsidR="0070341C" w:rsidRDefault="0070341C" w:rsidP="00954074"/>
        </w:tc>
        <w:tc>
          <w:tcPr>
            <w:tcW w:w="236" w:type="dxa"/>
          </w:tcPr>
          <w:p w14:paraId="6D65687C" w14:textId="77777777" w:rsidR="0070341C" w:rsidRDefault="0070341C" w:rsidP="00954074"/>
        </w:tc>
        <w:tc>
          <w:tcPr>
            <w:tcW w:w="338" w:type="dxa"/>
            <w:gridSpan w:val="2"/>
          </w:tcPr>
          <w:p w14:paraId="666651DC" w14:textId="77777777" w:rsidR="0070341C" w:rsidRDefault="0070341C" w:rsidP="00954074"/>
        </w:tc>
        <w:tc>
          <w:tcPr>
            <w:tcW w:w="360" w:type="dxa"/>
          </w:tcPr>
          <w:p w14:paraId="7E5F45A7" w14:textId="77777777" w:rsidR="0070341C" w:rsidRDefault="0070341C" w:rsidP="00954074"/>
        </w:tc>
        <w:tc>
          <w:tcPr>
            <w:tcW w:w="279" w:type="dxa"/>
          </w:tcPr>
          <w:p w14:paraId="2800049E" w14:textId="77777777" w:rsidR="0070341C" w:rsidRDefault="0070341C" w:rsidP="00954074"/>
        </w:tc>
        <w:tc>
          <w:tcPr>
            <w:tcW w:w="441" w:type="dxa"/>
            <w:gridSpan w:val="2"/>
          </w:tcPr>
          <w:p w14:paraId="23BDD8EC" w14:textId="77777777" w:rsidR="0070341C" w:rsidRDefault="0070341C" w:rsidP="00954074"/>
        </w:tc>
        <w:tc>
          <w:tcPr>
            <w:tcW w:w="720" w:type="dxa"/>
            <w:shd w:val="clear" w:color="auto" w:fill="0D0D0D" w:themeFill="text1" w:themeFillTint="F2"/>
          </w:tcPr>
          <w:p w14:paraId="4537A010" w14:textId="77777777" w:rsidR="0070341C" w:rsidRDefault="0070341C" w:rsidP="00954074"/>
        </w:tc>
        <w:tc>
          <w:tcPr>
            <w:tcW w:w="630" w:type="dxa"/>
            <w:vMerge/>
            <w:shd w:val="clear" w:color="auto" w:fill="FF0000"/>
          </w:tcPr>
          <w:p w14:paraId="020466D9" w14:textId="77777777" w:rsidR="0070341C" w:rsidRDefault="0070341C" w:rsidP="00954074"/>
        </w:tc>
      </w:tr>
      <w:bookmarkEnd w:id="15"/>
    </w:tbl>
    <w:p w14:paraId="743B5051" w14:textId="3A95AD03" w:rsidR="00AE2B55" w:rsidRDefault="00AE2B55" w:rsidP="008A1C4A">
      <w:pPr>
        <w:rPr>
          <w:lang w:val="en-US"/>
        </w:rPr>
      </w:pPr>
    </w:p>
    <w:p w14:paraId="4B6379AE" w14:textId="77777777" w:rsidR="00AE2B55" w:rsidRDefault="00AE2B55" w:rsidP="008A1C4A">
      <w:pPr>
        <w:rPr>
          <w:lang w:val="en-US"/>
        </w:rPr>
      </w:pPr>
    </w:p>
    <w:p w14:paraId="52712674" w14:textId="77777777" w:rsidR="001538C1" w:rsidRDefault="001538C1" w:rsidP="008A1C4A">
      <w:pPr>
        <w:rPr>
          <w:lang w:val="en-US"/>
        </w:rPr>
      </w:pPr>
    </w:p>
    <w:p w14:paraId="59DD2361" w14:textId="77777777" w:rsidR="001538C1" w:rsidRDefault="001538C1" w:rsidP="008A1C4A">
      <w:pPr>
        <w:rPr>
          <w:lang w:val="en-US"/>
        </w:rPr>
      </w:pPr>
    </w:p>
    <w:p w14:paraId="67B00EC1" w14:textId="7554A067" w:rsid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r w:rsidRPr="0070341C">
        <w:rPr>
          <w:rFonts w:ascii="Times" w:eastAsia="PMingLiU" w:hAnsi="Times" w:cs="Times"/>
          <w:sz w:val="20"/>
          <w:szCs w:val="20"/>
          <w:lang w:val="en-AU" w:eastAsia="zh-TW"/>
        </w:rPr>
        <w:t>Gantt chart for capstone project I</w:t>
      </w:r>
      <w:r>
        <w:rPr>
          <w:rFonts w:ascii="Times" w:eastAsia="PMingLiU" w:hAnsi="Times" w:cs="Times"/>
          <w:sz w:val="20"/>
          <w:szCs w:val="20"/>
          <w:lang w:val="en-AU" w:eastAsia="zh-TW"/>
        </w:rPr>
        <w:t>I</w:t>
      </w:r>
    </w:p>
    <w:p w14:paraId="6832DD73" w14:textId="77777777" w:rsid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p>
    <w:tbl>
      <w:tblPr>
        <w:tblStyle w:val="TableGrid"/>
        <w:tblW w:w="5580" w:type="dxa"/>
        <w:tblInd w:w="198" w:type="dxa"/>
        <w:tblLayout w:type="fixed"/>
        <w:tblLook w:val="04A0" w:firstRow="1" w:lastRow="0" w:firstColumn="1" w:lastColumn="0" w:noHBand="0" w:noVBand="1"/>
      </w:tblPr>
      <w:tblGrid>
        <w:gridCol w:w="877"/>
        <w:gridCol w:w="252"/>
        <w:gridCol w:w="236"/>
        <w:gridCol w:w="236"/>
        <w:gridCol w:w="236"/>
        <w:gridCol w:w="236"/>
        <w:gridCol w:w="236"/>
        <w:gridCol w:w="236"/>
        <w:gridCol w:w="272"/>
        <w:gridCol w:w="236"/>
        <w:gridCol w:w="236"/>
        <w:gridCol w:w="333"/>
        <w:gridCol w:w="333"/>
        <w:gridCol w:w="334"/>
        <w:gridCol w:w="661"/>
        <w:gridCol w:w="630"/>
      </w:tblGrid>
      <w:tr w:rsidR="0070341C" w14:paraId="4404ED38" w14:textId="77777777" w:rsidTr="0070341C">
        <w:trPr>
          <w:trHeight w:val="76"/>
        </w:trPr>
        <w:tc>
          <w:tcPr>
            <w:tcW w:w="877" w:type="dxa"/>
          </w:tcPr>
          <w:p w14:paraId="2E55D0B4" w14:textId="77777777" w:rsidR="0070341C" w:rsidRDefault="0070341C" w:rsidP="00954074">
            <w:r w:rsidRPr="002F7B77">
              <w:rPr>
                <w:sz w:val="18"/>
                <w:szCs w:val="18"/>
              </w:rPr>
              <w:t>Week</w:t>
            </w:r>
          </w:p>
        </w:tc>
        <w:tc>
          <w:tcPr>
            <w:tcW w:w="252" w:type="dxa"/>
          </w:tcPr>
          <w:p w14:paraId="2D3463AE" w14:textId="77777777" w:rsidR="0070341C" w:rsidRDefault="0070341C" w:rsidP="00954074">
            <w:r w:rsidRPr="002F7B77">
              <w:rPr>
                <w:sz w:val="18"/>
                <w:szCs w:val="18"/>
              </w:rPr>
              <w:t>1</w:t>
            </w:r>
          </w:p>
        </w:tc>
        <w:tc>
          <w:tcPr>
            <w:tcW w:w="236" w:type="dxa"/>
          </w:tcPr>
          <w:p w14:paraId="4DE0DF54" w14:textId="77777777" w:rsidR="0070341C" w:rsidRDefault="0070341C" w:rsidP="00954074">
            <w:r w:rsidRPr="002F7B77">
              <w:rPr>
                <w:sz w:val="18"/>
                <w:szCs w:val="18"/>
              </w:rPr>
              <w:t>2</w:t>
            </w:r>
          </w:p>
        </w:tc>
        <w:tc>
          <w:tcPr>
            <w:tcW w:w="236" w:type="dxa"/>
          </w:tcPr>
          <w:p w14:paraId="46E4808B" w14:textId="77777777" w:rsidR="0070341C" w:rsidRDefault="0070341C" w:rsidP="00954074">
            <w:r w:rsidRPr="002F7B77">
              <w:rPr>
                <w:sz w:val="18"/>
                <w:szCs w:val="18"/>
              </w:rPr>
              <w:t>3</w:t>
            </w:r>
          </w:p>
        </w:tc>
        <w:tc>
          <w:tcPr>
            <w:tcW w:w="236" w:type="dxa"/>
          </w:tcPr>
          <w:p w14:paraId="472424F8" w14:textId="77777777" w:rsidR="0070341C" w:rsidRDefault="0070341C" w:rsidP="00954074">
            <w:r w:rsidRPr="002F7B77">
              <w:rPr>
                <w:sz w:val="18"/>
                <w:szCs w:val="18"/>
              </w:rPr>
              <w:t>4</w:t>
            </w:r>
          </w:p>
        </w:tc>
        <w:tc>
          <w:tcPr>
            <w:tcW w:w="236" w:type="dxa"/>
          </w:tcPr>
          <w:p w14:paraId="50AB1B14" w14:textId="77777777" w:rsidR="0070341C" w:rsidRPr="002F7B77" w:rsidRDefault="0070341C" w:rsidP="00954074">
            <w:pPr>
              <w:rPr>
                <w:sz w:val="18"/>
                <w:szCs w:val="18"/>
              </w:rPr>
            </w:pPr>
          </w:p>
        </w:tc>
        <w:tc>
          <w:tcPr>
            <w:tcW w:w="236" w:type="dxa"/>
          </w:tcPr>
          <w:p w14:paraId="4F3AB810" w14:textId="77777777" w:rsidR="0070341C" w:rsidRDefault="0070341C" w:rsidP="00954074">
            <w:r w:rsidRPr="002F7B77">
              <w:rPr>
                <w:sz w:val="18"/>
                <w:szCs w:val="18"/>
              </w:rPr>
              <w:t>5</w:t>
            </w:r>
          </w:p>
        </w:tc>
        <w:tc>
          <w:tcPr>
            <w:tcW w:w="236" w:type="dxa"/>
          </w:tcPr>
          <w:p w14:paraId="1AB429F0" w14:textId="77777777" w:rsidR="0070341C" w:rsidRDefault="0070341C" w:rsidP="00954074">
            <w:r w:rsidRPr="002F7B77">
              <w:rPr>
                <w:sz w:val="18"/>
                <w:szCs w:val="18"/>
              </w:rPr>
              <w:t>6</w:t>
            </w:r>
          </w:p>
        </w:tc>
        <w:tc>
          <w:tcPr>
            <w:tcW w:w="272" w:type="dxa"/>
          </w:tcPr>
          <w:p w14:paraId="0CB993CA" w14:textId="77777777" w:rsidR="0070341C" w:rsidRDefault="0070341C" w:rsidP="00954074">
            <w:r w:rsidRPr="002F7B77">
              <w:rPr>
                <w:sz w:val="18"/>
                <w:szCs w:val="18"/>
              </w:rPr>
              <w:t>7</w:t>
            </w:r>
          </w:p>
        </w:tc>
        <w:tc>
          <w:tcPr>
            <w:tcW w:w="236" w:type="dxa"/>
          </w:tcPr>
          <w:p w14:paraId="46675751" w14:textId="77777777" w:rsidR="0070341C" w:rsidRDefault="0070341C" w:rsidP="00954074">
            <w:r w:rsidRPr="002F7B77">
              <w:rPr>
                <w:sz w:val="18"/>
                <w:szCs w:val="18"/>
              </w:rPr>
              <w:t>8</w:t>
            </w:r>
          </w:p>
        </w:tc>
        <w:tc>
          <w:tcPr>
            <w:tcW w:w="236" w:type="dxa"/>
          </w:tcPr>
          <w:p w14:paraId="058D9B57" w14:textId="77777777" w:rsidR="0070341C" w:rsidRDefault="0070341C" w:rsidP="00954074">
            <w:r w:rsidRPr="002F7B77">
              <w:rPr>
                <w:sz w:val="18"/>
                <w:szCs w:val="18"/>
              </w:rPr>
              <w:t>9</w:t>
            </w:r>
          </w:p>
        </w:tc>
        <w:tc>
          <w:tcPr>
            <w:tcW w:w="333" w:type="dxa"/>
          </w:tcPr>
          <w:p w14:paraId="248D1513" w14:textId="77777777" w:rsidR="0070341C" w:rsidRDefault="0070341C" w:rsidP="00954074">
            <w:r w:rsidRPr="002F7B77">
              <w:rPr>
                <w:sz w:val="18"/>
                <w:szCs w:val="18"/>
              </w:rPr>
              <w:t xml:space="preserve">10 </w:t>
            </w:r>
          </w:p>
        </w:tc>
        <w:tc>
          <w:tcPr>
            <w:tcW w:w="333" w:type="dxa"/>
          </w:tcPr>
          <w:p w14:paraId="536E43C8" w14:textId="77777777" w:rsidR="0070341C" w:rsidRDefault="0070341C" w:rsidP="00954074">
            <w:r w:rsidRPr="002F7B77">
              <w:rPr>
                <w:sz w:val="18"/>
                <w:szCs w:val="18"/>
              </w:rPr>
              <w:t>11</w:t>
            </w:r>
          </w:p>
        </w:tc>
        <w:tc>
          <w:tcPr>
            <w:tcW w:w="334" w:type="dxa"/>
          </w:tcPr>
          <w:p w14:paraId="482B2D3E" w14:textId="77777777" w:rsidR="0070341C" w:rsidRDefault="0070341C" w:rsidP="00954074">
            <w:r w:rsidRPr="002F7B77">
              <w:rPr>
                <w:sz w:val="18"/>
                <w:szCs w:val="18"/>
              </w:rPr>
              <w:t>12</w:t>
            </w:r>
          </w:p>
        </w:tc>
        <w:tc>
          <w:tcPr>
            <w:tcW w:w="661" w:type="dxa"/>
          </w:tcPr>
          <w:p w14:paraId="3B737858" w14:textId="77777777" w:rsidR="0070341C" w:rsidRDefault="0070341C" w:rsidP="00954074">
            <w:r w:rsidRPr="002F7B77">
              <w:rPr>
                <w:sz w:val="18"/>
                <w:szCs w:val="18"/>
              </w:rPr>
              <w:t>13</w:t>
            </w:r>
          </w:p>
        </w:tc>
        <w:tc>
          <w:tcPr>
            <w:tcW w:w="630" w:type="dxa"/>
          </w:tcPr>
          <w:p w14:paraId="57DC931F" w14:textId="77777777" w:rsidR="0070341C" w:rsidRDefault="0070341C" w:rsidP="00954074">
            <w:r w:rsidRPr="002F7B77">
              <w:rPr>
                <w:sz w:val="18"/>
                <w:szCs w:val="18"/>
              </w:rPr>
              <w:t>14</w:t>
            </w:r>
          </w:p>
        </w:tc>
      </w:tr>
      <w:tr w:rsidR="0070341C" w:rsidRPr="00367EAB" w14:paraId="0AE42719" w14:textId="77777777" w:rsidTr="0070341C">
        <w:trPr>
          <w:trHeight w:val="76"/>
        </w:trPr>
        <w:tc>
          <w:tcPr>
            <w:tcW w:w="877" w:type="dxa"/>
          </w:tcPr>
          <w:p w14:paraId="0C0D58D6" w14:textId="77777777" w:rsidR="0070341C" w:rsidRPr="00367EAB" w:rsidRDefault="0070341C" w:rsidP="00954074">
            <w:pPr>
              <w:rPr>
                <w:sz w:val="18"/>
                <w:szCs w:val="18"/>
              </w:rPr>
            </w:pPr>
            <w:r w:rsidRPr="00367EAB">
              <w:rPr>
                <w:sz w:val="18"/>
                <w:szCs w:val="18"/>
              </w:rPr>
              <w:t xml:space="preserve">Analysis </w:t>
            </w:r>
          </w:p>
        </w:tc>
        <w:tc>
          <w:tcPr>
            <w:tcW w:w="252" w:type="dxa"/>
            <w:shd w:val="clear" w:color="auto" w:fill="C9E1B9"/>
          </w:tcPr>
          <w:p w14:paraId="7715B4E6" w14:textId="77777777" w:rsidR="0070341C" w:rsidRPr="00367EAB" w:rsidRDefault="0070341C" w:rsidP="00954074">
            <w:pPr>
              <w:rPr>
                <w:sz w:val="18"/>
                <w:szCs w:val="18"/>
              </w:rPr>
            </w:pPr>
          </w:p>
        </w:tc>
        <w:tc>
          <w:tcPr>
            <w:tcW w:w="236" w:type="dxa"/>
          </w:tcPr>
          <w:p w14:paraId="16C9CD60" w14:textId="77777777" w:rsidR="0070341C" w:rsidRPr="00367EAB" w:rsidRDefault="0070341C" w:rsidP="00954074">
            <w:pPr>
              <w:rPr>
                <w:sz w:val="18"/>
                <w:szCs w:val="18"/>
              </w:rPr>
            </w:pPr>
          </w:p>
        </w:tc>
        <w:tc>
          <w:tcPr>
            <w:tcW w:w="236" w:type="dxa"/>
          </w:tcPr>
          <w:p w14:paraId="56D88C0E" w14:textId="77777777" w:rsidR="0070341C" w:rsidRPr="00367EAB" w:rsidRDefault="0070341C" w:rsidP="00954074">
            <w:pPr>
              <w:rPr>
                <w:sz w:val="18"/>
                <w:szCs w:val="18"/>
              </w:rPr>
            </w:pPr>
          </w:p>
        </w:tc>
        <w:tc>
          <w:tcPr>
            <w:tcW w:w="236" w:type="dxa"/>
          </w:tcPr>
          <w:p w14:paraId="4C81C70F" w14:textId="77777777" w:rsidR="0070341C" w:rsidRPr="00367EAB" w:rsidRDefault="0070341C" w:rsidP="00954074">
            <w:pPr>
              <w:rPr>
                <w:sz w:val="18"/>
                <w:szCs w:val="18"/>
              </w:rPr>
            </w:pPr>
          </w:p>
        </w:tc>
        <w:tc>
          <w:tcPr>
            <w:tcW w:w="236" w:type="dxa"/>
          </w:tcPr>
          <w:p w14:paraId="29BE595A" w14:textId="77777777" w:rsidR="0070341C" w:rsidRPr="00367EAB" w:rsidRDefault="0070341C" w:rsidP="00954074">
            <w:pPr>
              <w:rPr>
                <w:sz w:val="18"/>
                <w:szCs w:val="18"/>
              </w:rPr>
            </w:pPr>
          </w:p>
        </w:tc>
        <w:tc>
          <w:tcPr>
            <w:tcW w:w="236" w:type="dxa"/>
          </w:tcPr>
          <w:p w14:paraId="06768F71" w14:textId="77777777" w:rsidR="0070341C" w:rsidRPr="00367EAB" w:rsidRDefault="0070341C" w:rsidP="00954074">
            <w:pPr>
              <w:rPr>
                <w:sz w:val="18"/>
                <w:szCs w:val="18"/>
              </w:rPr>
            </w:pPr>
          </w:p>
        </w:tc>
        <w:tc>
          <w:tcPr>
            <w:tcW w:w="236" w:type="dxa"/>
          </w:tcPr>
          <w:p w14:paraId="0D6988F1" w14:textId="77777777" w:rsidR="0070341C" w:rsidRPr="00367EAB" w:rsidRDefault="0070341C" w:rsidP="00954074">
            <w:pPr>
              <w:rPr>
                <w:sz w:val="18"/>
                <w:szCs w:val="18"/>
              </w:rPr>
            </w:pPr>
          </w:p>
        </w:tc>
        <w:tc>
          <w:tcPr>
            <w:tcW w:w="272" w:type="dxa"/>
            <w:vMerge w:val="restart"/>
            <w:shd w:val="clear" w:color="auto" w:fill="FF0000"/>
            <w:textDirection w:val="tbRl"/>
            <w:vAlign w:val="center"/>
          </w:tcPr>
          <w:p w14:paraId="24B74372" w14:textId="77777777" w:rsidR="0070341C" w:rsidRPr="00367EAB" w:rsidRDefault="0070341C" w:rsidP="00954074">
            <w:pPr>
              <w:ind w:left="113" w:right="113"/>
              <w:jc w:val="center"/>
              <w:rPr>
                <w:color w:val="FF0000"/>
                <w:sz w:val="18"/>
                <w:szCs w:val="18"/>
              </w:rPr>
            </w:pPr>
            <w:r w:rsidRPr="00367EAB">
              <w:rPr>
                <w:color w:val="000000"/>
                <w:sz w:val="18"/>
                <w:szCs w:val="18"/>
              </w:rPr>
              <w:t>MID</w:t>
            </w:r>
            <w:r w:rsidRPr="00367EAB">
              <w:rPr>
                <w:color w:val="FF0000"/>
                <w:sz w:val="18"/>
                <w:szCs w:val="18"/>
              </w:rPr>
              <w:t>MID</w:t>
            </w:r>
          </w:p>
        </w:tc>
        <w:tc>
          <w:tcPr>
            <w:tcW w:w="236" w:type="dxa"/>
          </w:tcPr>
          <w:p w14:paraId="25A3213E" w14:textId="77777777" w:rsidR="0070341C" w:rsidRPr="00367EAB" w:rsidRDefault="0070341C" w:rsidP="00954074">
            <w:pPr>
              <w:rPr>
                <w:sz w:val="18"/>
                <w:szCs w:val="18"/>
              </w:rPr>
            </w:pPr>
          </w:p>
        </w:tc>
        <w:tc>
          <w:tcPr>
            <w:tcW w:w="236" w:type="dxa"/>
          </w:tcPr>
          <w:p w14:paraId="7E3EFD2B" w14:textId="77777777" w:rsidR="0070341C" w:rsidRPr="00367EAB" w:rsidRDefault="0070341C" w:rsidP="00954074">
            <w:pPr>
              <w:rPr>
                <w:sz w:val="18"/>
                <w:szCs w:val="18"/>
              </w:rPr>
            </w:pPr>
          </w:p>
        </w:tc>
        <w:tc>
          <w:tcPr>
            <w:tcW w:w="333" w:type="dxa"/>
          </w:tcPr>
          <w:p w14:paraId="51835CEC" w14:textId="77777777" w:rsidR="0070341C" w:rsidRPr="00367EAB" w:rsidRDefault="0070341C" w:rsidP="00954074">
            <w:pPr>
              <w:rPr>
                <w:sz w:val="18"/>
                <w:szCs w:val="18"/>
              </w:rPr>
            </w:pPr>
          </w:p>
        </w:tc>
        <w:tc>
          <w:tcPr>
            <w:tcW w:w="333" w:type="dxa"/>
          </w:tcPr>
          <w:p w14:paraId="37909EC7" w14:textId="77777777" w:rsidR="0070341C" w:rsidRPr="00367EAB" w:rsidRDefault="0070341C" w:rsidP="00954074">
            <w:pPr>
              <w:rPr>
                <w:sz w:val="18"/>
                <w:szCs w:val="18"/>
              </w:rPr>
            </w:pPr>
          </w:p>
        </w:tc>
        <w:tc>
          <w:tcPr>
            <w:tcW w:w="334" w:type="dxa"/>
          </w:tcPr>
          <w:p w14:paraId="4228185A" w14:textId="77777777" w:rsidR="0070341C" w:rsidRPr="00367EAB" w:rsidRDefault="0070341C" w:rsidP="00954074">
            <w:pPr>
              <w:rPr>
                <w:sz w:val="18"/>
                <w:szCs w:val="18"/>
              </w:rPr>
            </w:pPr>
          </w:p>
        </w:tc>
        <w:tc>
          <w:tcPr>
            <w:tcW w:w="661" w:type="dxa"/>
          </w:tcPr>
          <w:p w14:paraId="173B094B" w14:textId="77777777" w:rsidR="0070341C" w:rsidRPr="00367EAB" w:rsidRDefault="0070341C" w:rsidP="00954074">
            <w:pPr>
              <w:rPr>
                <w:sz w:val="18"/>
                <w:szCs w:val="18"/>
              </w:rPr>
            </w:pPr>
          </w:p>
        </w:tc>
        <w:tc>
          <w:tcPr>
            <w:tcW w:w="630" w:type="dxa"/>
            <w:vMerge w:val="restart"/>
            <w:shd w:val="clear" w:color="auto" w:fill="FF0000"/>
            <w:textDirection w:val="tbRl"/>
            <w:vAlign w:val="center"/>
          </w:tcPr>
          <w:p w14:paraId="4EE0387E" w14:textId="77777777" w:rsidR="0070341C" w:rsidRPr="00367EAB" w:rsidRDefault="0070341C" w:rsidP="00954074">
            <w:pPr>
              <w:ind w:left="113" w:right="113"/>
              <w:jc w:val="center"/>
              <w:rPr>
                <w:sz w:val="18"/>
                <w:szCs w:val="18"/>
              </w:rPr>
            </w:pPr>
            <w:r w:rsidRPr="00367EAB">
              <w:rPr>
                <w:sz w:val="18"/>
                <w:szCs w:val="18"/>
              </w:rPr>
              <w:t>FINAL</w:t>
            </w:r>
          </w:p>
        </w:tc>
      </w:tr>
      <w:tr w:rsidR="0070341C" w:rsidRPr="00367EAB" w14:paraId="60B82179" w14:textId="77777777" w:rsidTr="0070341C">
        <w:trPr>
          <w:trHeight w:val="76"/>
        </w:trPr>
        <w:tc>
          <w:tcPr>
            <w:tcW w:w="877" w:type="dxa"/>
          </w:tcPr>
          <w:p w14:paraId="6DBC9E14" w14:textId="77777777" w:rsidR="0070341C" w:rsidRPr="00367EAB" w:rsidRDefault="0070341C" w:rsidP="00954074">
            <w:pPr>
              <w:rPr>
                <w:sz w:val="18"/>
                <w:szCs w:val="18"/>
              </w:rPr>
            </w:pPr>
            <w:r w:rsidRPr="00367EAB">
              <w:rPr>
                <w:sz w:val="18"/>
                <w:szCs w:val="18"/>
              </w:rPr>
              <w:t xml:space="preserve">System implementation </w:t>
            </w:r>
          </w:p>
        </w:tc>
        <w:tc>
          <w:tcPr>
            <w:tcW w:w="252" w:type="dxa"/>
          </w:tcPr>
          <w:p w14:paraId="780967B6" w14:textId="77777777" w:rsidR="0070341C" w:rsidRPr="00367EAB" w:rsidRDefault="0070341C" w:rsidP="00954074">
            <w:pPr>
              <w:rPr>
                <w:sz w:val="18"/>
                <w:szCs w:val="18"/>
              </w:rPr>
            </w:pPr>
          </w:p>
        </w:tc>
        <w:tc>
          <w:tcPr>
            <w:tcW w:w="472" w:type="dxa"/>
            <w:gridSpan w:val="2"/>
            <w:shd w:val="clear" w:color="auto" w:fill="A7CE8C"/>
          </w:tcPr>
          <w:p w14:paraId="1BDCBA77" w14:textId="77777777" w:rsidR="0070341C" w:rsidRPr="00367EAB" w:rsidRDefault="0070341C" w:rsidP="00954074">
            <w:pPr>
              <w:rPr>
                <w:sz w:val="18"/>
                <w:szCs w:val="18"/>
              </w:rPr>
            </w:pPr>
          </w:p>
        </w:tc>
        <w:tc>
          <w:tcPr>
            <w:tcW w:w="236" w:type="dxa"/>
          </w:tcPr>
          <w:p w14:paraId="7DEA18C1" w14:textId="77777777" w:rsidR="0070341C" w:rsidRPr="00367EAB" w:rsidRDefault="0070341C" w:rsidP="00954074">
            <w:pPr>
              <w:rPr>
                <w:sz w:val="18"/>
                <w:szCs w:val="18"/>
              </w:rPr>
            </w:pPr>
          </w:p>
        </w:tc>
        <w:tc>
          <w:tcPr>
            <w:tcW w:w="236" w:type="dxa"/>
          </w:tcPr>
          <w:p w14:paraId="18C4A6CA" w14:textId="77777777" w:rsidR="0070341C" w:rsidRPr="00367EAB" w:rsidRDefault="0070341C" w:rsidP="00954074">
            <w:pPr>
              <w:rPr>
                <w:sz w:val="18"/>
                <w:szCs w:val="18"/>
              </w:rPr>
            </w:pPr>
          </w:p>
        </w:tc>
        <w:tc>
          <w:tcPr>
            <w:tcW w:w="236" w:type="dxa"/>
          </w:tcPr>
          <w:p w14:paraId="4B3F64D4" w14:textId="77777777" w:rsidR="0070341C" w:rsidRPr="00367EAB" w:rsidRDefault="0070341C" w:rsidP="00954074">
            <w:pPr>
              <w:rPr>
                <w:sz w:val="18"/>
                <w:szCs w:val="18"/>
              </w:rPr>
            </w:pPr>
          </w:p>
        </w:tc>
        <w:tc>
          <w:tcPr>
            <w:tcW w:w="236" w:type="dxa"/>
          </w:tcPr>
          <w:p w14:paraId="5A0C03DD" w14:textId="77777777" w:rsidR="0070341C" w:rsidRPr="00367EAB" w:rsidRDefault="0070341C" w:rsidP="00954074">
            <w:pPr>
              <w:rPr>
                <w:sz w:val="18"/>
                <w:szCs w:val="18"/>
              </w:rPr>
            </w:pPr>
          </w:p>
        </w:tc>
        <w:tc>
          <w:tcPr>
            <w:tcW w:w="272" w:type="dxa"/>
            <w:vMerge/>
            <w:shd w:val="clear" w:color="auto" w:fill="FF0000"/>
          </w:tcPr>
          <w:p w14:paraId="19FD0FE0" w14:textId="77777777" w:rsidR="0070341C" w:rsidRPr="00367EAB" w:rsidRDefault="0070341C" w:rsidP="00954074">
            <w:pPr>
              <w:rPr>
                <w:color w:val="FF0000"/>
                <w:sz w:val="18"/>
                <w:szCs w:val="18"/>
              </w:rPr>
            </w:pPr>
          </w:p>
        </w:tc>
        <w:tc>
          <w:tcPr>
            <w:tcW w:w="236" w:type="dxa"/>
          </w:tcPr>
          <w:p w14:paraId="1C56CF02" w14:textId="77777777" w:rsidR="0070341C" w:rsidRPr="00367EAB" w:rsidRDefault="0070341C" w:rsidP="00954074">
            <w:pPr>
              <w:rPr>
                <w:sz w:val="18"/>
                <w:szCs w:val="18"/>
              </w:rPr>
            </w:pPr>
          </w:p>
        </w:tc>
        <w:tc>
          <w:tcPr>
            <w:tcW w:w="236" w:type="dxa"/>
          </w:tcPr>
          <w:p w14:paraId="49502FE8" w14:textId="77777777" w:rsidR="0070341C" w:rsidRPr="00367EAB" w:rsidRDefault="0070341C" w:rsidP="00954074">
            <w:pPr>
              <w:rPr>
                <w:sz w:val="18"/>
                <w:szCs w:val="18"/>
              </w:rPr>
            </w:pPr>
          </w:p>
        </w:tc>
        <w:tc>
          <w:tcPr>
            <w:tcW w:w="333" w:type="dxa"/>
          </w:tcPr>
          <w:p w14:paraId="244AA941" w14:textId="77777777" w:rsidR="0070341C" w:rsidRPr="00367EAB" w:rsidRDefault="0070341C" w:rsidP="00954074">
            <w:pPr>
              <w:rPr>
                <w:sz w:val="18"/>
                <w:szCs w:val="18"/>
              </w:rPr>
            </w:pPr>
          </w:p>
        </w:tc>
        <w:tc>
          <w:tcPr>
            <w:tcW w:w="333" w:type="dxa"/>
          </w:tcPr>
          <w:p w14:paraId="5F4BF183" w14:textId="77777777" w:rsidR="0070341C" w:rsidRPr="00367EAB" w:rsidRDefault="0070341C" w:rsidP="00954074">
            <w:pPr>
              <w:rPr>
                <w:sz w:val="18"/>
                <w:szCs w:val="18"/>
              </w:rPr>
            </w:pPr>
          </w:p>
        </w:tc>
        <w:tc>
          <w:tcPr>
            <w:tcW w:w="334" w:type="dxa"/>
          </w:tcPr>
          <w:p w14:paraId="7F7D12B1" w14:textId="77777777" w:rsidR="0070341C" w:rsidRPr="00367EAB" w:rsidRDefault="0070341C" w:rsidP="00954074">
            <w:pPr>
              <w:rPr>
                <w:sz w:val="18"/>
                <w:szCs w:val="18"/>
              </w:rPr>
            </w:pPr>
          </w:p>
        </w:tc>
        <w:tc>
          <w:tcPr>
            <w:tcW w:w="661" w:type="dxa"/>
          </w:tcPr>
          <w:p w14:paraId="7C4303E9" w14:textId="77777777" w:rsidR="0070341C" w:rsidRPr="00367EAB" w:rsidRDefault="0070341C" w:rsidP="00954074">
            <w:pPr>
              <w:rPr>
                <w:sz w:val="18"/>
                <w:szCs w:val="18"/>
              </w:rPr>
            </w:pPr>
          </w:p>
        </w:tc>
        <w:tc>
          <w:tcPr>
            <w:tcW w:w="630" w:type="dxa"/>
            <w:vMerge/>
            <w:shd w:val="clear" w:color="auto" w:fill="FF0000"/>
          </w:tcPr>
          <w:p w14:paraId="31FA0C57" w14:textId="77777777" w:rsidR="0070341C" w:rsidRPr="00367EAB" w:rsidRDefault="0070341C" w:rsidP="00954074">
            <w:pPr>
              <w:rPr>
                <w:sz w:val="18"/>
                <w:szCs w:val="18"/>
              </w:rPr>
            </w:pPr>
          </w:p>
        </w:tc>
      </w:tr>
      <w:tr w:rsidR="0070341C" w:rsidRPr="00367EAB" w14:paraId="3EE95009" w14:textId="77777777" w:rsidTr="0070341C">
        <w:trPr>
          <w:trHeight w:val="76"/>
        </w:trPr>
        <w:tc>
          <w:tcPr>
            <w:tcW w:w="877" w:type="dxa"/>
          </w:tcPr>
          <w:p w14:paraId="12E8FDD2" w14:textId="77777777" w:rsidR="0070341C" w:rsidRPr="00367EAB" w:rsidRDefault="0070341C" w:rsidP="00954074">
            <w:pPr>
              <w:rPr>
                <w:sz w:val="18"/>
                <w:szCs w:val="18"/>
              </w:rPr>
            </w:pPr>
            <w:r w:rsidRPr="00367EAB">
              <w:rPr>
                <w:sz w:val="18"/>
                <w:szCs w:val="18"/>
              </w:rPr>
              <w:t>Implementation development</w:t>
            </w:r>
          </w:p>
        </w:tc>
        <w:tc>
          <w:tcPr>
            <w:tcW w:w="252" w:type="dxa"/>
          </w:tcPr>
          <w:p w14:paraId="0F5E131F" w14:textId="77777777" w:rsidR="0070341C" w:rsidRPr="00367EAB" w:rsidRDefault="0070341C" w:rsidP="00954074">
            <w:pPr>
              <w:rPr>
                <w:sz w:val="18"/>
                <w:szCs w:val="18"/>
              </w:rPr>
            </w:pPr>
          </w:p>
        </w:tc>
        <w:tc>
          <w:tcPr>
            <w:tcW w:w="236" w:type="dxa"/>
          </w:tcPr>
          <w:p w14:paraId="271037B9" w14:textId="77777777" w:rsidR="0070341C" w:rsidRPr="00367EAB" w:rsidRDefault="0070341C" w:rsidP="00954074">
            <w:pPr>
              <w:rPr>
                <w:sz w:val="18"/>
                <w:szCs w:val="18"/>
              </w:rPr>
            </w:pPr>
          </w:p>
        </w:tc>
        <w:tc>
          <w:tcPr>
            <w:tcW w:w="236" w:type="dxa"/>
          </w:tcPr>
          <w:p w14:paraId="3436752C" w14:textId="77777777" w:rsidR="0070341C" w:rsidRPr="00367EAB" w:rsidRDefault="0070341C" w:rsidP="00954074">
            <w:pPr>
              <w:rPr>
                <w:sz w:val="18"/>
                <w:szCs w:val="18"/>
              </w:rPr>
            </w:pPr>
          </w:p>
        </w:tc>
        <w:tc>
          <w:tcPr>
            <w:tcW w:w="236" w:type="dxa"/>
            <w:shd w:val="clear" w:color="auto" w:fill="85BD5F"/>
          </w:tcPr>
          <w:p w14:paraId="2839DEF8" w14:textId="77777777" w:rsidR="0070341C" w:rsidRPr="00367EAB" w:rsidRDefault="0070341C" w:rsidP="00954074">
            <w:pPr>
              <w:rPr>
                <w:sz w:val="18"/>
                <w:szCs w:val="18"/>
              </w:rPr>
            </w:pPr>
          </w:p>
        </w:tc>
        <w:tc>
          <w:tcPr>
            <w:tcW w:w="708" w:type="dxa"/>
            <w:gridSpan w:val="3"/>
            <w:shd w:val="clear" w:color="auto" w:fill="85BD5F"/>
          </w:tcPr>
          <w:p w14:paraId="4F2B9C98" w14:textId="77777777" w:rsidR="0070341C" w:rsidRPr="00367EAB" w:rsidRDefault="0070341C" w:rsidP="00954074">
            <w:pPr>
              <w:rPr>
                <w:sz w:val="18"/>
                <w:szCs w:val="18"/>
              </w:rPr>
            </w:pPr>
          </w:p>
        </w:tc>
        <w:tc>
          <w:tcPr>
            <w:tcW w:w="272" w:type="dxa"/>
            <w:vMerge/>
            <w:shd w:val="clear" w:color="auto" w:fill="FF0000"/>
          </w:tcPr>
          <w:p w14:paraId="57235E84" w14:textId="77777777" w:rsidR="0070341C" w:rsidRPr="00367EAB" w:rsidRDefault="0070341C" w:rsidP="00954074">
            <w:pPr>
              <w:rPr>
                <w:color w:val="FF0000"/>
                <w:sz w:val="18"/>
                <w:szCs w:val="18"/>
              </w:rPr>
            </w:pPr>
          </w:p>
        </w:tc>
        <w:tc>
          <w:tcPr>
            <w:tcW w:w="236" w:type="dxa"/>
          </w:tcPr>
          <w:p w14:paraId="02EDCBFE" w14:textId="77777777" w:rsidR="0070341C" w:rsidRPr="00367EAB" w:rsidRDefault="0070341C" w:rsidP="00954074">
            <w:pPr>
              <w:rPr>
                <w:sz w:val="18"/>
                <w:szCs w:val="18"/>
              </w:rPr>
            </w:pPr>
          </w:p>
        </w:tc>
        <w:tc>
          <w:tcPr>
            <w:tcW w:w="236" w:type="dxa"/>
          </w:tcPr>
          <w:p w14:paraId="77B7812C" w14:textId="77777777" w:rsidR="0070341C" w:rsidRPr="00367EAB" w:rsidRDefault="0070341C" w:rsidP="00954074">
            <w:pPr>
              <w:rPr>
                <w:sz w:val="18"/>
                <w:szCs w:val="18"/>
              </w:rPr>
            </w:pPr>
          </w:p>
        </w:tc>
        <w:tc>
          <w:tcPr>
            <w:tcW w:w="333" w:type="dxa"/>
          </w:tcPr>
          <w:p w14:paraId="55E37424" w14:textId="77777777" w:rsidR="0070341C" w:rsidRPr="00367EAB" w:rsidRDefault="0070341C" w:rsidP="00954074">
            <w:pPr>
              <w:rPr>
                <w:sz w:val="18"/>
                <w:szCs w:val="18"/>
              </w:rPr>
            </w:pPr>
          </w:p>
        </w:tc>
        <w:tc>
          <w:tcPr>
            <w:tcW w:w="333" w:type="dxa"/>
          </w:tcPr>
          <w:p w14:paraId="11EB5CED" w14:textId="77777777" w:rsidR="0070341C" w:rsidRPr="00367EAB" w:rsidRDefault="0070341C" w:rsidP="00954074">
            <w:pPr>
              <w:rPr>
                <w:sz w:val="18"/>
                <w:szCs w:val="18"/>
              </w:rPr>
            </w:pPr>
          </w:p>
        </w:tc>
        <w:tc>
          <w:tcPr>
            <w:tcW w:w="334" w:type="dxa"/>
          </w:tcPr>
          <w:p w14:paraId="0D58AD64" w14:textId="77777777" w:rsidR="0070341C" w:rsidRPr="00367EAB" w:rsidRDefault="0070341C" w:rsidP="00954074">
            <w:pPr>
              <w:rPr>
                <w:sz w:val="18"/>
                <w:szCs w:val="18"/>
              </w:rPr>
            </w:pPr>
          </w:p>
        </w:tc>
        <w:tc>
          <w:tcPr>
            <w:tcW w:w="661" w:type="dxa"/>
          </w:tcPr>
          <w:p w14:paraId="1E009F23" w14:textId="77777777" w:rsidR="0070341C" w:rsidRPr="00367EAB" w:rsidRDefault="0070341C" w:rsidP="00954074">
            <w:pPr>
              <w:rPr>
                <w:sz w:val="18"/>
                <w:szCs w:val="18"/>
              </w:rPr>
            </w:pPr>
          </w:p>
        </w:tc>
        <w:tc>
          <w:tcPr>
            <w:tcW w:w="630" w:type="dxa"/>
            <w:vMerge/>
            <w:shd w:val="clear" w:color="auto" w:fill="FF0000"/>
          </w:tcPr>
          <w:p w14:paraId="18E5B1F9" w14:textId="77777777" w:rsidR="0070341C" w:rsidRPr="00367EAB" w:rsidRDefault="0070341C" w:rsidP="00954074">
            <w:pPr>
              <w:rPr>
                <w:sz w:val="18"/>
                <w:szCs w:val="18"/>
              </w:rPr>
            </w:pPr>
          </w:p>
        </w:tc>
      </w:tr>
      <w:tr w:rsidR="0070341C" w:rsidRPr="00367EAB" w14:paraId="2FD6CAA1" w14:textId="77777777" w:rsidTr="0070341C">
        <w:trPr>
          <w:trHeight w:val="76"/>
        </w:trPr>
        <w:tc>
          <w:tcPr>
            <w:tcW w:w="877" w:type="dxa"/>
          </w:tcPr>
          <w:p w14:paraId="17B0340D" w14:textId="77777777" w:rsidR="0070341C" w:rsidRPr="00367EAB" w:rsidRDefault="0070341C" w:rsidP="00954074">
            <w:pPr>
              <w:rPr>
                <w:sz w:val="18"/>
                <w:szCs w:val="18"/>
              </w:rPr>
            </w:pPr>
            <w:r w:rsidRPr="00367EAB">
              <w:rPr>
                <w:sz w:val="18"/>
                <w:szCs w:val="18"/>
              </w:rPr>
              <w:t xml:space="preserve">System construction </w:t>
            </w:r>
          </w:p>
        </w:tc>
        <w:tc>
          <w:tcPr>
            <w:tcW w:w="252" w:type="dxa"/>
          </w:tcPr>
          <w:p w14:paraId="5DC994D6" w14:textId="77777777" w:rsidR="0070341C" w:rsidRPr="00367EAB" w:rsidRDefault="0070341C" w:rsidP="00954074">
            <w:pPr>
              <w:rPr>
                <w:sz w:val="18"/>
                <w:szCs w:val="18"/>
              </w:rPr>
            </w:pPr>
          </w:p>
        </w:tc>
        <w:tc>
          <w:tcPr>
            <w:tcW w:w="236" w:type="dxa"/>
          </w:tcPr>
          <w:p w14:paraId="195FC5D6" w14:textId="77777777" w:rsidR="0070341C" w:rsidRPr="00367EAB" w:rsidRDefault="0070341C" w:rsidP="00954074">
            <w:pPr>
              <w:rPr>
                <w:sz w:val="18"/>
                <w:szCs w:val="18"/>
              </w:rPr>
            </w:pPr>
          </w:p>
        </w:tc>
        <w:tc>
          <w:tcPr>
            <w:tcW w:w="236" w:type="dxa"/>
          </w:tcPr>
          <w:p w14:paraId="0A357265" w14:textId="77777777" w:rsidR="0070341C" w:rsidRPr="00367EAB" w:rsidRDefault="0070341C" w:rsidP="00954074">
            <w:pPr>
              <w:rPr>
                <w:sz w:val="18"/>
                <w:szCs w:val="18"/>
              </w:rPr>
            </w:pPr>
          </w:p>
        </w:tc>
        <w:tc>
          <w:tcPr>
            <w:tcW w:w="236" w:type="dxa"/>
          </w:tcPr>
          <w:p w14:paraId="3F724364" w14:textId="77777777" w:rsidR="0070341C" w:rsidRPr="00367EAB" w:rsidRDefault="0070341C" w:rsidP="00954074">
            <w:pPr>
              <w:rPr>
                <w:sz w:val="18"/>
                <w:szCs w:val="18"/>
              </w:rPr>
            </w:pPr>
          </w:p>
        </w:tc>
        <w:tc>
          <w:tcPr>
            <w:tcW w:w="236" w:type="dxa"/>
          </w:tcPr>
          <w:p w14:paraId="1D901DBC" w14:textId="77777777" w:rsidR="0070341C" w:rsidRPr="00367EAB" w:rsidRDefault="0070341C" w:rsidP="00954074">
            <w:pPr>
              <w:rPr>
                <w:sz w:val="18"/>
                <w:szCs w:val="18"/>
              </w:rPr>
            </w:pPr>
          </w:p>
        </w:tc>
        <w:tc>
          <w:tcPr>
            <w:tcW w:w="236" w:type="dxa"/>
          </w:tcPr>
          <w:p w14:paraId="3CD176EF" w14:textId="77777777" w:rsidR="0070341C" w:rsidRPr="00367EAB" w:rsidRDefault="0070341C" w:rsidP="00954074">
            <w:pPr>
              <w:rPr>
                <w:sz w:val="18"/>
                <w:szCs w:val="18"/>
              </w:rPr>
            </w:pPr>
          </w:p>
        </w:tc>
        <w:tc>
          <w:tcPr>
            <w:tcW w:w="236" w:type="dxa"/>
          </w:tcPr>
          <w:p w14:paraId="4ACC8D29" w14:textId="77777777" w:rsidR="0070341C" w:rsidRPr="00367EAB" w:rsidRDefault="0070341C" w:rsidP="00954074">
            <w:pPr>
              <w:rPr>
                <w:sz w:val="18"/>
                <w:szCs w:val="18"/>
              </w:rPr>
            </w:pPr>
          </w:p>
        </w:tc>
        <w:tc>
          <w:tcPr>
            <w:tcW w:w="272" w:type="dxa"/>
            <w:vMerge/>
            <w:shd w:val="clear" w:color="auto" w:fill="FF0000"/>
          </w:tcPr>
          <w:p w14:paraId="24502BAC" w14:textId="77777777" w:rsidR="0070341C" w:rsidRPr="00367EAB" w:rsidRDefault="0070341C" w:rsidP="00954074">
            <w:pPr>
              <w:rPr>
                <w:color w:val="FF0000"/>
                <w:sz w:val="18"/>
                <w:szCs w:val="18"/>
              </w:rPr>
            </w:pPr>
          </w:p>
        </w:tc>
        <w:tc>
          <w:tcPr>
            <w:tcW w:w="805" w:type="dxa"/>
            <w:gridSpan w:val="3"/>
            <w:shd w:val="clear" w:color="auto" w:fill="669D41"/>
          </w:tcPr>
          <w:p w14:paraId="32A82DCB" w14:textId="77777777" w:rsidR="0070341C" w:rsidRPr="00367EAB" w:rsidRDefault="0070341C" w:rsidP="00954074">
            <w:pPr>
              <w:rPr>
                <w:sz w:val="18"/>
                <w:szCs w:val="18"/>
              </w:rPr>
            </w:pPr>
          </w:p>
        </w:tc>
        <w:tc>
          <w:tcPr>
            <w:tcW w:w="333" w:type="dxa"/>
          </w:tcPr>
          <w:p w14:paraId="78F18315" w14:textId="77777777" w:rsidR="0070341C" w:rsidRPr="00367EAB" w:rsidRDefault="0070341C" w:rsidP="00954074">
            <w:pPr>
              <w:rPr>
                <w:sz w:val="18"/>
                <w:szCs w:val="18"/>
              </w:rPr>
            </w:pPr>
          </w:p>
        </w:tc>
        <w:tc>
          <w:tcPr>
            <w:tcW w:w="334" w:type="dxa"/>
          </w:tcPr>
          <w:p w14:paraId="643EC1A0" w14:textId="77777777" w:rsidR="0070341C" w:rsidRPr="00367EAB" w:rsidRDefault="0070341C" w:rsidP="00954074">
            <w:pPr>
              <w:rPr>
                <w:sz w:val="18"/>
                <w:szCs w:val="18"/>
              </w:rPr>
            </w:pPr>
          </w:p>
        </w:tc>
        <w:tc>
          <w:tcPr>
            <w:tcW w:w="661" w:type="dxa"/>
          </w:tcPr>
          <w:p w14:paraId="569700D9" w14:textId="77777777" w:rsidR="0070341C" w:rsidRPr="00367EAB" w:rsidRDefault="0070341C" w:rsidP="00954074">
            <w:pPr>
              <w:rPr>
                <w:sz w:val="18"/>
                <w:szCs w:val="18"/>
              </w:rPr>
            </w:pPr>
          </w:p>
        </w:tc>
        <w:tc>
          <w:tcPr>
            <w:tcW w:w="630" w:type="dxa"/>
            <w:vMerge/>
            <w:shd w:val="clear" w:color="auto" w:fill="FF0000"/>
          </w:tcPr>
          <w:p w14:paraId="7A0869FB" w14:textId="77777777" w:rsidR="0070341C" w:rsidRPr="00367EAB" w:rsidRDefault="0070341C" w:rsidP="00954074">
            <w:pPr>
              <w:rPr>
                <w:sz w:val="18"/>
                <w:szCs w:val="18"/>
              </w:rPr>
            </w:pPr>
          </w:p>
        </w:tc>
      </w:tr>
      <w:tr w:rsidR="0070341C" w:rsidRPr="00367EAB" w14:paraId="503D007F" w14:textId="77777777" w:rsidTr="0070341C">
        <w:trPr>
          <w:trHeight w:val="76"/>
        </w:trPr>
        <w:tc>
          <w:tcPr>
            <w:tcW w:w="877" w:type="dxa"/>
          </w:tcPr>
          <w:p w14:paraId="5E28537C" w14:textId="77777777" w:rsidR="0070341C" w:rsidRPr="00367EAB" w:rsidRDefault="0070341C" w:rsidP="00954074">
            <w:pPr>
              <w:rPr>
                <w:sz w:val="18"/>
                <w:szCs w:val="18"/>
              </w:rPr>
            </w:pPr>
            <w:r w:rsidRPr="00367EAB">
              <w:rPr>
                <w:sz w:val="18"/>
                <w:szCs w:val="18"/>
              </w:rPr>
              <w:t xml:space="preserve">Report writing </w:t>
            </w:r>
          </w:p>
        </w:tc>
        <w:tc>
          <w:tcPr>
            <w:tcW w:w="252" w:type="dxa"/>
          </w:tcPr>
          <w:p w14:paraId="4C17A373" w14:textId="77777777" w:rsidR="0070341C" w:rsidRPr="00367EAB" w:rsidRDefault="0070341C" w:rsidP="00954074">
            <w:pPr>
              <w:rPr>
                <w:sz w:val="18"/>
                <w:szCs w:val="18"/>
              </w:rPr>
            </w:pPr>
          </w:p>
        </w:tc>
        <w:tc>
          <w:tcPr>
            <w:tcW w:w="236" w:type="dxa"/>
          </w:tcPr>
          <w:p w14:paraId="41E63FBB" w14:textId="77777777" w:rsidR="0070341C" w:rsidRPr="00367EAB" w:rsidRDefault="0070341C" w:rsidP="00954074">
            <w:pPr>
              <w:rPr>
                <w:sz w:val="18"/>
                <w:szCs w:val="18"/>
              </w:rPr>
            </w:pPr>
          </w:p>
        </w:tc>
        <w:tc>
          <w:tcPr>
            <w:tcW w:w="236" w:type="dxa"/>
          </w:tcPr>
          <w:p w14:paraId="3927B151" w14:textId="77777777" w:rsidR="0070341C" w:rsidRPr="00367EAB" w:rsidRDefault="0070341C" w:rsidP="00954074">
            <w:pPr>
              <w:rPr>
                <w:sz w:val="18"/>
                <w:szCs w:val="18"/>
              </w:rPr>
            </w:pPr>
          </w:p>
        </w:tc>
        <w:tc>
          <w:tcPr>
            <w:tcW w:w="236" w:type="dxa"/>
          </w:tcPr>
          <w:p w14:paraId="42CA35BC" w14:textId="77777777" w:rsidR="0070341C" w:rsidRPr="00367EAB" w:rsidRDefault="0070341C" w:rsidP="00954074">
            <w:pPr>
              <w:rPr>
                <w:sz w:val="18"/>
                <w:szCs w:val="18"/>
              </w:rPr>
            </w:pPr>
          </w:p>
        </w:tc>
        <w:tc>
          <w:tcPr>
            <w:tcW w:w="236" w:type="dxa"/>
          </w:tcPr>
          <w:p w14:paraId="627C47CF" w14:textId="77777777" w:rsidR="0070341C" w:rsidRPr="00367EAB" w:rsidRDefault="0070341C" w:rsidP="00954074">
            <w:pPr>
              <w:rPr>
                <w:sz w:val="18"/>
                <w:szCs w:val="18"/>
              </w:rPr>
            </w:pPr>
          </w:p>
        </w:tc>
        <w:tc>
          <w:tcPr>
            <w:tcW w:w="236" w:type="dxa"/>
          </w:tcPr>
          <w:p w14:paraId="54DBBA39" w14:textId="77777777" w:rsidR="0070341C" w:rsidRPr="00367EAB" w:rsidRDefault="0070341C" w:rsidP="00954074">
            <w:pPr>
              <w:rPr>
                <w:sz w:val="18"/>
                <w:szCs w:val="18"/>
              </w:rPr>
            </w:pPr>
          </w:p>
        </w:tc>
        <w:tc>
          <w:tcPr>
            <w:tcW w:w="236" w:type="dxa"/>
          </w:tcPr>
          <w:p w14:paraId="0C83F760" w14:textId="77777777" w:rsidR="0070341C" w:rsidRPr="00367EAB" w:rsidRDefault="0070341C" w:rsidP="00954074">
            <w:pPr>
              <w:rPr>
                <w:sz w:val="18"/>
                <w:szCs w:val="18"/>
              </w:rPr>
            </w:pPr>
          </w:p>
        </w:tc>
        <w:tc>
          <w:tcPr>
            <w:tcW w:w="272" w:type="dxa"/>
            <w:vMerge/>
            <w:shd w:val="clear" w:color="auto" w:fill="FF0000"/>
          </w:tcPr>
          <w:p w14:paraId="3DB5C91C" w14:textId="77777777" w:rsidR="0070341C" w:rsidRPr="00367EAB" w:rsidRDefault="0070341C" w:rsidP="00954074">
            <w:pPr>
              <w:rPr>
                <w:color w:val="FF0000"/>
                <w:sz w:val="18"/>
                <w:szCs w:val="18"/>
              </w:rPr>
            </w:pPr>
          </w:p>
        </w:tc>
        <w:tc>
          <w:tcPr>
            <w:tcW w:w="236" w:type="dxa"/>
          </w:tcPr>
          <w:p w14:paraId="01F10999" w14:textId="77777777" w:rsidR="0070341C" w:rsidRPr="00367EAB" w:rsidRDefault="0070341C" w:rsidP="00954074">
            <w:pPr>
              <w:rPr>
                <w:sz w:val="18"/>
                <w:szCs w:val="18"/>
              </w:rPr>
            </w:pPr>
          </w:p>
        </w:tc>
        <w:tc>
          <w:tcPr>
            <w:tcW w:w="236" w:type="dxa"/>
          </w:tcPr>
          <w:p w14:paraId="1709DE91" w14:textId="77777777" w:rsidR="0070341C" w:rsidRPr="00367EAB" w:rsidRDefault="0070341C" w:rsidP="00954074">
            <w:pPr>
              <w:rPr>
                <w:sz w:val="18"/>
                <w:szCs w:val="18"/>
              </w:rPr>
            </w:pPr>
          </w:p>
        </w:tc>
        <w:tc>
          <w:tcPr>
            <w:tcW w:w="333" w:type="dxa"/>
          </w:tcPr>
          <w:p w14:paraId="70AC2C0E" w14:textId="77777777" w:rsidR="0070341C" w:rsidRPr="00367EAB" w:rsidRDefault="0070341C" w:rsidP="00954074">
            <w:pPr>
              <w:rPr>
                <w:sz w:val="18"/>
                <w:szCs w:val="18"/>
              </w:rPr>
            </w:pPr>
          </w:p>
        </w:tc>
        <w:tc>
          <w:tcPr>
            <w:tcW w:w="667" w:type="dxa"/>
            <w:gridSpan w:val="2"/>
            <w:shd w:val="clear" w:color="auto" w:fill="3A5925"/>
          </w:tcPr>
          <w:p w14:paraId="1822FB97" w14:textId="77777777" w:rsidR="0070341C" w:rsidRPr="00367EAB" w:rsidRDefault="0070341C" w:rsidP="00954074">
            <w:pPr>
              <w:rPr>
                <w:sz w:val="18"/>
                <w:szCs w:val="18"/>
              </w:rPr>
            </w:pPr>
          </w:p>
        </w:tc>
        <w:tc>
          <w:tcPr>
            <w:tcW w:w="661" w:type="dxa"/>
          </w:tcPr>
          <w:p w14:paraId="111A95EB" w14:textId="77777777" w:rsidR="0070341C" w:rsidRPr="00367EAB" w:rsidRDefault="0070341C" w:rsidP="00954074">
            <w:pPr>
              <w:rPr>
                <w:sz w:val="18"/>
                <w:szCs w:val="18"/>
              </w:rPr>
            </w:pPr>
          </w:p>
        </w:tc>
        <w:tc>
          <w:tcPr>
            <w:tcW w:w="630" w:type="dxa"/>
            <w:vMerge/>
            <w:shd w:val="clear" w:color="auto" w:fill="FF0000"/>
          </w:tcPr>
          <w:p w14:paraId="43F6057A" w14:textId="77777777" w:rsidR="0070341C" w:rsidRPr="00367EAB" w:rsidRDefault="0070341C" w:rsidP="00954074">
            <w:pPr>
              <w:rPr>
                <w:sz w:val="18"/>
                <w:szCs w:val="18"/>
              </w:rPr>
            </w:pPr>
          </w:p>
        </w:tc>
      </w:tr>
      <w:tr w:rsidR="0070341C" w:rsidRPr="00367EAB" w14:paraId="53654D33" w14:textId="77777777" w:rsidTr="0070341C">
        <w:trPr>
          <w:trHeight w:val="125"/>
        </w:trPr>
        <w:tc>
          <w:tcPr>
            <w:tcW w:w="877" w:type="dxa"/>
          </w:tcPr>
          <w:p w14:paraId="4F48E68C" w14:textId="77777777" w:rsidR="0070341C" w:rsidRPr="00367EAB" w:rsidRDefault="0070341C" w:rsidP="00954074">
            <w:pPr>
              <w:rPr>
                <w:sz w:val="18"/>
                <w:szCs w:val="18"/>
              </w:rPr>
            </w:pPr>
            <w:r w:rsidRPr="00367EAB">
              <w:rPr>
                <w:sz w:val="18"/>
                <w:szCs w:val="18"/>
              </w:rPr>
              <w:t>Presentat</w:t>
            </w:r>
            <w:r w:rsidRPr="00367EAB">
              <w:rPr>
                <w:sz w:val="18"/>
                <w:szCs w:val="18"/>
              </w:rPr>
              <w:lastRenderedPageBreak/>
              <w:t xml:space="preserve">ion </w:t>
            </w:r>
          </w:p>
        </w:tc>
        <w:tc>
          <w:tcPr>
            <w:tcW w:w="252" w:type="dxa"/>
          </w:tcPr>
          <w:p w14:paraId="3AC15D9B" w14:textId="77777777" w:rsidR="0070341C" w:rsidRPr="00367EAB" w:rsidRDefault="0070341C" w:rsidP="00954074">
            <w:pPr>
              <w:rPr>
                <w:sz w:val="18"/>
                <w:szCs w:val="18"/>
              </w:rPr>
            </w:pPr>
          </w:p>
        </w:tc>
        <w:tc>
          <w:tcPr>
            <w:tcW w:w="236" w:type="dxa"/>
          </w:tcPr>
          <w:p w14:paraId="2730C77F" w14:textId="77777777" w:rsidR="0070341C" w:rsidRPr="00367EAB" w:rsidRDefault="0070341C" w:rsidP="00954074">
            <w:pPr>
              <w:rPr>
                <w:sz w:val="18"/>
                <w:szCs w:val="18"/>
              </w:rPr>
            </w:pPr>
          </w:p>
        </w:tc>
        <w:tc>
          <w:tcPr>
            <w:tcW w:w="236" w:type="dxa"/>
          </w:tcPr>
          <w:p w14:paraId="156211DB" w14:textId="77777777" w:rsidR="0070341C" w:rsidRPr="00367EAB" w:rsidRDefault="0070341C" w:rsidP="00954074">
            <w:pPr>
              <w:rPr>
                <w:sz w:val="18"/>
                <w:szCs w:val="18"/>
              </w:rPr>
            </w:pPr>
          </w:p>
        </w:tc>
        <w:tc>
          <w:tcPr>
            <w:tcW w:w="236" w:type="dxa"/>
          </w:tcPr>
          <w:p w14:paraId="6E53B34E" w14:textId="77777777" w:rsidR="0070341C" w:rsidRPr="00367EAB" w:rsidRDefault="0070341C" w:rsidP="00954074">
            <w:pPr>
              <w:rPr>
                <w:sz w:val="18"/>
                <w:szCs w:val="18"/>
              </w:rPr>
            </w:pPr>
          </w:p>
        </w:tc>
        <w:tc>
          <w:tcPr>
            <w:tcW w:w="236" w:type="dxa"/>
          </w:tcPr>
          <w:p w14:paraId="1C12B2BF" w14:textId="77777777" w:rsidR="0070341C" w:rsidRPr="00367EAB" w:rsidRDefault="0070341C" w:rsidP="00954074">
            <w:pPr>
              <w:rPr>
                <w:sz w:val="18"/>
                <w:szCs w:val="18"/>
              </w:rPr>
            </w:pPr>
          </w:p>
        </w:tc>
        <w:tc>
          <w:tcPr>
            <w:tcW w:w="236" w:type="dxa"/>
          </w:tcPr>
          <w:p w14:paraId="14600329" w14:textId="77777777" w:rsidR="0070341C" w:rsidRPr="00367EAB" w:rsidRDefault="0070341C" w:rsidP="00954074">
            <w:pPr>
              <w:rPr>
                <w:sz w:val="18"/>
                <w:szCs w:val="18"/>
              </w:rPr>
            </w:pPr>
          </w:p>
        </w:tc>
        <w:tc>
          <w:tcPr>
            <w:tcW w:w="236" w:type="dxa"/>
          </w:tcPr>
          <w:p w14:paraId="4265F118" w14:textId="77777777" w:rsidR="0070341C" w:rsidRPr="00367EAB" w:rsidRDefault="0070341C" w:rsidP="00954074">
            <w:pPr>
              <w:rPr>
                <w:sz w:val="18"/>
                <w:szCs w:val="18"/>
              </w:rPr>
            </w:pPr>
          </w:p>
        </w:tc>
        <w:tc>
          <w:tcPr>
            <w:tcW w:w="272" w:type="dxa"/>
            <w:vMerge/>
            <w:shd w:val="clear" w:color="auto" w:fill="FF0000"/>
          </w:tcPr>
          <w:p w14:paraId="5BDEFE35" w14:textId="77777777" w:rsidR="0070341C" w:rsidRPr="00367EAB" w:rsidRDefault="0070341C" w:rsidP="00954074">
            <w:pPr>
              <w:rPr>
                <w:color w:val="FF0000"/>
                <w:sz w:val="18"/>
                <w:szCs w:val="18"/>
              </w:rPr>
            </w:pPr>
          </w:p>
        </w:tc>
        <w:tc>
          <w:tcPr>
            <w:tcW w:w="236" w:type="dxa"/>
          </w:tcPr>
          <w:p w14:paraId="14CB24F4" w14:textId="77777777" w:rsidR="0070341C" w:rsidRPr="00367EAB" w:rsidRDefault="0070341C" w:rsidP="00954074">
            <w:pPr>
              <w:rPr>
                <w:sz w:val="18"/>
                <w:szCs w:val="18"/>
              </w:rPr>
            </w:pPr>
          </w:p>
        </w:tc>
        <w:tc>
          <w:tcPr>
            <w:tcW w:w="236" w:type="dxa"/>
          </w:tcPr>
          <w:p w14:paraId="5055551E" w14:textId="77777777" w:rsidR="0070341C" w:rsidRPr="00367EAB" w:rsidRDefault="0070341C" w:rsidP="00954074">
            <w:pPr>
              <w:rPr>
                <w:sz w:val="18"/>
                <w:szCs w:val="18"/>
              </w:rPr>
            </w:pPr>
          </w:p>
        </w:tc>
        <w:tc>
          <w:tcPr>
            <w:tcW w:w="333" w:type="dxa"/>
          </w:tcPr>
          <w:p w14:paraId="74AF4DBE" w14:textId="77777777" w:rsidR="0070341C" w:rsidRPr="00367EAB" w:rsidRDefault="0070341C" w:rsidP="00954074">
            <w:pPr>
              <w:rPr>
                <w:sz w:val="18"/>
                <w:szCs w:val="18"/>
              </w:rPr>
            </w:pPr>
          </w:p>
        </w:tc>
        <w:tc>
          <w:tcPr>
            <w:tcW w:w="333" w:type="dxa"/>
          </w:tcPr>
          <w:p w14:paraId="044656CE" w14:textId="77777777" w:rsidR="0070341C" w:rsidRPr="00367EAB" w:rsidRDefault="0070341C" w:rsidP="00954074">
            <w:pPr>
              <w:rPr>
                <w:sz w:val="18"/>
                <w:szCs w:val="18"/>
              </w:rPr>
            </w:pPr>
          </w:p>
        </w:tc>
        <w:tc>
          <w:tcPr>
            <w:tcW w:w="334" w:type="dxa"/>
          </w:tcPr>
          <w:p w14:paraId="197CDC27" w14:textId="77777777" w:rsidR="0070341C" w:rsidRPr="00367EAB" w:rsidRDefault="0070341C" w:rsidP="00954074">
            <w:pPr>
              <w:rPr>
                <w:sz w:val="18"/>
                <w:szCs w:val="18"/>
              </w:rPr>
            </w:pPr>
          </w:p>
        </w:tc>
        <w:tc>
          <w:tcPr>
            <w:tcW w:w="661" w:type="dxa"/>
            <w:shd w:val="clear" w:color="auto" w:fill="1D1B11" w:themeFill="background2" w:themeFillShade="1A"/>
          </w:tcPr>
          <w:p w14:paraId="66168A4D" w14:textId="77777777" w:rsidR="0070341C" w:rsidRPr="00367EAB" w:rsidRDefault="0070341C" w:rsidP="00954074">
            <w:pPr>
              <w:rPr>
                <w:sz w:val="18"/>
                <w:szCs w:val="18"/>
              </w:rPr>
            </w:pPr>
          </w:p>
        </w:tc>
        <w:tc>
          <w:tcPr>
            <w:tcW w:w="630" w:type="dxa"/>
            <w:vMerge/>
            <w:shd w:val="clear" w:color="auto" w:fill="FF0000"/>
          </w:tcPr>
          <w:p w14:paraId="09C4866A" w14:textId="77777777" w:rsidR="0070341C" w:rsidRPr="00367EAB" w:rsidRDefault="0070341C" w:rsidP="00954074">
            <w:pPr>
              <w:rPr>
                <w:sz w:val="18"/>
                <w:szCs w:val="18"/>
              </w:rPr>
            </w:pPr>
          </w:p>
        </w:tc>
      </w:tr>
    </w:tbl>
    <w:p w14:paraId="02666EBB" w14:textId="77777777" w:rsid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p>
    <w:p w14:paraId="704F7C4F" w14:textId="77777777" w:rsidR="0070341C" w:rsidRP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p>
    <w:p w14:paraId="59DBBB5A" w14:textId="77777777" w:rsid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p>
    <w:p w14:paraId="5DAF5651" w14:textId="77777777" w:rsid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p>
    <w:p w14:paraId="2A8F4D79" w14:textId="77777777" w:rsid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p>
    <w:p w14:paraId="38C54539" w14:textId="77777777" w:rsid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p>
    <w:p w14:paraId="02FD776C" w14:textId="77777777" w:rsid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p>
    <w:p w14:paraId="6A731ACB" w14:textId="77777777" w:rsidR="0070341C" w:rsidRPr="0070341C" w:rsidRDefault="0070341C" w:rsidP="0070341C">
      <w:pPr>
        <w:overflowPunct w:val="0"/>
        <w:autoSpaceDE w:val="0"/>
        <w:autoSpaceDN w:val="0"/>
        <w:adjustRightInd w:val="0"/>
        <w:textAlignment w:val="baseline"/>
        <w:rPr>
          <w:rFonts w:ascii="Times" w:eastAsia="PMingLiU" w:hAnsi="Times" w:cs="Times"/>
          <w:sz w:val="20"/>
          <w:szCs w:val="20"/>
          <w:lang w:val="en-AU" w:eastAsia="zh-TW"/>
        </w:rPr>
      </w:pPr>
      <w:r w:rsidRPr="0070341C">
        <w:rPr>
          <w:rFonts w:ascii="Times" w:eastAsia="PMingLiU" w:hAnsi="Times" w:cs="Times"/>
          <w:sz w:val="20"/>
          <w:szCs w:val="20"/>
          <w:lang w:val="en-AU" w:eastAsia="zh-TW"/>
        </w:rPr>
        <w:t>Gantt chart for capstone project III</w:t>
      </w:r>
    </w:p>
    <w:p w14:paraId="70CC3081" w14:textId="77777777" w:rsidR="00AE2B55" w:rsidRDefault="00AE2B55" w:rsidP="008A1C4A">
      <w:pPr>
        <w:rPr>
          <w:lang w:val="en-US"/>
        </w:rPr>
      </w:pPr>
    </w:p>
    <w:tbl>
      <w:tblPr>
        <w:tblStyle w:val="TableGrid"/>
        <w:tblW w:w="5310" w:type="dxa"/>
        <w:tblInd w:w="198" w:type="dxa"/>
        <w:tblLayout w:type="fixed"/>
        <w:tblLook w:val="04A0" w:firstRow="1" w:lastRow="0" w:firstColumn="1" w:lastColumn="0" w:noHBand="0" w:noVBand="1"/>
      </w:tblPr>
      <w:tblGrid>
        <w:gridCol w:w="748"/>
        <w:gridCol w:w="279"/>
        <w:gridCol w:w="279"/>
        <w:gridCol w:w="279"/>
        <w:gridCol w:w="279"/>
        <w:gridCol w:w="279"/>
        <w:gridCol w:w="279"/>
        <w:gridCol w:w="353"/>
        <w:gridCol w:w="279"/>
        <w:gridCol w:w="279"/>
        <w:gridCol w:w="343"/>
        <w:gridCol w:w="343"/>
        <w:gridCol w:w="301"/>
        <w:gridCol w:w="450"/>
        <w:gridCol w:w="540"/>
      </w:tblGrid>
      <w:tr w:rsidR="0070341C" w:rsidRPr="00367EAB" w14:paraId="2E33EB24" w14:textId="77777777" w:rsidTr="0070341C">
        <w:trPr>
          <w:trHeight w:val="93"/>
        </w:trPr>
        <w:tc>
          <w:tcPr>
            <w:tcW w:w="748" w:type="dxa"/>
          </w:tcPr>
          <w:p w14:paraId="3ADFAC44" w14:textId="77777777" w:rsidR="0070341C" w:rsidRPr="00367EAB" w:rsidRDefault="0070341C" w:rsidP="00954074">
            <w:pPr>
              <w:rPr>
                <w:sz w:val="18"/>
                <w:szCs w:val="18"/>
              </w:rPr>
            </w:pPr>
            <w:r w:rsidRPr="00367EAB">
              <w:rPr>
                <w:sz w:val="18"/>
                <w:szCs w:val="18"/>
              </w:rPr>
              <w:t>Week</w:t>
            </w:r>
          </w:p>
        </w:tc>
        <w:tc>
          <w:tcPr>
            <w:tcW w:w="279" w:type="dxa"/>
          </w:tcPr>
          <w:p w14:paraId="31E08C03" w14:textId="77777777" w:rsidR="0070341C" w:rsidRPr="00367EAB" w:rsidRDefault="0070341C" w:rsidP="00954074">
            <w:pPr>
              <w:rPr>
                <w:sz w:val="18"/>
                <w:szCs w:val="18"/>
              </w:rPr>
            </w:pPr>
            <w:r w:rsidRPr="00367EAB">
              <w:rPr>
                <w:sz w:val="18"/>
                <w:szCs w:val="18"/>
              </w:rPr>
              <w:t>1</w:t>
            </w:r>
          </w:p>
        </w:tc>
        <w:tc>
          <w:tcPr>
            <w:tcW w:w="279" w:type="dxa"/>
          </w:tcPr>
          <w:p w14:paraId="0E682ABB" w14:textId="77777777" w:rsidR="0070341C" w:rsidRPr="00367EAB" w:rsidRDefault="0070341C" w:rsidP="00954074">
            <w:pPr>
              <w:rPr>
                <w:sz w:val="18"/>
                <w:szCs w:val="18"/>
              </w:rPr>
            </w:pPr>
            <w:r w:rsidRPr="00367EAB">
              <w:rPr>
                <w:sz w:val="18"/>
                <w:szCs w:val="18"/>
              </w:rPr>
              <w:t>2</w:t>
            </w:r>
          </w:p>
        </w:tc>
        <w:tc>
          <w:tcPr>
            <w:tcW w:w="279" w:type="dxa"/>
          </w:tcPr>
          <w:p w14:paraId="4D3C0107" w14:textId="77777777" w:rsidR="0070341C" w:rsidRPr="00367EAB" w:rsidRDefault="0070341C" w:rsidP="00954074">
            <w:pPr>
              <w:rPr>
                <w:sz w:val="18"/>
                <w:szCs w:val="18"/>
              </w:rPr>
            </w:pPr>
            <w:r w:rsidRPr="00367EAB">
              <w:rPr>
                <w:sz w:val="18"/>
                <w:szCs w:val="18"/>
              </w:rPr>
              <w:t>3</w:t>
            </w:r>
          </w:p>
        </w:tc>
        <w:tc>
          <w:tcPr>
            <w:tcW w:w="279" w:type="dxa"/>
          </w:tcPr>
          <w:p w14:paraId="1200531F" w14:textId="77777777" w:rsidR="0070341C" w:rsidRPr="00367EAB" w:rsidRDefault="0070341C" w:rsidP="00954074">
            <w:pPr>
              <w:rPr>
                <w:sz w:val="18"/>
                <w:szCs w:val="18"/>
              </w:rPr>
            </w:pPr>
            <w:r w:rsidRPr="00367EAB">
              <w:rPr>
                <w:sz w:val="18"/>
                <w:szCs w:val="18"/>
              </w:rPr>
              <w:t>4</w:t>
            </w:r>
          </w:p>
        </w:tc>
        <w:tc>
          <w:tcPr>
            <w:tcW w:w="279" w:type="dxa"/>
          </w:tcPr>
          <w:p w14:paraId="31817D1E" w14:textId="77777777" w:rsidR="0070341C" w:rsidRPr="00367EAB" w:rsidRDefault="0070341C" w:rsidP="00954074">
            <w:pPr>
              <w:rPr>
                <w:sz w:val="18"/>
                <w:szCs w:val="18"/>
              </w:rPr>
            </w:pPr>
            <w:r w:rsidRPr="00367EAB">
              <w:rPr>
                <w:sz w:val="18"/>
                <w:szCs w:val="18"/>
              </w:rPr>
              <w:t>5</w:t>
            </w:r>
          </w:p>
        </w:tc>
        <w:tc>
          <w:tcPr>
            <w:tcW w:w="279" w:type="dxa"/>
          </w:tcPr>
          <w:p w14:paraId="4FA9ABDC" w14:textId="77777777" w:rsidR="0070341C" w:rsidRPr="00367EAB" w:rsidRDefault="0070341C" w:rsidP="00954074">
            <w:pPr>
              <w:rPr>
                <w:sz w:val="18"/>
                <w:szCs w:val="18"/>
              </w:rPr>
            </w:pPr>
            <w:r w:rsidRPr="00367EAB">
              <w:rPr>
                <w:sz w:val="18"/>
                <w:szCs w:val="18"/>
              </w:rPr>
              <w:t>6</w:t>
            </w:r>
          </w:p>
        </w:tc>
        <w:tc>
          <w:tcPr>
            <w:tcW w:w="353" w:type="dxa"/>
          </w:tcPr>
          <w:p w14:paraId="3B32E719" w14:textId="77777777" w:rsidR="0070341C" w:rsidRPr="00367EAB" w:rsidRDefault="0070341C" w:rsidP="00954074">
            <w:pPr>
              <w:rPr>
                <w:sz w:val="18"/>
                <w:szCs w:val="18"/>
              </w:rPr>
            </w:pPr>
            <w:r w:rsidRPr="00367EAB">
              <w:rPr>
                <w:sz w:val="18"/>
                <w:szCs w:val="18"/>
              </w:rPr>
              <w:t>7</w:t>
            </w:r>
          </w:p>
        </w:tc>
        <w:tc>
          <w:tcPr>
            <w:tcW w:w="279" w:type="dxa"/>
          </w:tcPr>
          <w:p w14:paraId="2AD86B32" w14:textId="77777777" w:rsidR="0070341C" w:rsidRPr="00367EAB" w:rsidRDefault="0070341C" w:rsidP="00954074">
            <w:pPr>
              <w:rPr>
                <w:sz w:val="18"/>
                <w:szCs w:val="18"/>
              </w:rPr>
            </w:pPr>
            <w:r w:rsidRPr="00367EAB">
              <w:rPr>
                <w:sz w:val="18"/>
                <w:szCs w:val="18"/>
              </w:rPr>
              <w:t>8</w:t>
            </w:r>
          </w:p>
        </w:tc>
        <w:tc>
          <w:tcPr>
            <w:tcW w:w="279" w:type="dxa"/>
          </w:tcPr>
          <w:p w14:paraId="4B953115" w14:textId="77777777" w:rsidR="0070341C" w:rsidRPr="00367EAB" w:rsidRDefault="0070341C" w:rsidP="00954074">
            <w:pPr>
              <w:rPr>
                <w:sz w:val="18"/>
                <w:szCs w:val="18"/>
              </w:rPr>
            </w:pPr>
            <w:r w:rsidRPr="00367EAB">
              <w:rPr>
                <w:sz w:val="18"/>
                <w:szCs w:val="18"/>
              </w:rPr>
              <w:t>9</w:t>
            </w:r>
          </w:p>
        </w:tc>
        <w:tc>
          <w:tcPr>
            <w:tcW w:w="343" w:type="dxa"/>
          </w:tcPr>
          <w:p w14:paraId="3588DD41" w14:textId="77777777" w:rsidR="0070341C" w:rsidRPr="00367EAB" w:rsidRDefault="0070341C" w:rsidP="00954074">
            <w:pPr>
              <w:rPr>
                <w:sz w:val="18"/>
                <w:szCs w:val="18"/>
              </w:rPr>
            </w:pPr>
            <w:r w:rsidRPr="00367EAB">
              <w:rPr>
                <w:sz w:val="18"/>
                <w:szCs w:val="18"/>
              </w:rPr>
              <w:t xml:space="preserve">10 </w:t>
            </w:r>
          </w:p>
        </w:tc>
        <w:tc>
          <w:tcPr>
            <w:tcW w:w="343" w:type="dxa"/>
          </w:tcPr>
          <w:p w14:paraId="5E9CCC4C" w14:textId="77777777" w:rsidR="0070341C" w:rsidRPr="00367EAB" w:rsidRDefault="0070341C" w:rsidP="00954074">
            <w:pPr>
              <w:rPr>
                <w:sz w:val="18"/>
                <w:szCs w:val="18"/>
              </w:rPr>
            </w:pPr>
            <w:r w:rsidRPr="00367EAB">
              <w:rPr>
                <w:sz w:val="18"/>
                <w:szCs w:val="18"/>
              </w:rPr>
              <w:t>11</w:t>
            </w:r>
          </w:p>
        </w:tc>
        <w:tc>
          <w:tcPr>
            <w:tcW w:w="301" w:type="dxa"/>
          </w:tcPr>
          <w:p w14:paraId="4056569A" w14:textId="77777777" w:rsidR="0070341C" w:rsidRPr="00367EAB" w:rsidRDefault="0070341C" w:rsidP="00954074">
            <w:pPr>
              <w:rPr>
                <w:sz w:val="18"/>
                <w:szCs w:val="18"/>
              </w:rPr>
            </w:pPr>
            <w:r w:rsidRPr="00367EAB">
              <w:rPr>
                <w:sz w:val="18"/>
                <w:szCs w:val="18"/>
              </w:rPr>
              <w:t>12</w:t>
            </w:r>
          </w:p>
        </w:tc>
        <w:tc>
          <w:tcPr>
            <w:tcW w:w="450" w:type="dxa"/>
          </w:tcPr>
          <w:p w14:paraId="4B45275D" w14:textId="77777777" w:rsidR="0070341C" w:rsidRPr="00367EAB" w:rsidRDefault="0070341C" w:rsidP="00954074">
            <w:pPr>
              <w:rPr>
                <w:sz w:val="18"/>
                <w:szCs w:val="18"/>
              </w:rPr>
            </w:pPr>
            <w:r w:rsidRPr="00367EAB">
              <w:rPr>
                <w:sz w:val="18"/>
                <w:szCs w:val="18"/>
              </w:rPr>
              <w:t>13</w:t>
            </w:r>
          </w:p>
        </w:tc>
        <w:tc>
          <w:tcPr>
            <w:tcW w:w="540" w:type="dxa"/>
          </w:tcPr>
          <w:p w14:paraId="3703F753" w14:textId="77777777" w:rsidR="0070341C" w:rsidRPr="00367EAB" w:rsidRDefault="0070341C" w:rsidP="00954074">
            <w:pPr>
              <w:rPr>
                <w:sz w:val="18"/>
                <w:szCs w:val="18"/>
              </w:rPr>
            </w:pPr>
            <w:r w:rsidRPr="00367EAB">
              <w:rPr>
                <w:sz w:val="18"/>
                <w:szCs w:val="18"/>
              </w:rPr>
              <w:t>14</w:t>
            </w:r>
          </w:p>
        </w:tc>
      </w:tr>
      <w:tr w:rsidR="0070341C" w:rsidRPr="00367EAB" w14:paraId="3D76AA73" w14:textId="77777777" w:rsidTr="0070341C">
        <w:trPr>
          <w:trHeight w:val="449"/>
        </w:trPr>
        <w:tc>
          <w:tcPr>
            <w:tcW w:w="748" w:type="dxa"/>
          </w:tcPr>
          <w:p w14:paraId="18D0A291" w14:textId="77777777" w:rsidR="0070341C" w:rsidRPr="00394234" w:rsidRDefault="0070341C" w:rsidP="00954074">
            <w:pPr>
              <w:rPr>
                <w:sz w:val="16"/>
                <w:szCs w:val="16"/>
              </w:rPr>
            </w:pPr>
            <w:r w:rsidRPr="00394234">
              <w:rPr>
                <w:sz w:val="16"/>
                <w:szCs w:val="16"/>
              </w:rPr>
              <w:t xml:space="preserve">Assessment </w:t>
            </w:r>
          </w:p>
        </w:tc>
        <w:tc>
          <w:tcPr>
            <w:tcW w:w="837" w:type="dxa"/>
            <w:gridSpan w:val="3"/>
            <w:shd w:val="clear" w:color="auto" w:fill="FFE18B"/>
          </w:tcPr>
          <w:p w14:paraId="16F94A07" w14:textId="77777777" w:rsidR="0070341C" w:rsidRPr="00367EAB" w:rsidRDefault="0070341C" w:rsidP="00954074">
            <w:pPr>
              <w:rPr>
                <w:sz w:val="18"/>
                <w:szCs w:val="18"/>
              </w:rPr>
            </w:pPr>
          </w:p>
        </w:tc>
        <w:tc>
          <w:tcPr>
            <w:tcW w:w="279" w:type="dxa"/>
          </w:tcPr>
          <w:p w14:paraId="7499AE9B" w14:textId="77777777" w:rsidR="0070341C" w:rsidRPr="00367EAB" w:rsidRDefault="0070341C" w:rsidP="00954074">
            <w:pPr>
              <w:rPr>
                <w:sz w:val="18"/>
                <w:szCs w:val="18"/>
              </w:rPr>
            </w:pPr>
          </w:p>
        </w:tc>
        <w:tc>
          <w:tcPr>
            <w:tcW w:w="279" w:type="dxa"/>
          </w:tcPr>
          <w:p w14:paraId="46CC55C3" w14:textId="77777777" w:rsidR="0070341C" w:rsidRPr="00367EAB" w:rsidRDefault="0070341C" w:rsidP="00954074">
            <w:pPr>
              <w:rPr>
                <w:sz w:val="18"/>
                <w:szCs w:val="18"/>
              </w:rPr>
            </w:pPr>
          </w:p>
        </w:tc>
        <w:tc>
          <w:tcPr>
            <w:tcW w:w="279" w:type="dxa"/>
          </w:tcPr>
          <w:p w14:paraId="2802F16F" w14:textId="77777777" w:rsidR="0070341C" w:rsidRPr="00367EAB" w:rsidRDefault="0070341C" w:rsidP="00954074">
            <w:pPr>
              <w:rPr>
                <w:sz w:val="18"/>
                <w:szCs w:val="18"/>
              </w:rPr>
            </w:pPr>
          </w:p>
        </w:tc>
        <w:tc>
          <w:tcPr>
            <w:tcW w:w="353" w:type="dxa"/>
            <w:vMerge w:val="restart"/>
            <w:shd w:val="clear" w:color="auto" w:fill="FF0000"/>
            <w:textDirection w:val="tbRl"/>
            <w:vAlign w:val="center"/>
          </w:tcPr>
          <w:p w14:paraId="13F4EFC4" w14:textId="77777777" w:rsidR="0070341C" w:rsidRPr="00367EAB" w:rsidRDefault="0070341C" w:rsidP="00954074">
            <w:pPr>
              <w:ind w:left="113" w:right="113"/>
              <w:jc w:val="center"/>
              <w:rPr>
                <w:sz w:val="18"/>
                <w:szCs w:val="18"/>
              </w:rPr>
            </w:pPr>
            <w:r w:rsidRPr="00367EAB">
              <w:rPr>
                <w:sz w:val="16"/>
                <w:szCs w:val="16"/>
              </w:rPr>
              <w:t>MID</w:t>
            </w:r>
          </w:p>
        </w:tc>
        <w:tc>
          <w:tcPr>
            <w:tcW w:w="279" w:type="dxa"/>
          </w:tcPr>
          <w:p w14:paraId="369EEDC6" w14:textId="77777777" w:rsidR="0070341C" w:rsidRPr="00367EAB" w:rsidRDefault="0070341C" w:rsidP="00954074">
            <w:pPr>
              <w:rPr>
                <w:sz w:val="18"/>
                <w:szCs w:val="18"/>
              </w:rPr>
            </w:pPr>
          </w:p>
        </w:tc>
        <w:tc>
          <w:tcPr>
            <w:tcW w:w="279" w:type="dxa"/>
          </w:tcPr>
          <w:p w14:paraId="0A1487EB" w14:textId="77777777" w:rsidR="0070341C" w:rsidRPr="00367EAB" w:rsidRDefault="0070341C" w:rsidP="00954074">
            <w:pPr>
              <w:rPr>
                <w:sz w:val="18"/>
                <w:szCs w:val="18"/>
              </w:rPr>
            </w:pPr>
          </w:p>
        </w:tc>
        <w:tc>
          <w:tcPr>
            <w:tcW w:w="343" w:type="dxa"/>
          </w:tcPr>
          <w:p w14:paraId="50AF04AF" w14:textId="77777777" w:rsidR="0070341C" w:rsidRPr="00367EAB" w:rsidRDefault="0070341C" w:rsidP="00954074">
            <w:pPr>
              <w:rPr>
                <w:sz w:val="18"/>
                <w:szCs w:val="18"/>
              </w:rPr>
            </w:pPr>
          </w:p>
        </w:tc>
        <w:tc>
          <w:tcPr>
            <w:tcW w:w="343" w:type="dxa"/>
          </w:tcPr>
          <w:p w14:paraId="65537DE5" w14:textId="77777777" w:rsidR="0070341C" w:rsidRPr="00367EAB" w:rsidRDefault="0070341C" w:rsidP="00954074">
            <w:pPr>
              <w:rPr>
                <w:sz w:val="18"/>
                <w:szCs w:val="18"/>
              </w:rPr>
            </w:pPr>
          </w:p>
        </w:tc>
        <w:tc>
          <w:tcPr>
            <w:tcW w:w="301" w:type="dxa"/>
          </w:tcPr>
          <w:p w14:paraId="4F11AF9A" w14:textId="77777777" w:rsidR="0070341C" w:rsidRPr="00367EAB" w:rsidRDefault="0070341C" w:rsidP="00954074">
            <w:pPr>
              <w:rPr>
                <w:sz w:val="18"/>
                <w:szCs w:val="18"/>
              </w:rPr>
            </w:pPr>
          </w:p>
        </w:tc>
        <w:tc>
          <w:tcPr>
            <w:tcW w:w="450" w:type="dxa"/>
          </w:tcPr>
          <w:p w14:paraId="748A98FC" w14:textId="77777777" w:rsidR="0070341C" w:rsidRPr="00367EAB" w:rsidRDefault="0070341C" w:rsidP="00954074">
            <w:pPr>
              <w:rPr>
                <w:sz w:val="18"/>
                <w:szCs w:val="18"/>
              </w:rPr>
            </w:pPr>
          </w:p>
        </w:tc>
        <w:tc>
          <w:tcPr>
            <w:tcW w:w="540" w:type="dxa"/>
            <w:vMerge w:val="restart"/>
            <w:shd w:val="clear" w:color="auto" w:fill="FF0000"/>
            <w:textDirection w:val="tbRl"/>
            <w:vAlign w:val="center"/>
          </w:tcPr>
          <w:p w14:paraId="041BE6EC" w14:textId="77777777" w:rsidR="0070341C" w:rsidRPr="00367EAB" w:rsidRDefault="0070341C" w:rsidP="00954074">
            <w:pPr>
              <w:ind w:left="113" w:right="113"/>
              <w:jc w:val="center"/>
              <w:rPr>
                <w:sz w:val="18"/>
                <w:szCs w:val="18"/>
              </w:rPr>
            </w:pPr>
            <w:r w:rsidRPr="000836FA">
              <w:rPr>
                <w:sz w:val="16"/>
                <w:szCs w:val="16"/>
              </w:rPr>
              <w:t>FINAL</w:t>
            </w:r>
          </w:p>
        </w:tc>
      </w:tr>
      <w:tr w:rsidR="0070341C" w:rsidRPr="00367EAB" w14:paraId="6B13F931" w14:textId="77777777" w:rsidTr="0070341C">
        <w:trPr>
          <w:trHeight w:val="521"/>
        </w:trPr>
        <w:tc>
          <w:tcPr>
            <w:tcW w:w="748" w:type="dxa"/>
          </w:tcPr>
          <w:p w14:paraId="0C75D8E5" w14:textId="77777777" w:rsidR="0070341C" w:rsidRPr="00394234" w:rsidRDefault="0070341C" w:rsidP="00954074">
            <w:pPr>
              <w:rPr>
                <w:sz w:val="16"/>
                <w:szCs w:val="16"/>
              </w:rPr>
            </w:pPr>
            <w:r w:rsidRPr="00394234">
              <w:rPr>
                <w:sz w:val="16"/>
                <w:szCs w:val="16"/>
              </w:rPr>
              <w:t xml:space="preserve">Completion </w:t>
            </w:r>
          </w:p>
        </w:tc>
        <w:tc>
          <w:tcPr>
            <w:tcW w:w="279" w:type="dxa"/>
          </w:tcPr>
          <w:p w14:paraId="200E77E0" w14:textId="77777777" w:rsidR="0070341C" w:rsidRPr="00367EAB" w:rsidRDefault="0070341C" w:rsidP="00954074">
            <w:pPr>
              <w:rPr>
                <w:sz w:val="18"/>
                <w:szCs w:val="18"/>
              </w:rPr>
            </w:pPr>
          </w:p>
        </w:tc>
        <w:tc>
          <w:tcPr>
            <w:tcW w:w="279" w:type="dxa"/>
          </w:tcPr>
          <w:p w14:paraId="66198611" w14:textId="77777777" w:rsidR="0070341C" w:rsidRPr="00367EAB" w:rsidRDefault="0070341C" w:rsidP="00954074">
            <w:pPr>
              <w:rPr>
                <w:sz w:val="18"/>
                <w:szCs w:val="18"/>
              </w:rPr>
            </w:pPr>
          </w:p>
        </w:tc>
        <w:tc>
          <w:tcPr>
            <w:tcW w:w="279" w:type="dxa"/>
          </w:tcPr>
          <w:p w14:paraId="7C393521" w14:textId="77777777" w:rsidR="0070341C" w:rsidRPr="00367EAB" w:rsidRDefault="0070341C" w:rsidP="00954074">
            <w:pPr>
              <w:rPr>
                <w:sz w:val="18"/>
                <w:szCs w:val="18"/>
              </w:rPr>
            </w:pPr>
          </w:p>
        </w:tc>
        <w:tc>
          <w:tcPr>
            <w:tcW w:w="837" w:type="dxa"/>
            <w:gridSpan w:val="3"/>
            <w:shd w:val="clear" w:color="auto" w:fill="FFD04B"/>
          </w:tcPr>
          <w:p w14:paraId="39B835F7" w14:textId="77777777" w:rsidR="0070341C" w:rsidRPr="00367EAB" w:rsidRDefault="0070341C" w:rsidP="00954074">
            <w:pPr>
              <w:rPr>
                <w:sz w:val="18"/>
                <w:szCs w:val="18"/>
              </w:rPr>
            </w:pPr>
          </w:p>
        </w:tc>
        <w:tc>
          <w:tcPr>
            <w:tcW w:w="353" w:type="dxa"/>
            <w:vMerge/>
            <w:shd w:val="clear" w:color="auto" w:fill="FF0000"/>
          </w:tcPr>
          <w:p w14:paraId="6AFB0BAF" w14:textId="77777777" w:rsidR="0070341C" w:rsidRPr="00367EAB" w:rsidRDefault="0070341C" w:rsidP="00954074">
            <w:pPr>
              <w:rPr>
                <w:sz w:val="18"/>
                <w:szCs w:val="18"/>
              </w:rPr>
            </w:pPr>
          </w:p>
        </w:tc>
        <w:tc>
          <w:tcPr>
            <w:tcW w:w="279" w:type="dxa"/>
          </w:tcPr>
          <w:p w14:paraId="3BFC394D" w14:textId="77777777" w:rsidR="0070341C" w:rsidRPr="00367EAB" w:rsidRDefault="0070341C" w:rsidP="00954074">
            <w:pPr>
              <w:rPr>
                <w:sz w:val="18"/>
                <w:szCs w:val="18"/>
              </w:rPr>
            </w:pPr>
          </w:p>
        </w:tc>
        <w:tc>
          <w:tcPr>
            <w:tcW w:w="279" w:type="dxa"/>
          </w:tcPr>
          <w:p w14:paraId="562F1B0F" w14:textId="77777777" w:rsidR="0070341C" w:rsidRPr="00367EAB" w:rsidRDefault="0070341C" w:rsidP="00954074">
            <w:pPr>
              <w:rPr>
                <w:sz w:val="18"/>
                <w:szCs w:val="18"/>
              </w:rPr>
            </w:pPr>
          </w:p>
        </w:tc>
        <w:tc>
          <w:tcPr>
            <w:tcW w:w="343" w:type="dxa"/>
          </w:tcPr>
          <w:p w14:paraId="682DF15A" w14:textId="77777777" w:rsidR="0070341C" w:rsidRPr="00367EAB" w:rsidRDefault="0070341C" w:rsidP="00954074">
            <w:pPr>
              <w:rPr>
                <w:sz w:val="18"/>
                <w:szCs w:val="18"/>
              </w:rPr>
            </w:pPr>
          </w:p>
        </w:tc>
        <w:tc>
          <w:tcPr>
            <w:tcW w:w="343" w:type="dxa"/>
          </w:tcPr>
          <w:p w14:paraId="459100E8" w14:textId="77777777" w:rsidR="0070341C" w:rsidRPr="00367EAB" w:rsidRDefault="0070341C" w:rsidP="00954074">
            <w:pPr>
              <w:rPr>
                <w:sz w:val="18"/>
                <w:szCs w:val="18"/>
              </w:rPr>
            </w:pPr>
          </w:p>
        </w:tc>
        <w:tc>
          <w:tcPr>
            <w:tcW w:w="301" w:type="dxa"/>
          </w:tcPr>
          <w:p w14:paraId="66DC9DBE" w14:textId="77777777" w:rsidR="0070341C" w:rsidRPr="00367EAB" w:rsidRDefault="0070341C" w:rsidP="00954074">
            <w:pPr>
              <w:rPr>
                <w:sz w:val="18"/>
                <w:szCs w:val="18"/>
              </w:rPr>
            </w:pPr>
          </w:p>
        </w:tc>
        <w:tc>
          <w:tcPr>
            <w:tcW w:w="450" w:type="dxa"/>
          </w:tcPr>
          <w:p w14:paraId="389C7D95" w14:textId="77777777" w:rsidR="0070341C" w:rsidRPr="00367EAB" w:rsidRDefault="0070341C" w:rsidP="00954074">
            <w:pPr>
              <w:rPr>
                <w:sz w:val="18"/>
                <w:szCs w:val="18"/>
              </w:rPr>
            </w:pPr>
          </w:p>
        </w:tc>
        <w:tc>
          <w:tcPr>
            <w:tcW w:w="540" w:type="dxa"/>
            <w:vMerge/>
            <w:shd w:val="clear" w:color="auto" w:fill="FF0000"/>
          </w:tcPr>
          <w:p w14:paraId="668A84C2" w14:textId="77777777" w:rsidR="0070341C" w:rsidRPr="00367EAB" w:rsidRDefault="0070341C" w:rsidP="00954074">
            <w:pPr>
              <w:rPr>
                <w:sz w:val="18"/>
                <w:szCs w:val="18"/>
              </w:rPr>
            </w:pPr>
          </w:p>
        </w:tc>
      </w:tr>
      <w:tr w:rsidR="0070341C" w:rsidRPr="00367EAB" w14:paraId="2C691666" w14:textId="77777777" w:rsidTr="0070341C">
        <w:trPr>
          <w:trHeight w:val="593"/>
        </w:trPr>
        <w:tc>
          <w:tcPr>
            <w:tcW w:w="748" w:type="dxa"/>
          </w:tcPr>
          <w:p w14:paraId="784BAA29" w14:textId="77777777" w:rsidR="0070341C" w:rsidRPr="00394234" w:rsidRDefault="0070341C" w:rsidP="00954074">
            <w:pPr>
              <w:rPr>
                <w:sz w:val="16"/>
                <w:szCs w:val="16"/>
              </w:rPr>
            </w:pPr>
            <w:r w:rsidRPr="00394234">
              <w:rPr>
                <w:sz w:val="16"/>
                <w:szCs w:val="16"/>
              </w:rPr>
              <w:t xml:space="preserve">System checking </w:t>
            </w:r>
          </w:p>
        </w:tc>
        <w:tc>
          <w:tcPr>
            <w:tcW w:w="279" w:type="dxa"/>
          </w:tcPr>
          <w:p w14:paraId="09CBCD2D" w14:textId="77777777" w:rsidR="0070341C" w:rsidRPr="00367EAB" w:rsidRDefault="0070341C" w:rsidP="00954074">
            <w:pPr>
              <w:rPr>
                <w:sz w:val="18"/>
                <w:szCs w:val="18"/>
              </w:rPr>
            </w:pPr>
          </w:p>
        </w:tc>
        <w:tc>
          <w:tcPr>
            <w:tcW w:w="279" w:type="dxa"/>
          </w:tcPr>
          <w:p w14:paraId="6A8AE893" w14:textId="77777777" w:rsidR="0070341C" w:rsidRPr="00367EAB" w:rsidRDefault="0070341C" w:rsidP="00954074">
            <w:pPr>
              <w:rPr>
                <w:sz w:val="18"/>
                <w:szCs w:val="18"/>
              </w:rPr>
            </w:pPr>
          </w:p>
        </w:tc>
        <w:tc>
          <w:tcPr>
            <w:tcW w:w="279" w:type="dxa"/>
          </w:tcPr>
          <w:p w14:paraId="6E093634" w14:textId="77777777" w:rsidR="0070341C" w:rsidRPr="00367EAB" w:rsidRDefault="0070341C" w:rsidP="00954074">
            <w:pPr>
              <w:rPr>
                <w:sz w:val="18"/>
                <w:szCs w:val="18"/>
              </w:rPr>
            </w:pPr>
          </w:p>
        </w:tc>
        <w:tc>
          <w:tcPr>
            <w:tcW w:w="279" w:type="dxa"/>
          </w:tcPr>
          <w:p w14:paraId="72714AD2" w14:textId="77777777" w:rsidR="0070341C" w:rsidRPr="00367EAB" w:rsidRDefault="0070341C" w:rsidP="00954074">
            <w:pPr>
              <w:rPr>
                <w:sz w:val="18"/>
                <w:szCs w:val="18"/>
              </w:rPr>
            </w:pPr>
          </w:p>
        </w:tc>
        <w:tc>
          <w:tcPr>
            <w:tcW w:w="279" w:type="dxa"/>
          </w:tcPr>
          <w:p w14:paraId="7F5043B6" w14:textId="77777777" w:rsidR="0070341C" w:rsidRPr="00367EAB" w:rsidRDefault="0070341C" w:rsidP="00954074">
            <w:pPr>
              <w:rPr>
                <w:sz w:val="18"/>
                <w:szCs w:val="18"/>
              </w:rPr>
            </w:pPr>
          </w:p>
        </w:tc>
        <w:tc>
          <w:tcPr>
            <w:tcW w:w="279" w:type="dxa"/>
          </w:tcPr>
          <w:p w14:paraId="45428CD6" w14:textId="77777777" w:rsidR="0070341C" w:rsidRPr="00367EAB" w:rsidRDefault="0070341C" w:rsidP="00954074">
            <w:pPr>
              <w:rPr>
                <w:sz w:val="18"/>
                <w:szCs w:val="18"/>
              </w:rPr>
            </w:pPr>
          </w:p>
        </w:tc>
        <w:tc>
          <w:tcPr>
            <w:tcW w:w="353" w:type="dxa"/>
            <w:vMerge/>
            <w:shd w:val="clear" w:color="auto" w:fill="FF0000"/>
          </w:tcPr>
          <w:p w14:paraId="2521C0FD" w14:textId="77777777" w:rsidR="0070341C" w:rsidRPr="00367EAB" w:rsidRDefault="0070341C" w:rsidP="00954074">
            <w:pPr>
              <w:rPr>
                <w:sz w:val="18"/>
                <w:szCs w:val="18"/>
              </w:rPr>
            </w:pPr>
          </w:p>
        </w:tc>
        <w:tc>
          <w:tcPr>
            <w:tcW w:w="558" w:type="dxa"/>
            <w:gridSpan w:val="2"/>
            <w:shd w:val="clear" w:color="auto" w:fill="FFC409"/>
          </w:tcPr>
          <w:p w14:paraId="1AF57C2F" w14:textId="77777777" w:rsidR="0070341C" w:rsidRPr="00367EAB" w:rsidRDefault="0070341C" w:rsidP="00954074">
            <w:pPr>
              <w:rPr>
                <w:sz w:val="18"/>
                <w:szCs w:val="18"/>
              </w:rPr>
            </w:pPr>
          </w:p>
        </w:tc>
        <w:tc>
          <w:tcPr>
            <w:tcW w:w="343" w:type="dxa"/>
          </w:tcPr>
          <w:p w14:paraId="56A9DB7C" w14:textId="77777777" w:rsidR="0070341C" w:rsidRPr="00367EAB" w:rsidRDefault="0070341C" w:rsidP="00954074">
            <w:pPr>
              <w:rPr>
                <w:sz w:val="18"/>
                <w:szCs w:val="18"/>
              </w:rPr>
            </w:pPr>
          </w:p>
        </w:tc>
        <w:tc>
          <w:tcPr>
            <w:tcW w:w="343" w:type="dxa"/>
          </w:tcPr>
          <w:p w14:paraId="4D55F7AB" w14:textId="77777777" w:rsidR="0070341C" w:rsidRPr="00367EAB" w:rsidRDefault="0070341C" w:rsidP="00954074">
            <w:pPr>
              <w:rPr>
                <w:sz w:val="18"/>
                <w:szCs w:val="18"/>
              </w:rPr>
            </w:pPr>
          </w:p>
        </w:tc>
        <w:tc>
          <w:tcPr>
            <w:tcW w:w="301" w:type="dxa"/>
          </w:tcPr>
          <w:p w14:paraId="760B29DE" w14:textId="77777777" w:rsidR="0070341C" w:rsidRPr="00367EAB" w:rsidRDefault="0070341C" w:rsidP="00954074">
            <w:pPr>
              <w:rPr>
                <w:sz w:val="18"/>
                <w:szCs w:val="18"/>
              </w:rPr>
            </w:pPr>
          </w:p>
        </w:tc>
        <w:tc>
          <w:tcPr>
            <w:tcW w:w="450" w:type="dxa"/>
          </w:tcPr>
          <w:p w14:paraId="2552262E" w14:textId="77777777" w:rsidR="0070341C" w:rsidRPr="00367EAB" w:rsidRDefault="0070341C" w:rsidP="00954074">
            <w:pPr>
              <w:rPr>
                <w:sz w:val="18"/>
                <w:szCs w:val="18"/>
              </w:rPr>
            </w:pPr>
          </w:p>
        </w:tc>
        <w:tc>
          <w:tcPr>
            <w:tcW w:w="540" w:type="dxa"/>
            <w:vMerge/>
            <w:shd w:val="clear" w:color="auto" w:fill="FF0000"/>
          </w:tcPr>
          <w:p w14:paraId="5B8F8834" w14:textId="77777777" w:rsidR="0070341C" w:rsidRPr="00367EAB" w:rsidRDefault="0070341C" w:rsidP="00954074">
            <w:pPr>
              <w:rPr>
                <w:sz w:val="18"/>
                <w:szCs w:val="18"/>
              </w:rPr>
            </w:pPr>
          </w:p>
        </w:tc>
      </w:tr>
      <w:tr w:rsidR="0070341C" w:rsidRPr="00367EAB" w14:paraId="7518B98B" w14:textId="77777777" w:rsidTr="0070341C">
        <w:trPr>
          <w:trHeight w:val="476"/>
        </w:trPr>
        <w:tc>
          <w:tcPr>
            <w:tcW w:w="748" w:type="dxa"/>
          </w:tcPr>
          <w:p w14:paraId="568D02EC" w14:textId="77777777" w:rsidR="0070341C" w:rsidRPr="00394234" w:rsidRDefault="0070341C" w:rsidP="00954074">
            <w:pPr>
              <w:rPr>
                <w:sz w:val="16"/>
                <w:szCs w:val="16"/>
              </w:rPr>
            </w:pPr>
            <w:r w:rsidRPr="00394234">
              <w:rPr>
                <w:sz w:val="16"/>
                <w:szCs w:val="16"/>
              </w:rPr>
              <w:t xml:space="preserve">Evolution </w:t>
            </w:r>
          </w:p>
        </w:tc>
        <w:tc>
          <w:tcPr>
            <w:tcW w:w="279" w:type="dxa"/>
          </w:tcPr>
          <w:p w14:paraId="7AB5F697" w14:textId="77777777" w:rsidR="0070341C" w:rsidRPr="00367EAB" w:rsidRDefault="0070341C" w:rsidP="00954074">
            <w:pPr>
              <w:rPr>
                <w:sz w:val="18"/>
                <w:szCs w:val="18"/>
              </w:rPr>
            </w:pPr>
          </w:p>
        </w:tc>
        <w:tc>
          <w:tcPr>
            <w:tcW w:w="279" w:type="dxa"/>
          </w:tcPr>
          <w:p w14:paraId="31C1FD69" w14:textId="77777777" w:rsidR="0070341C" w:rsidRPr="00367EAB" w:rsidRDefault="0070341C" w:rsidP="00954074">
            <w:pPr>
              <w:rPr>
                <w:sz w:val="18"/>
                <w:szCs w:val="18"/>
              </w:rPr>
            </w:pPr>
          </w:p>
        </w:tc>
        <w:tc>
          <w:tcPr>
            <w:tcW w:w="279" w:type="dxa"/>
          </w:tcPr>
          <w:p w14:paraId="7A23770A" w14:textId="77777777" w:rsidR="0070341C" w:rsidRPr="00367EAB" w:rsidRDefault="0070341C" w:rsidP="00954074">
            <w:pPr>
              <w:rPr>
                <w:sz w:val="18"/>
                <w:szCs w:val="18"/>
              </w:rPr>
            </w:pPr>
          </w:p>
        </w:tc>
        <w:tc>
          <w:tcPr>
            <w:tcW w:w="279" w:type="dxa"/>
          </w:tcPr>
          <w:p w14:paraId="3D9AA8ED" w14:textId="77777777" w:rsidR="0070341C" w:rsidRPr="00367EAB" w:rsidRDefault="0070341C" w:rsidP="00954074">
            <w:pPr>
              <w:rPr>
                <w:sz w:val="18"/>
                <w:szCs w:val="18"/>
              </w:rPr>
            </w:pPr>
          </w:p>
        </w:tc>
        <w:tc>
          <w:tcPr>
            <w:tcW w:w="279" w:type="dxa"/>
          </w:tcPr>
          <w:p w14:paraId="714F7452" w14:textId="77777777" w:rsidR="0070341C" w:rsidRPr="00367EAB" w:rsidRDefault="0070341C" w:rsidP="00954074">
            <w:pPr>
              <w:rPr>
                <w:sz w:val="18"/>
                <w:szCs w:val="18"/>
              </w:rPr>
            </w:pPr>
          </w:p>
        </w:tc>
        <w:tc>
          <w:tcPr>
            <w:tcW w:w="279" w:type="dxa"/>
          </w:tcPr>
          <w:p w14:paraId="102E6108" w14:textId="77777777" w:rsidR="0070341C" w:rsidRPr="00367EAB" w:rsidRDefault="0070341C" w:rsidP="00954074">
            <w:pPr>
              <w:rPr>
                <w:sz w:val="18"/>
                <w:szCs w:val="18"/>
              </w:rPr>
            </w:pPr>
          </w:p>
        </w:tc>
        <w:tc>
          <w:tcPr>
            <w:tcW w:w="353" w:type="dxa"/>
            <w:vMerge/>
            <w:shd w:val="clear" w:color="auto" w:fill="FF0000"/>
          </w:tcPr>
          <w:p w14:paraId="5E4D3151" w14:textId="77777777" w:rsidR="0070341C" w:rsidRPr="00367EAB" w:rsidRDefault="0070341C" w:rsidP="00954074">
            <w:pPr>
              <w:rPr>
                <w:sz w:val="18"/>
                <w:szCs w:val="18"/>
              </w:rPr>
            </w:pPr>
          </w:p>
        </w:tc>
        <w:tc>
          <w:tcPr>
            <w:tcW w:w="279" w:type="dxa"/>
          </w:tcPr>
          <w:p w14:paraId="5269E038" w14:textId="77777777" w:rsidR="0070341C" w:rsidRPr="00367EAB" w:rsidRDefault="0070341C" w:rsidP="00954074">
            <w:pPr>
              <w:rPr>
                <w:sz w:val="18"/>
                <w:szCs w:val="18"/>
              </w:rPr>
            </w:pPr>
          </w:p>
        </w:tc>
        <w:tc>
          <w:tcPr>
            <w:tcW w:w="279" w:type="dxa"/>
          </w:tcPr>
          <w:p w14:paraId="42CB9E7C" w14:textId="77777777" w:rsidR="0070341C" w:rsidRPr="00367EAB" w:rsidRDefault="0070341C" w:rsidP="00954074">
            <w:pPr>
              <w:rPr>
                <w:sz w:val="18"/>
                <w:szCs w:val="18"/>
              </w:rPr>
            </w:pPr>
          </w:p>
        </w:tc>
        <w:tc>
          <w:tcPr>
            <w:tcW w:w="987" w:type="dxa"/>
            <w:gridSpan w:val="3"/>
            <w:shd w:val="clear" w:color="auto" w:fill="5F497A" w:themeFill="accent4" w:themeFillShade="BF"/>
          </w:tcPr>
          <w:p w14:paraId="188BC23B" w14:textId="77777777" w:rsidR="0070341C" w:rsidRPr="00367EAB" w:rsidRDefault="0070341C" w:rsidP="00954074">
            <w:pPr>
              <w:rPr>
                <w:sz w:val="18"/>
                <w:szCs w:val="18"/>
              </w:rPr>
            </w:pPr>
          </w:p>
        </w:tc>
        <w:tc>
          <w:tcPr>
            <w:tcW w:w="450" w:type="dxa"/>
          </w:tcPr>
          <w:p w14:paraId="44A71A57" w14:textId="77777777" w:rsidR="0070341C" w:rsidRPr="00367EAB" w:rsidRDefault="0070341C" w:rsidP="00954074">
            <w:pPr>
              <w:rPr>
                <w:sz w:val="18"/>
                <w:szCs w:val="18"/>
              </w:rPr>
            </w:pPr>
          </w:p>
        </w:tc>
        <w:tc>
          <w:tcPr>
            <w:tcW w:w="540" w:type="dxa"/>
            <w:vMerge/>
            <w:shd w:val="clear" w:color="auto" w:fill="FF0000"/>
          </w:tcPr>
          <w:p w14:paraId="59AA4B54" w14:textId="77777777" w:rsidR="0070341C" w:rsidRPr="00367EAB" w:rsidRDefault="0070341C" w:rsidP="00954074">
            <w:pPr>
              <w:rPr>
                <w:sz w:val="18"/>
                <w:szCs w:val="18"/>
              </w:rPr>
            </w:pPr>
          </w:p>
        </w:tc>
      </w:tr>
      <w:tr w:rsidR="0070341C" w:rsidRPr="00367EAB" w14:paraId="7C335F4B" w14:textId="77777777" w:rsidTr="0070341C">
        <w:trPr>
          <w:trHeight w:val="728"/>
        </w:trPr>
        <w:tc>
          <w:tcPr>
            <w:tcW w:w="748" w:type="dxa"/>
          </w:tcPr>
          <w:p w14:paraId="5092F624" w14:textId="77777777" w:rsidR="0070341C" w:rsidRPr="00394234" w:rsidRDefault="0070341C" w:rsidP="00954074">
            <w:pPr>
              <w:rPr>
                <w:sz w:val="16"/>
                <w:szCs w:val="16"/>
              </w:rPr>
            </w:pPr>
            <w:r w:rsidRPr="00394234">
              <w:rPr>
                <w:sz w:val="16"/>
                <w:szCs w:val="16"/>
              </w:rPr>
              <w:t xml:space="preserve">Quality checking </w:t>
            </w:r>
          </w:p>
        </w:tc>
        <w:tc>
          <w:tcPr>
            <w:tcW w:w="279" w:type="dxa"/>
          </w:tcPr>
          <w:p w14:paraId="30F9AB74" w14:textId="77777777" w:rsidR="0070341C" w:rsidRPr="00367EAB" w:rsidRDefault="0070341C" w:rsidP="00954074">
            <w:pPr>
              <w:rPr>
                <w:sz w:val="18"/>
                <w:szCs w:val="18"/>
              </w:rPr>
            </w:pPr>
          </w:p>
        </w:tc>
        <w:tc>
          <w:tcPr>
            <w:tcW w:w="279" w:type="dxa"/>
          </w:tcPr>
          <w:p w14:paraId="75335BF3" w14:textId="77777777" w:rsidR="0070341C" w:rsidRPr="00367EAB" w:rsidRDefault="0070341C" w:rsidP="00954074">
            <w:pPr>
              <w:rPr>
                <w:sz w:val="18"/>
                <w:szCs w:val="18"/>
              </w:rPr>
            </w:pPr>
          </w:p>
        </w:tc>
        <w:tc>
          <w:tcPr>
            <w:tcW w:w="279" w:type="dxa"/>
          </w:tcPr>
          <w:p w14:paraId="4E5B7F2C" w14:textId="77777777" w:rsidR="0070341C" w:rsidRPr="00367EAB" w:rsidRDefault="0070341C" w:rsidP="00954074">
            <w:pPr>
              <w:rPr>
                <w:sz w:val="18"/>
                <w:szCs w:val="18"/>
              </w:rPr>
            </w:pPr>
          </w:p>
        </w:tc>
        <w:tc>
          <w:tcPr>
            <w:tcW w:w="279" w:type="dxa"/>
          </w:tcPr>
          <w:p w14:paraId="272AAB9A" w14:textId="77777777" w:rsidR="0070341C" w:rsidRPr="00367EAB" w:rsidRDefault="0070341C" w:rsidP="00954074">
            <w:pPr>
              <w:rPr>
                <w:sz w:val="18"/>
                <w:szCs w:val="18"/>
              </w:rPr>
            </w:pPr>
          </w:p>
        </w:tc>
        <w:tc>
          <w:tcPr>
            <w:tcW w:w="279" w:type="dxa"/>
          </w:tcPr>
          <w:p w14:paraId="2B060D03" w14:textId="77777777" w:rsidR="0070341C" w:rsidRPr="00367EAB" w:rsidRDefault="0070341C" w:rsidP="00954074">
            <w:pPr>
              <w:rPr>
                <w:sz w:val="18"/>
                <w:szCs w:val="18"/>
              </w:rPr>
            </w:pPr>
          </w:p>
        </w:tc>
        <w:tc>
          <w:tcPr>
            <w:tcW w:w="279" w:type="dxa"/>
          </w:tcPr>
          <w:p w14:paraId="222DEC4E" w14:textId="77777777" w:rsidR="0070341C" w:rsidRPr="00367EAB" w:rsidRDefault="0070341C" w:rsidP="00954074">
            <w:pPr>
              <w:rPr>
                <w:sz w:val="18"/>
                <w:szCs w:val="18"/>
              </w:rPr>
            </w:pPr>
          </w:p>
        </w:tc>
        <w:tc>
          <w:tcPr>
            <w:tcW w:w="353" w:type="dxa"/>
            <w:vMerge/>
            <w:shd w:val="clear" w:color="auto" w:fill="FF0000"/>
          </w:tcPr>
          <w:p w14:paraId="56CF395C" w14:textId="77777777" w:rsidR="0070341C" w:rsidRPr="00367EAB" w:rsidRDefault="0070341C" w:rsidP="00954074">
            <w:pPr>
              <w:rPr>
                <w:sz w:val="18"/>
                <w:szCs w:val="18"/>
              </w:rPr>
            </w:pPr>
          </w:p>
        </w:tc>
        <w:tc>
          <w:tcPr>
            <w:tcW w:w="279" w:type="dxa"/>
          </w:tcPr>
          <w:p w14:paraId="66D87422" w14:textId="77777777" w:rsidR="0070341C" w:rsidRPr="00367EAB" w:rsidRDefault="0070341C" w:rsidP="00954074">
            <w:pPr>
              <w:rPr>
                <w:sz w:val="18"/>
                <w:szCs w:val="18"/>
              </w:rPr>
            </w:pPr>
          </w:p>
        </w:tc>
        <w:tc>
          <w:tcPr>
            <w:tcW w:w="279" w:type="dxa"/>
          </w:tcPr>
          <w:p w14:paraId="18EC23E8" w14:textId="77777777" w:rsidR="0070341C" w:rsidRPr="00367EAB" w:rsidRDefault="0070341C" w:rsidP="00954074">
            <w:pPr>
              <w:rPr>
                <w:sz w:val="18"/>
                <w:szCs w:val="18"/>
              </w:rPr>
            </w:pPr>
          </w:p>
        </w:tc>
        <w:tc>
          <w:tcPr>
            <w:tcW w:w="343" w:type="dxa"/>
          </w:tcPr>
          <w:p w14:paraId="362A2FCF" w14:textId="77777777" w:rsidR="0070341C" w:rsidRPr="00367EAB" w:rsidRDefault="0070341C" w:rsidP="00954074">
            <w:pPr>
              <w:rPr>
                <w:sz w:val="18"/>
                <w:szCs w:val="18"/>
              </w:rPr>
            </w:pPr>
          </w:p>
        </w:tc>
        <w:tc>
          <w:tcPr>
            <w:tcW w:w="343" w:type="dxa"/>
          </w:tcPr>
          <w:p w14:paraId="0B78D857" w14:textId="77777777" w:rsidR="0070341C" w:rsidRPr="00367EAB" w:rsidRDefault="0070341C" w:rsidP="00954074">
            <w:pPr>
              <w:rPr>
                <w:sz w:val="18"/>
                <w:szCs w:val="18"/>
              </w:rPr>
            </w:pPr>
          </w:p>
        </w:tc>
        <w:tc>
          <w:tcPr>
            <w:tcW w:w="301" w:type="dxa"/>
          </w:tcPr>
          <w:p w14:paraId="361047AA" w14:textId="77777777" w:rsidR="0070341C" w:rsidRPr="00367EAB" w:rsidRDefault="0070341C" w:rsidP="00954074">
            <w:pPr>
              <w:rPr>
                <w:sz w:val="18"/>
                <w:szCs w:val="18"/>
              </w:rPr>
            </w:pPr>
          </w:p>
        </w:tc>
        <w:tc>
          <w:tcPr>
            <w:tcW w:w="450" w:type="dxa"/>
            <w:shd w:val="clear" w:color="auto" w:fill="5C4400"/>
          </w:tcPr>
          <w:p w14:paraId="299A183B" w14:textId="77777777" w:rsidR="0070341C" w:rsidRPr="00367EAB" w:rsidRDefault="0070341C" w:rsidP="00954074">
            <w:pPr>
              <w:rPr>
                <w:sz w:val="18"/>
                <w:szCs w:val="18"/>
              </w:rPr>
            </w:pPr>
          </w:p>
        </w:tc>
        <w:tc>
          <w:tcPr>
            <w:tcW w:w="540" w:type="dxa"/>
            <w:vMerge/>
            <w:shd w:val="clear" w:color="auto" w:fill="FF0000"/>
          </w:tcPr>
          <w:p w14:paraId="17A05040" w14:textId="77777777" w:rsidR="0070341C" w:rsidRPr="00367EAB" w:rsidRDefault="0070341C" w:rsidP="00954074">
            <w:pPr>
              <w:rPr>
                <w:sz w:val="18"/>
                <w:szCs w:val="18"/>
              </w:rPr>
            </w:pPr>
          </w:p>
        </w:tc>
      </w:tr>
    </w:tbl>
    <w:p w14:paraId="5CD7D5DB" w14:textId="77777777" w:rsidR="0070341C" w:rsidRDefault="0070341C" w:rsidP="008A1C4A">
      <w:pPr>
        <w:rPr>
          <w:lang w:val="en-US"/>
        </w:rPr>
      </w:pPr>
    </w:p>
    <w:p w14:paraId="646DC9A2" w14:textId="77777777" w:rsidR="00AE2B55" w:rsidRDefault="00AE2B55" w:rsidP="008A1C4A">
      <w:pPr>
        <w:rPr>
          <w:lang w:val="en-US"/>
        </w:rPr>
      </w:pPr>
    </w:p>
    <w:p w14:paraId="62DD46F5" w14:textId="77777777" w:rsidR="00AE2B55" w:rsidRDefault="00AE2B55" w:rsidP="008A1C4A">
      <w:pPr>
        <w:rPr>
          <w:lang w:val="en-US"/>
        </w:rPr>
      </w:pPr>
    </w:p>
    <w:p w14:paraId="5DF80F8D" w14:textId="77777777" w:rsidR="00AE2B55" w:rsidRDefault="00AE2B55" w:rsidP="008A1C4A">
      <w:pPr>
        <w:rPr>
          <w:lang w:val="en-US"/>
        </w:rPr>
      </w:pPr>
    </w:p>
    <w:p w14:paraId="1079794E" w14:textId="77777777" w:rsidR="00AE2B55" w:rsidRDefault="00AE2B55" w:rsidP="008A1C4A">
      <w:pPr>
        <w:rPr>
          <w:lang w:val="en-US"/>
        </w:rPr>
      </w:pPr>
    </w:p>
    <w:p w14:paraId="1F2F5A16" w14:textId="77777777" w:rsidR="00AE2B55" w:rsidRDefault="00AE2B55" w:rsidP="008A1C4A">
      <w:pPr>
        <w:rPr>
          <w:lang w:val="en-US"/>
        </w:rPr>
      </w:pPr>
    </w:p>
    <w:p w14:paraId="769FD308" w14:textId="77777777" w:rsidR="00AE2B55" w:rsidRDefault="00AE2B55" w:rsidP="008A1C4A">
      <w:pPr>
        <w:rPr>
          <w:lang w:val="en-US"/>
        </w:rPr>
      </w:pPr>
    </w:p>
    <w:p w14:paraId="6C6FE053" w14:textId="77777777" w:rsidR="00AE2B55" w:rsidRDefault="00AE2B55" w:rsidP="008A1C4A">
      <w:pPr>
        <w:rPr>
          <w:lang w:val="en-US"/>
        </w:rPr>
      </w:pPr>
    </w:p>
    <w:p w14:paraId="1AFDCB1D" w14:textId="77777777" w:rsidR="00AE2B55" w:rsidRDefault="00AE2B55" w:rsidP="008A1C4A">
      <w:pPr>
        <w:rPr>
          <w:lang w:val="en-US"/>
        </w:rPr>
      </w:pPr>
    </w:p>
    <w:p w14:paraId="1565CDDC" w14:textId="77777777" w:rsidR="00AE2B55" w:rsidRDefault="00AE2B55" w:rsidP="008A1C4A">
      <w:pPr>
        <w:rPr>
          <w:lang w:val="en-US"/>
        </w:rPr>
      </w:pPr>
    </w:p>
    <w:p w14:paraId="7D973ED8" w14:textId="77777777" w:rsidR="00AE2B55" w:rsidRDefault="00AE2B55" w:rsidP="008A1C4A">
      <w:pPr>
        <w:rPr>
          <w:lang w:val="en-US"/>
        </w:rPr>
      </w:pPr>
    </w:p>
    <w:p w14:paraId="2E52E113" w14:textId="77777777" w:rsidR="00AE2B55" w:rsidRDefault="00AE2B55" w:rsidP="008A1C4A">
      <w:pPr>
        <w:rPr>
          <w:lang w:val="en-US"/>
        </w:rPr>
      </w:pPr>
    </w:p>
    <w:p w14:paraId="3C917270" w14:textId="77777777" w:rsidR="00AE2B55" w:rsidRDefault="00AE2B55" w:rsidP="008A1C4A">
      <w:pPr>
        <w:rPr>
          <w:lang w:val="en-US"/>
        </w:rPr>
      </w:pPr>
    </w:p>
    <w:p w14:paraId="32E0190A" w14:textId="77777777" w:rsidR="00AE2B55" w:rsidRDefault="00AE2B55" w:rsidP="008A1C4A">
      <w:pPr>
        <w:rPr>
          <w:lang w:val="en-US"/>
        </w:rPr>
      </w:pPr>
    </w:p>
    <w:p w14:paraId="5A2D731E" w14:textId="77777777" w:rsidR="00AE2B55" w:rsidRDefault="00AE2B55" w:rsidP="008A1C4A">
      <w:pPr>
        <w:rPr>
          <w:lang w:val="en-US"/>
        </w:rPr>
      </w:pPr>
    </w:p>
    <w:p w14:paraId="1CA6219D" w14:textId="77777777" w:rsidR="00AE2B55" w:rsidRDefault="00AE2B55" w:rsidP="008A1C4A">
      <w:pPr>
        <w:rPr>
          <w:lang w:val="en-US"/>
        </w:rPr>
      </w:pPr>
    </w:p>
    <w:p w14:paraId="2C64441A" w14:textId="77777777" w:rsidR="00AE2B55" w:rsidRDefault="00AE2B55" w:rsidP="008A1C4A">
      <w:pPr>
        <w:rPr>
          <w:lang w:val="en-US"/>
        </w:rPr>
      </w:pPr>
    </w:p>
    <w:p w14:paraId="1D95588A" w14:textId="77777777" w:rsidR="00AE2B55" w:rsidRDefault="00AE2B55" w:rsidP="008A1C4A">
      <w:pPr>
        <w:rPr>
          <w:lang w:val="en-US"/>
        </w:rPr>
      </w:pPr>
    </w:p>
    <w:p w14:paraId="0572575D" w14:textId="77777777" w:rsidR="00AE2B55" w:rsidRDefault="00AE2B55" w:rsidP="008A1C4A">
      <w:pPr>
        <w:rPr>
          <w:lang w:val="en-US"/>
        </w:rPr>
      </w:pPr>
    </w:p>
    <w:p w14:paraId="0E8E4B3A" w14:textId="77777777" w:rsidR="00AE2B55" w:rsidRDefault="00AE2B55" w:rsidP="008A1C4A">
      <w:pPr>
        <w:rPr>
          <w:lang w:val="en-US"/>
        </w:rPr>
      </w:pPr>
    </w:p>
    <w:p w14:paraId="03E8ABA4" w14:textId="77777777" w:rsidR="00AE2B55" w:rsidRDefault="00AE2B55" w:rsidP="008A1C4A">
      <w:pPr>
        <w:rPr>
          <w:lang w:val="en-US"/>
        </w:rPr>
      </w:pPr>
    </w:p>
    <w:p w14:paraId="100D7591" w14:textId="77777777" w:rsidR="00AE2B55" w:rsidRDefault="00AE2B55" w:rsidP="008A1C4A">
      <w:pPr>
        <w:rPr>
          <w:lang w:val="en-US"/>
        </w:rPr>
      </w:pPr>
    </w:p>
    <w:p w14:paraId="6F63FDFC" w14:textId="77777777" w:rsidR="00AE2B55" w:rsidRDefault="00AE2B55" w:rsidP="008A1C4A">
      <w:pPr>
        <w:rPr>
          <w:lang w:val="en-US"/>
        </w:rPr>
      </w:pPr>
    </w:p>
    <w:p w14:paraId="6A13A33B" w14:textId="77777777" w:rsidR="00AE2B55" w:rsidRDefault="00AE2B55" w:rsidP="008A1C4A">
      <w:pPr>
        <w:rPr>
          <w:lang w:val="en-US"/>
        </w:rPr>
      </w:pPr>
    </w:p>
    <w:p w14:paraId="0E6A03D9" w14:textId="77777777" w:rsidR="00AE2B55" w:rsidRDefault="00AE2B55" w:rsidP="008A1C4A">
      <w:pPr>
        <w:rPr>
          <w:lang w:val="en-US"/>
        </w:rPr>
      </w:pPr>
    </w:p>
    <w:p w14:paraId="14226783" w14:textId="77777777" w:rsidR="00AE2B55" w:rsidRDefault="00AE2B55" w:rsidP="008A1C4A">
      <w:pPr>
        <w:rPr>
          <w:lang w:val="en-US"/>
        </w:rPr>
      </w:pPr>
    </w:p>
    <w:p w14:paraId="06E9D19A" w14:textId="77777777" w:rsidR="00AE2B55" w:rsidRDefault="00AE2B55" w:rsidP="008A1C4A">
      <w:pPr>
        <w:rPr>
          <w:lang w:val="en-US"/>
        </w:rPr>
      </w:pPr>
    </w:p>
    <w:p w14:paraId="531ABF96" w14:textId="77777777" w:rsidR="00AE2B55" w:rsidRDefault="00AE2B55" w:rsidP="008A1C4A">
      <w:pPr>
        <w:rPr>
          <w:lang w:val="en-US"/>
        </w:rPr>
      </w:pPr>
    </w:p>
    <w:p w14:paraId="4434B1A3" w14:textId="77777777" w:rsidR="00AE2B55" w:rsidRDefault="00AE2B55" w:rsidP="008A1C4A">
      <w:pPr>
        <w:rPr>
          <w:lang w:val="en-US"/>
        </w:rPr>
      </w:pPr>
    </w:p>
    <w:p w14:paraId="348F9361" w14:textId="77777777" w:rsidR="00AE2B55" w:rsidRDefault="00AE2B55" w:rsidP="008A1C4A">
      <w:pPr>
        <w:rPr>
          <w:lang w:val="en-US"/>
        </w:rPr>
      </w:pPr>
    </w:p>
    <w:p w14:paraId="0315CFED" w14:textId="77777777" w:rsidR="00AE2B55" w:rsidRDefault="00AE2B55" w:rsidP="008A1C4A">
      <w:pPr>
        <w:rPr>
          <w:lang w:val="en-US"/>
        </w:rPr>
      </w:pPr>
    </w:p>
    <w:p w14:paraId="76D668D9" w14:textId="77777777" w:rsidR="00AE2B55" w:rsidRDefault="00AE2B55" w:rsidP="008A1C4A">
      <w:pPr>
        <w:rPr>
          <w:lang w:val="en-US"/>
        </w:rPr>
      </w:pPr>
    </w:p>
    <w:p w14:paraId="40DEB93E" w14:textId="77777777" w:rsidR="00626E9B" w:rsidRDefault="00626E9B" w:rsidP="008A1C4A">
      <w:pPr>
        <w:rPr>
          <w:lang w:val="en-US"/>
        </w:rPr>
      </w:pPr>
    </w:p>
    <w:p w14:paraId="4338826B" w14:textId="38A1C549" w:rsidR="00954074" w:rsidRPr="00954074" w:rsidRDefault="00954074" w:rsidP="00954074">
      <w:pPr>
        <w:pStyle w:val="NormalWeb"/>
        <w:rPr>
          <w:i/>
          <w:iCs/>
          <w:color w:val="808080" w:themeColor="text1" w:themeTint="7F"/>
        </w:rPr>
      </w:pPr>
      <w:r>
        <w:rPr>
          <w:rStyle w:val="SubtleEmphasis"/>
        </w:rPr>
        <w:t>5</w:t>
      </w:r>
      <w:r w:rsidRPr="00954074">
        <w:rPr>
          <w:rStyle w:val="SubtleEmphasis"/>
        </w:rPr>
        <w:t xml:space="preserve"> </w:t>
      </w:r>
      <w:r>
        <w:rPr>
          <w:rStyle w:val="SubtleEmphasis"/>
        </w:rPr>
        <w:t>Project Attributes</w:t>
      </w:r>
    </w:p>
    <w:p w14:paraId="17ADA067" w14:textId="6645C50E" w:rsidR="00796B06" w:rsidRDefault="00AE2B55" w:rsidP="007754A3">
      <w:pPr>
        <w:pStyle w:val="Heading2"/>
      </w:pPr>
      <w:r>
        <w:t>5.3</w:t>
      </w:r>
      <w:r w:rsidR="007546C6" w:rsidRPr="00E64219">
        <w:t xml:space="preserve"> PO Mapping</w:t>
      </w:r>
      <w:bookmarkEnd w:id="14"/>
      <w:r w:rsidR="007546C6" w:rsidRPr="00E64219">
        <w:t xml:space="preserve">  </w:t>
      </w:r>
    </w:p>
    <w:p w14:paraId="17F8EB0E" w14:textId="435E3694" w:rsidR="00A7228E" w:rsidRDefault="00A7228E" w:rsidP="00A7228E">
      <w:r>
        <w:t>Table 5.1: Program Outcome</w:t>
      </w:r>
    </w:p>
    <w:p w14:paraId="40297C47" w14:textId="77777777" w:rsidR="00626E9B" w:rsidRPr="00A7228E" w:rsidRDefault="00626E9B" w:rsidP="00A7228E"/>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738"/>
        <w:gridCol w:w="1867"/>
        <w:gridCol w:w="5855"/>
      </w:tblGrid>
      <w:tr w:rsidR="00F77693" w:rsidRPr="00626E9B" w14:paraId="6346E2F1" w14:textId="77777777" w:rsidTr="001764EC">
        <w:trPr>
          <w:trHeight w:val="864"/>
        </w:trPr>
        <w:tc>
          <w:tcPr>
            <w:tcW w:w="738" w:type="dxa"/>
            <w:tcMar>
              <w:top w:w="80" w:type="dxa"/>
              <w:left w:w="80" w:type="dxa"/>
              <w:bottom w:w="80" w:type="dxa"/>
              <w:right w:w="80" w:type="dxa"/>
            </w:tcMar>
          </w:tcPr>
          <w:p w14:paraId="1E3DEB8A" w14:textId="77777777" w:rsidR="00F77693" w:rsidRPr="00626E9B" w:rsidRDefault="00F77693" w:rsidP="00F77693">
            <w:pPr>
              <w:pStyle w:val="NormalWeb"/>
              <w:rPr>
                <w:sz w:val="20"/>
                <w:szCs w:val="20"/>
              </w:rPr>
            </w:pPr>
            <w:r w:rsidRPr="00626E9B">
              <w:rPr>
                <w:rFonts w:ascii="CMR12" w:hAnsi="CMR12"/>
                <w:sz w:val="20"/>
                <w:szCs w:val="20"/>
              </w:rPr>
              <w:t xml:space="preserve">PO1  </w:t>
            </w:r>
          </w:p>
          <w:p w14:paraId="5DD949CA" w14:textId="77777777" w:rsidR="00F77693" w:rsidRPr="00626E9B" w:rsidRDefault="00F77693" w:rsidP="00663F26">
            <w:pPr>
              <w:pStyle w:val="NormalWeb"/>
              <w:spacing w:before="240" w:beforeAutospacing="0" w:after="0" w:afterAutospacing="0" w:line="360" w:lineRule="auto"/>
              <w:rPr>
                <w:color w:val="000000"/>
                <w:sz w:val="20"/>
                <w:szCs w:val="20"/>
              </w:rPr>
            </w:pPr>
          </w:p>
        </w:tc>
        <w:tc>
          <w:tcPr>
            <w:tcW w:w="1867" w:type="dxa"/>
            <w:tcMar>
              <w:top w:w="80" w:type="dxa"/>
              <w:left w:w="80" w:type="dxa"/>
              <w:bottom w:w="80" w:type="dxa"/>
              <w:right w:w="80" w:type="dxa"/>
            </w:tcMar>
          </w:tcPr>
          <w:p w14:paraId="225086E8" w14:textId="13E97589" w:rsidR="00F77693" w:rsidRPr="00626E9B" w:rsidRDefault="00F77693" w:rsidP="00F77693">
            <w:pPr>
              <w:pStyle w:val="NormalWeb"/>
              <w:rPr>
                <w:b/>
                <w:sz w:val="20"/>
                <w:szCs w:val="20"/>
              </w:rPr>
            </w:pPr>
            <w:r w:rsidRPr="00626E9B">
              <w:rPr>
                <w:b/>
                <w:sz w:val="20"/>
                <w:szCs w:val="20"/>
              </w:rPr>
              <w:t xml:space="preserve">Engineering Knowldge </w:t>
            </w:r>
          </w:p>
          <w:p w14:paraId="73F0B321" w14:textId="06543FB9" w:rsidR="00F77693" w:rsidRPr="00626E9B" w:rsidRDefault="00F77693" w:rsidP="00F77693">
            <w:pPr>
              <w:pStyle w:val="NormalWeb"/>
              <w:spacing w:before="240" w:beforeAutospacing="0" w:after="0" w:afterAutospacing="0" w:line="360" w:lineRule="auto"/>
              <w:rPr>
                <w:b/>
                <w:bCs/>
                <w:sz w:val="20"/>
                <w:szCs w:val="20"/>
              </w:rPr>
            </w:pPr>
            <w:r w:rsidRPr="00626E9B">
              <w:rPr>
                <w:b/>
                <w:bCs/>
                <w:sz w:val="20"/>
                <w:szCs w:val="20"/>
              </w:rPr>
              <w:t xml:space="preserve"> </w:t>
            </w:r>
          </w:p>
        </w:tc>
        <w:tc>
          <w:tcPr>
            <w:tcW w:w="5855" w:type="dxa"/>
            <w:tcMar>
              <w:top w:w="80" w:type="dxa"/>
              <w:left w:w="80" w:type="dxa"/>
              <w:bottom w:w="80" w:type="dxa"/>
              <w:right w:w="80" w:type="dxa"/>
            </w:tcMar>
          </w:tcPr>
          <w:p w14:paraId="7414F6A4" w14:textId="72CEB80A" w:rsidR="007F5A68" w:rsidRPr="00626E9B" w:rsidRDefault="00F77693" w:rsidP="00D517F4">
            <w:pPr>
              <w:pStyle w:val="NormalWeb"/>
              <w:spacing w:before="240" w:beforeAutospacing="0" w:after="0" w:afterAutospacing="0" w:line="360" w:lineRule="auto"/>
              <w:rPr>
                <w:sz w:val="20"/>
                <w:szCs w:val="20"/>
                <w:lang w:val="en-US"/>
              </w:rPr>
            </w:pPr>
            <w:r w:rsidRPr="00626E9B">
              <w:rPr>
                <w:sz w:val="20"/>
                <w:szCs w:val="20"/>
                <w:lang w:val="en-US"/>
              </w:rPr>
              <w:t xml:space="preserve">We use </w:t>
            </w:r>
            <w:r w:rsidRPr="00626E9B">
              <w:rPr>
                <w:noProof/>
                <w:sz w:val="20"/>
                <w:szCs w:val="20"/>
                <w:lang w:val="en-US"/>
              </w:rPr>
              <w:t>knowladge</w:t>
            </w:r>
            <w:r w:rsidRPr="00626E9B">
              <w:rPr>
                <w:sz w:val="20"/>
                <w:szCs w:val="20"/>
                <w:lang w:val="en-US"/>
              </w:rPr>
              <w:t xml:space="preserve"> of </w:t>
            </w:r>
            <w:r w:rsidR="00D517F4" w:rsidRPr="00626E9B">
              <w:rPr>
                <w:sz w:val="20"/>
                <w:szCs w:val="20"/>
                <w:lang w:val="en-US"/>
              </w:rPr>
              <w:t>Mathematic, Natural Science, Programming (P</w:t>
            </w:r>
            <w:r w:rsidR="007F5A68" w:rsidRPr="00626E9B">
              <w:rPr>
                <w:sz w:val="20"/>
                <w:szCs w:val="20"/>
                <w:lang w:val="en-US"/>
              </w:rPr>
              <w:t xml:space="preserve">ython), </w:t>
            </w:r>
            <w:r w:rsidR="00D517F4" w:rsidRPr="00626E9B">
              <w:rPr>
                <w:sz w:val="20"/>
                <w:szCs w:val="20"/>
                <w:lang w:val="en-US"/>
              </w:rPr>
              <w:t>M</w:t>
            </w:r>
            <w:r w:rsidR="007F5A68" w:rsidRPr="00626E9B">
              <w:rPr>
                <w:sz w:val="20"/>
                <w:szCs w:val="20"/>
                <w:lang w:val="en-US"/>
              </w:rPr>
              <w:t>icro</w:t>
            </w:r>
            <w:r w:rsidR="00D517F4" w:rsidRPr="00626E9B">
              <w:rPr>
                <w:sz w:val="20"/>
                <w:szCs w:val="20"/>
                <w:lang w:val="en-US"/>
              </w:rPr>
              <w:t>controller, C</w:t>
            </w:r>
            <w:r w:rsidR="007F5A68" w:rsidRPr="00626E9B">
              <w:rPr>
                <w:sz w:val="20"/>
                <w:szCs w:val="20"/>
                <w:lang w:val="en-US"/>
              </w:rPr>
              <w:t>ommunication and science of engineering.</w:t>
            </w:r>
          </w:p>
        </w:tc>
      </w:tr>
      <w:tr w:rsidR="00796B06" w:rsidRPr="00626E9B" w14:paraId="2757741C" w14:textId="77777777" w:rsidTr="001764EC">
        <w:trPr>
          <w:trHeight w:val="1017"/>
        </w:trPr>
        <w:tc>
          <w:tcPr>
            <w:tcW w:w="738" w:type="dxa"/>
            <w:tcMar>
              <w:top w:w="80" w:type="dxa"/>
              <w:left w:w="80" w:type="dxa"/>
              <w:bottom w:w="80" w:type="dxa"/>
              <w:right w:w="80" w:type="dxa"/>
            </w:tcMar>
            <w:hideMark/>
          </w:tcPr>
          <w:p w14:paraId="47846143" w14:textId="77777777" w:rsidR="00796B06" w:rsidRPr="00626E9B" w:rsidRDefault="00796B06" w:rsidP="00663F26">
            <w:pPr>
              <w:pStyle w:val="NormalWeb"/>
              <w:spacing w:before="240" w:beforeAutospacing="0" w:after="0" w:afterAutospacing="0" w:line="360" w:lineRule="auto"/>
              <w:rPr>
                <w:color w:val="000000"/>
                <w:sz w:val="20"/>
                <w:szCs w:val="20"/>
              </w:rPr>
            </w:pPr>
            <w:r w:rsidRPr="00626E9B">
              <w:rPr>
                <w:color w:val="000000"/>
                <w:sz w:val="20"/>
                <w:szCs w:val="20"/>
              </w:rPr>
              <w:t>PO2</w:t>
            </w:r>
          </w:p>
        </w:tc>
        <w:tc>
          <w:tcPr>
            <w:tcW w:w="1867" w:type="dxa"/>
            <w:tcMar>
              <w:top w:w="80" w:type="dxa"/>
              <w:left w:w="80" w:type="dxa"/>
              <w:bottom w:w="80" w:type="dxa"/>
              <w:right w:w="80" w:type="dxa"/>
            </w:tcMar>
            <w:hideMark/>
          </w:tcPr>
          <w:p w14:paraId="3C941365" w14:textId="77777777" w:rsidR="00796B06" w:rsidRPr="00626E9B" w:rsidRDefault="00796B06" w:rsidP="00663F26">
            <w:pPr>
              <w:pStyle w:val="NormalWeb"/>
              <w:spacing w:before="240" w:beforeAutospacing="0" w:after="0" w:afterAutospacing="0" w:line="360" w:lineRule="auto"/>
              <w:rPr>
                <w:b/>
                <w:bCs/>
                <w:color w:val="FF0000"/>
                <w:sz w:val="20"/>
                <w:szCs w:val="20"/>
              </w:rPr>
            </w:pPr>
            <w:r w:rsidRPr="00626E9B">
              <w:rPr>
                <w:b/>
                <w:bCs/>
                <w:sz w:val="20"/>
                <w:szCs w:val="20"/>
              </w:rPr>
              <w:t>Problem analysis</w:t>
            </w:r>
          </w:p>
        </w:tc>
        <w:tc>
          <w:tcPr>
            <w:tcW w:w="5855" w:type="dxa"/>
            <w:tcMar>
              <w:top w:w="80" w:type="dxa"/>
              <w:left w:w="80" w:type="dxa"/>
              <w:bottom w:w="80" w:type="dxa"/>
              <w:right w:w="80" w:type="dxa"/>
            </w:tcMar>
            <w:hideMark/>
          </w:tcPr>
          <w:p w14:paraId="17B8CB2E" w14:textId="02BE0759" w:rsidR="00796B06" w:rsidRPr="00626E9B" w:rsidRDefault="00626E9B" w:rsidP="00663F26">
            <w:pPr>
              <w:pStyle w:val="NormalWeb"/>
              <w:spacing w:before="240" w:beforeAutospacing="0" w:after="0" w:afterAutospacing="0" w:line="360" w:lineRule="auto"/>
              <w:rPr>
                <w:sz w:val="20"/>
                <w:szCs w:val="20"/>
                <w:lang w:val="en-US"/>
              </w:rPr>
            </w:pPr>
            <w:r w:rsidRPr="00626E9B">
              <w:rPr>
                <w:sz w:val="20"/>
                <w:szCs w:val="20"/>
                <w:lang w:val="en-US"/>
              </w:rPr>
              <w:t>By completing this project we are capable of describing the works, identifying issues, limitations and ideas for solutions</w:t>
            </w:r>
          </w:p>
        </w:tc>
      </w:tr>
      <w:tr w:rsidR="00796B06" w:rsidRPr="00626E9B" w14:paraId="0A158E26" w14:textId="77777777" w:rsidTr="001764EC">
        <w:trPr>
          <w:trHeight w:val="540"/>
        </w:trPr>
        <w:tc>
          <w:tcPr>
            <w:tcW w:w="738" w:type="dxa"/>
            <w:tcMar>
              <w:top w:w="80" w:type="dxa"/>
              <w:left w:w="80" w:type="dxa"/>
              <w:bottom w:w="80" w:type="dxa"/>
              <w:right w:w="80" w:type="dxa"/>
            </w:tcMar>
            <w:hideMark/>
          </w:tcPr>
          <w:p w14:paraId="77C21B5B" w14:textId="77777777" w:rsidR="00796B06" w:rsidRPr="00626E9B" w:rsidRDefault="00796B06" w:rsidP="00663F26">
            <w:pPr>
              <w:pStyle w:val="thesis-bodytext"/>
              <w:rPr>
                <w:sz w:val="20"/>
                <w:szCs w:val="20"/>
              </w:rPr>
            </w:pPr>
            <w:r w:rsidRPr="00626E9B">
              <w:rPr>
                <w:sz w:val="20"/>
                <w:szCs w:val="20"/>
              </w:rPr>
              <w:t>PO3</w:t>
            </w:r>
          </w:p>
        </w:tc>
        <w:tc>
          <w:tcPr>
            <w:tcW w:w="1867" w:type="dxa"/>
            <w:tcMar>
              <w:top w:w="80" w:type="dxa"/>
              <w:left w:w="80" w:type="dxa"/>
              <w:bottom w:w="80" w:type="dxa"/>
              <w:right w:w="80" w:type="dxa"/>
            </w:tcMar>
            <w:hideMark/>
          </w:tcPr>
          <w:p w14:paraId="6CA05DCE" w14:textId="5C44030E" w:rsidR="00796B06" w:rsidRPr="00626E9B" w:rsidRDefault="00796B06" w:rsidP="00663F26">
            <w:pPr>
              <w:pStyle w:val="thesis-bodytext"/>
              <w:jc w:val="left"/>
              <w:rPr>
                <w:b/>
                <w:bCs/>
                <w:sz w:val="20"/>
                <w:szCs w:val="20"/>
              </w:rPr>
            </w:pPr>
            <w:r w:rsidRPr="00626E9B">
              <w:rPr>
                <w:b/>
                <w:bCs/>
                <w:sz w:val="20"/>
                <w:szCs w:val="20"/>
              </w:rPr>
              <w:t>Design</w:t>
            </w:r>
            <w:r w:rsidR="00687E82" w:rsidRPr="00626E9B">
              <w:rPr>
                <w:b/>
                <w:bCs/>
                <w:sz w:val="20"/>
                <w:szCs w:val="20"/>
              </w:rPr>
              <w:t xml:space="preserve"> </w:t>
            </w:r>
            <w:r w:rsidRPr="00626E9B">
              <w:rPr>
                <w:b/>
                <w:bCs/>
                <w:sz w:val="20"/>
                <w:szCs w:val="20"/>
              </w:rPr>
              <w:t>/</w:t>
            </w:r>
            <w:r w:rsidR="00687E82" w:rsidRPr="00626E9B">
              <w:rPr>
                <w:b/>
                <w:bCs/>
                <w:sz w:val="20"/>
                <w:szCs w:val="20"/>
              </w:rPr>
              <w:t xml:space="preserve"> </w:t>
            </w:r>
            <w:r w:rsidRPr="00626E9B">
              <w:rPr>
                <w:b/>
                <w:bCs/>
                <w:sz w:val="20"/>
                <w:szCs w:val="20"/>
              </w:rPr>
              <w:t>development of solutions</w:t>
            </w:r>
          </w:p>
        </w:tc>
        <w:tc>
          <w:tcPr>
            <w:tcW w:w="5855" w:type="dxa"/>
            <w:tcMar>
              <w:top w:w="80" w:type="dxa"/>
              <w:left w:w="80" w:type="dxa"/>
              <w:bottom w:w="80" w:type="dxa"/>
              <w:right w:w="80" w:type="dxa"/>
            </w:tcMar>
            <w:hideMark/>
          </w:tcPr>
          <w:p w14:paraId="5F3B8977" w14:textId="0A8D967F" w:rsidR="00796B06" w:rsidRPr="00626E9B" w:rsidRDefault="00626E9B" w:rsidP="00663F26">
            <w:pPr>
              <w:pStyle w:val="thesis-bodytext"/>
              <w:rPr>
                <w:sz w:val="20"/>
                <w:szCs w:val="20"/>
                <w:lang w:val="en-US"/>
              </w:rPr>
            </w:pPr>
            <w:r w:rsidRPr="00626E9B">
              <w:rPr>
                <w:sz w:val="20"/>
                <w:szCs w:val="20"/>
                <w:lang w:val="en-US"/>
              </w:rPr>
              <w:t>We are able to identify and use suitable parameters, assumptions and design criteria taking safety, economics and sustainability into consideration.</w:t>
            </w:r>
          </w:p>
        </w:tc>
      </w:tr>
      <w:tr w:rsidR="00796B06" w:rsidRPr="00626E9B" w14:paraId="3B72F3C0" w14:textId="77777777" w:rsidTr="001764EC">
        <w:trPr>
          <w:trHeight w:val="828"/>
        </w:trPr>
        <w:tc>
          <w:tcPr>
            <w:tcW w:w="738" w:type="dxa"/>
            <w:tcMar>
              <w:top w:w="80" w:type="dxa"/>
              <w:left w:w="80" w:type="dxa"/>
              <w:bottom w:w="80" w:type="dxa"/>
              <w:right w:w="80" w:type="dxa"/>
            </w:tcMar>
            <w:hideMark/>
          </w:tcPr>
          <w:p w14:paraId="77FAFB34" w14:textId="77777777" w:rsidR="00796B06" w:rsidRPr="00626E9B" w:rsidRDefault="00796B06" w:rsidP="00796B06">
            <w:pPr>
              <w:pStyle w:val="thesis-bodytext"/>
              <w:rPr>
                <w:sz w:val="20"/>
                <w:szCs w:val="20"/>
              </w:rPr>
            </w:pPr>
            <w:r w:rsidRPr="00626E9B">
              <w:rPr>
                <w:sz w:val="20"/>
                <w:szCs w:val="20"/>
              </w:rPr>
              <w:t>PO4</w:t>
            </w:r>
          </w:p>
        </w:tc>
        <w:tc>
          <w:tcPr>
            <w:tcW w:w="1867" w:type="dxa"/>
            <w:tcMar>
              <w:top w:w="80" w:type="dxa"/>
              <w:left w:w="80" w:type="dxa"/>
              <w:bottom w:w="80" w:type="dxa"/>
              <w:right w:w="80" w:type="dxa"/>
            </w:tcMar>
            <w:hideMark/>
          </w:tcPr>
          <w:p w14:paraId="7283EAF4" w14:textId="77777777" w:rsidR="00796B06" w:rsidRPr="00626E9B" w:rsidRDefault="00796B06" w:rsidP="00687E82">
            <w:pPr>
              <w:pStyle w:val="thesis-bodytext"/>
              <w:jc w:val="left"/>
              <w:rPr>
                <w:b/>
                <w:bCs/>
                <w:sz w:val="20"/>
                <w:szCs w:val="20"/>
              </w:rPr>
            </w:pPr>
            <w:r w:rsidRPr="00626E9B">
              <w:rPr>
                <w:b/>
                <w:bCs/>
                <w:sz w:val="20"/>
                <w:szCs w:val="20"/>
              </w:rPr>
              <w:t>Investigation</w:t>
            </w:r>
          </w:p>
        </w:tc>
        <w:tc>
          <w:tcPr>
            <w:tcW w:w="5855" w:type="dxa"/>
            <w:tcMar>
              <w:top w:w="80" w:type="dxa"/>
              <w:left w:w="80" w:type="dxa"/>
              <w:bottom w:w="80" w:type="dxa"/>
              <w:right w:w="80" w:type="dxa"/>
            </w:tcMar>
            <w:hideMark/>
          </w:tcPr>
          <w:p w14:paraId="49D99697" w14:textId="797D37DB" w:rsidR="00796B06" w:rsidRPr="00626E9B" w:rsidRDefault="00F92ED8" w:rsidP="00796B06">
            <w:pPr>
              <w:pStyle w:val="thesis-bodytext"/>
              <w:rPr>
                <w:sz w:val="20"/>
                <w:szCs w:val="20"/>
                <w:lang w:val="en-US"/>
              </w:rPr>
            </w:pPr>
            <w:r w:rsidRPr="00626E9B">
              <w:rPr>
                <w:sz w:val="20"/>
                <w:szCs w:val="20"/>
                <w:lang w:val="en-US"/>
              </w:rPr>
              <w:t>We evaluate every step of the process to determine which parts we can obtain.</w:t>
            </w:r>
          </w:p>
        </w:tc>
      </w:tr>
      <w:tr w:rsidR="00796B06" w:rsidRPr="00626E9B" w14:paraId="661369B5" w14:textId="77777777" w:rsidTr="001764EC">
        <w:trPr>
          <w:trHeight w:val="1683"/>
        </w:trPr>
        <w:tc>
          <w:tcPr>
            <w:tcW w:w="738" w:type="dxa"/>
            <w:tcMar>
              <w:top w:w="80" w:type="dxa"/>
              <w:left w:w="80" w:type="dxa"/>
              <w:bottom w:w="80" w:type="dxa"/>
              <w:right w:w="80" w:type="dxa"/>
            </w:tcMar>
            <w:hideMark/>
          </w:tcPr>
          <w:p w14:paraId="43FDDEDF" w14:textId="77777777" w:rsidR="00796B06" w:rsidRPr="00626E9B" w:rsidRDefault="00796B06" w:rsidP="00796B06">
            <w:pPr>
              <w:pStyle w:val="thesis-bodytext"/>
              <w:rPr>
                <w:sz w:val="20"/>
                <w:szCs w:val="20"/>
              </w:rPr>
            </w:pPr>
            <w:r w:rsidRPr="00626E9B">
              <w:rPr>
                <w:sz w:val="20"/>
                <w:szCs w:val="20"/>
              </w:rPr>
              <w:t>PO5</w:t>
            </w:r>
          </w:p>
        </w:tc>
        <w:tc>
          <w:tcPr>
            <w:tcW w:w="1867" w:type="dxa"/>
            <w:tcMar>
              <w:top w:w="80" w:type="dxa"/>
              <w:left w:w="80" w:type="dxa"/>
              <w:bottom w:w="80" w:type="dxa"/>
              <w:right w:w="80" w:type="dxa"/>
            </w:tcMar>
            <w:hideMark/>
          </w:tcPr>
          <w:p w14:paraId="7D5BEDD8" w14:textId="77777777" w:rsidR="00796B06" w:rsidRPr="00626E9B" w:rsidRDefault="00796B06" w:rsidP="00687E82">
            <w:pPr>
              <w:pStyle w:val="thesis-bodytext"/>
              <w:jc w:val="left"/>
              <w:rPr>
                <w:b/>
                <w:bCs/>
                <w:sz w:val="20"/>
                <w:szCs w:val="20"/>
              </w:rPr>
            </w:pPr>
            <w:r w:rsidRPr="00626E9B">
              <w:rPr>
                <w:b/>
                <w:bCs/>
                <w:sz w:val="20"/>
                <w:szCs w:val="20"/>
              </w:rPr>
              <w:t>Modern tool usage</w:t>
            </w:r>
          </w:p>
        </w:tc>
        <w:tc>
          <w:tcPr>
            <w:tcW w:w="5855" w:type="dxa"/>
            <w:tcMar>
              <w:top w:w="80" w:type="dxa"/>
              <w:left w:w="80" w:type="dxa"/>
              <w:bottom w:w="80" w:type="dxa"/>
              <w:right w:w="80" w:type="dxa"/>
            </w:tcMar>
            <w:hideMark/>
          </w:tcPr>
          <w:p w14:paraId="55096FD0" w14:textId="0F3B9BEB" w:rsidR="00796B06" w:rsidRPr="00626E9B" w:rsidRDefault="008672E8" w:rsidP="009D208C">
            <w:pPr>
              <w:pStyle w:val="thesis-bodytext"/>
              <w:rPr>
                <w:color w:val="000000" w:themeColor="text1"/>
                <w:sz w:val="20"/>
                <w:szCs w:val="20"/>
              </w:rPr>
            </w:pPr>
            <w:r w:rsidRPr="00626E9B">
              <w:rPr>
                <w:color w:val="000000" w:themeColor="text1"/>
                <w:sz w:val="20"/>
                <w:szCs w:val="20"/>
                <w:lang w:val="en-US"/>
              </w:rPr>
              <w:t xml:space="preserve">This project is mainly hardware-based. </w:t>
            </w:r>
            <w:r w:rsidR="009D208C" w:rsidRPr="00626E9B">
              <w:rPr>
                <w:color w:val="000000" w:themeColor="text1"/>
                <w:sz w:val="20"/>
                <w:szCs w:val="20"/>
                <w:lang w:val="en-US"/>
              </w:rPr>
              <w:t>We use the ESP8266 Wi-Fi</w:t>
            </w:r>
            <w:r w:rsidRPr="00626E9B">
              <w:rPr>
                <w:color w:val="000000" w:themeColor="text1"/>
                <w:sz w:val="20"/>
                <w:szCs w:val="20"/>
                <w:lang w:val="en-US"/>
              </w:rPr>
              <w:t xml:space="preserve"> module. And we integrate Li</w:t>
            </w:r>
            <w:r w:rsidR="00F92ED8" w:rsidRPr="00626E9B">
              <w:rPr>
                <w:color w:val="000000" w:themeColor="text1"/>
                <w:sz w:val="20"/>
                <w:szCs w:val="20"/>
                <w:lang w:val="en-US"/>
              </w:rPr>
              <w:t>-</w:t>
            </w:r>
            <w:r w:rsidR="009D208C" w:rsidRPr="00626E9B">
              <w:rPr>
                <w:color w:val="000000" w:themeColor="text1"/>
                <w:sz w:val="20"/>
                <w:szCs w:val="20"/>
                <w:lang w:val="en-US"/>
              </w:rPr>
              <w:t>DAR with Arduino</w:t>
            </w:r>
            <w:r w:rsidRPr="00626E9B">
              <w:rPr>
                <w:color w:val="000000" w:themeColor="text1"/>
                <w:sz w:val="20"/>
                <w:szCs w:val="20"/>
                <w:lang w:val="en-US"/>
              </w:rPr>
              <w:t xml:space="preserve">. A servo motor is used to rotate </w:t>
            </w:r>
            <w:r w:rsidR="00F92ED8" w:rsidRPr="00626E9B">
              <w:rPr>
                <w:color w:val="000000" w:themeColor="text1"/>
                <w:sz w:val="20"/>
                <w:szCs w:val="20"/>
                <w:lang w:val="en-US"/>
              </w:rPr>
              <w:t xml:space="preserve">with </w:t>
            </w:r>
            <w:r w:rsidRPr="00626E9B">
              <w:rPr>
                <w:color w:val="000000" w:themeColor="text1"/>
                <w:sz w:val="20"/>
                <w:szCs w:val="20"/>
                <w:lang w:val="en-US"/>
              </w:rPr>
              <w:t>the Li</w:t>
            </w:r>
            <w:r w:rsidR="00F92ED8" w:rsidRPr="00626E9B">
              <w:rPr>
                <w:color w:val="000000" w:themeColor="text1"/>
                <w:sz w:val="20"/>
                <w:szCs w:val="20"/>
                <w:lang w:val="en-US"/>
              </w:rPr>
              <w:t>-</w:t>
            </w:r>
            <w:r w:rsidR="009D208C" w:rsidRPr="00626E9B">
              <w:rPr>
                <w:color w:val="000000" w:themeColor="text1"/>
                <w:sz w:val="20"/>
                <w:szCs w:val="20"/>
                <w:lang w:val="en-US"/>
              </w:rPr>
              <w:t>DAR sensor. W</w:t>
            </w:r>
            <w:r w:rsidRPr="00626E9B">
              <w:rPr>
                <w:color w:val="000000" w:themeColor="text1"/>
                <w:sz w:val="20"/>
                <w:szCs w:val="20"/>
                <w:lang w:val="en-US"/>
              </w:rPr>
              <w:t xml:space="preserve">e have used </w:t>
            </w:r>
            <w:r w:rsidR="00F92ED8" w:rsidRPr="00626E9B">
              <w:rPr>
                <w:color w:val="000000" w:themeColor="text1"/>
                <w:sz w:val="20"/>
                <w:szCs w:val="20"/>
                <w:lang w:val="en-US"/>
              </w:rPr>
              <w:t xml:space="preserve">Python </w:t>
            </w:r>
            <w:r w:rsidRPr="00626E9B">
              <w:rPr>
                <w:color w:val="000000" w:themeColor="text1"/>
                <w:sz w:val="20"/>
                <w:szCs w:val="20"/>
                <w:lang w:val="en-US"/>
              </w:rPr>
              <w:t>software to map the environment from Li</w:t>
            </w:r>
            <w:r w:rsidR="009D208C" w:rsidRPr="00626E9B">
              <w:rPr>
                <w:color w:val="000000" w:themeColor="text1"/>
                <w:sz w:val="20"/>
                <w:szCs w:val="20"/>
                <w:lang w:val="en-US"/>
              </w:rPr>
              <w:t>-</w:t>
            </w:r>
            <w:r w:rsidRPr="00626E9B">
              <w:rPr>
                <w:color w:val="000000" w:themeColor="text1"/>
                <w:sz w:val="20"/>
                <w:szCs w:val="20"/>
                <w:lang w:val="en-US"/>
              </w:rPr>
              <w:t>DAR</w:t>
            </w:r>
            <w:r w:rsidR="009D208C" w:rsidRPr="00626E9B">
              <w:rPr>
                <w:color w:val="000000" w:themeColor="text1"/>
                <w:sz w:val="20"/>
                <w:szCs w:val="20"/>
                <w:lang w:val="en-US"/>
              </w:rPr>
              <w:t xml:space="preserve"> and servo motor</w:t>
            </w:r>
            <w:r w:rsidRPr="00626E9B">
              <w:rPr>
                <w:color w:val="000000" w:themeColor="text1"/>
                <w:sz w:val="20"/>
                <w:szCs w:val="20"/>
                <w:lang w:val="en-US"/>
              </w:rPr>
              <w:t xml:space="preserve"> data. </w:t>
            </w:r>
            <w:r w:rsidRPr="00626E9B">
              <w:rPr>
                <w:color w:val="000000" w:themeColor="text1"/>
                <w:sz w:val="20"/>
                <w:szCs w:val="20"/>
              </w:rPr>
              <w:t>ESP 32 camera module is used for live video stemming.</w:t>
            </w:r>
          </w:p>
        </w:tc>
      </w:tr>
      <w:tr w:rsidR="00796B06" w:rsidRPr="00626E9B" w14:paraId="22334207" w14:textId="77777777" w:rsidTr="001764EC">
        <w:trPr>
          <w:trHeight w:val="1431"/>
        </w:trPr>
        <w:tc>
          <w:tcPr>
            <w:tcW w:w="738" w:type="dxa"/>
            <w:tcMar>
              <w:top w:w="80" w:type="dxa"/>
              <w:left w:w="80" w:type="dxa"/>
              <w:bottom w:w="80" w:type="dxa"/>
              <w:right w:w="80" w:type="dxa"/>
            </w:tcMar>
            <w:hideMark/>
          </w:tcPr>
          <w:p w14:paraId="11CB3B38" w14:textId="77777777" w:rsidR="00796B06" w:rsidRPr="00626E9B" w:rsidRDefault="00796B06" w:rsidP="00796B06">
            <w:pPr>
              <w:pStyle w:val="thesis-bodytext"/>
              <w:rPr>
                <w:sz w:val="20"/>
                <w:szCs w:val="20"/>
              </w:rPr>
            </w:pPr>
            <w:r w:rsidRPr="00626E9B">
              <w:rPr>
                <w:sz w:val="20"/>
                <w:szCs w:val="20"/>
              </w:rPr>
              <w:t>PO6</w:t>
            </w:r>
          </w:p>
        </w:tc>
        <w:tc>
          <w:tcPr>
            <w:tcW w:w="1867" w:type="dxa"/>
            <w:tcMar>
              <w:top w:w="80" w:type="dxa"/>
              <w:left w:w="80" w:type="dxa"/>
              <w:bottom w:w="80" w:type="dxa"/>
              <w:right w:w="80" w:type="dxa"/>
            </w:tcMar>
            <w:hideMark/>
          </w:tcPr>
          <w:p w14:paraId="3CAB8D7D" w14:textId="77777777" w:rsidR="00796B06" w:rsidRPr="00626E9B" w:rsidRDefault="00796B06" w:rsidP="00687E82">
            <w:pPr>
              <w:pStyle w:val="thesis-bodytext"/>
              <w:jc w:val="left"/>
              <w:rPr>
                <w:b/>
                <w:bCs/>
                <w:sz w:val="20"/>
                <w:szCs w:val="20"/>
              </w:rPr>
            </w:pPr>
            <w:r w:rsidRPr="00626E9B">
              <w:rPr>
                <w:b/>
                <w:bCs/>
                <w:sz w:val="20"/>
                <w:szCs w:val="20"/>
              </w:rPr>
              <w:t>The engineer and society</w:t>
            </w:r>
          </w:p>
        </w:tc>
        <w:tc>
          <w:tcPr>
            <w:tcW w:w="5855" w:type="dxa"/>
            <w:tcMar>
              <w:top w:w="80" w:type="dxa"/>
              <w:left w:w="80" w:type="dxa"/>
              <w:bottom w:w="80" w:type="dxa"/>
              <w:right w:w="80" w:type="dxa"/>
            </w:tcMar>
            <w:hideMark/>
          </w:tcPr>
          <w:p w14:paraId="1C5FCC74" w14:textId="5FE3E056" w:rsidR="00796B06" w:rsidRPr="00626E9B" w:rsidRDefault="0026640A" w:rsidP="00796B06">
            <w:pPr>
              <w:pStyle w:val="thesis-bodytext"/>
              <w:rPr>
                <w:color w:val="000000" w:themeColor="text1"/>
                <w:sz w:val="20"/>
                <w:szCs w:val="20"/>
                <w:lang w:val="en-US"/>
              </w:rPr>
            </w:pPr>
            <w:r w:rsidRPr="00626E9B">
              <w:rPr>
                <w:color w:val="000000" w:themeColor="text1"/>
                <w:sz w:val="20"/>
                <w:szCs w:val="20"/>
                <w:lang w:val="en-US"/>
              </w:rPr>
              <w:t>This mapping and</w:t>
            </w:r>
            <w:r w:rsidR="00F92ED8" w:rsidRPr="00626E9B">
              <w:rPr>
                <w:color w:val="000000" w:themeColor="text1"/>
                <w:sz w:val="20"/>
                <w:szCs w:val="20"/>
                <w:lang w:val="en-US"/>
              </w:rPr>
              <w:t xml:space="preserve"> </w:t>
            </w:r>
            <w:r w:rsidRPr="00626E9B">
              <w:rPr>
                <w:color w:val="000000" w:themeColor="text1"/>
                <w:sz w:val="20"/>
                <w:szCs w:val="20"/>
                <w:lang w:val="en-US"/>
              </w:rPr>
              <w:t xml:space="preserve">navigation rover </w:t>
            </w:r>
            <w:r w:rsidR="009D208C" w:rsidRPr="00626E9B">
              <w:rPr>
                <w:color w:val="000000" w:themeColor="text1"/>
                <w:sz w:val="20"/>
                <w:szCs w:val="20"/>
                <w:lang w:val="en-US"/>
              </w:rPr>
              <w:t>is</w:t>
            </w:r>
            <w:r w:rsidRPr="00626E9B">
              <w:rPr>
                <w:color w:val="000000" w:themeColor="text1"/>
                <w:sz w:val="20"/>
                <w:szCs w:val="20"/>
                <w:lang w:val="en-US"/>
              </w:rPr>
              <w:t xml:space="preserve"> beneficial for our society and our engineering committee.  In many situations, this rover can easily consume our time to find victims or our desirable objects as well as provide us maps of any unknown environment.</w:t>
            </w:r>
          </w:p>
        </w:tc>
      </w:tr>
      <w:tr w:rsidR="00796B06" w:rsidRPr="00626E9B" w14:paraId="236EA094" w14:textId="77777777" w:rsidTr="001764EC">
        <w:tc>
          <w:tcPr>
            <w:tcW w:w="738" w:type="dxa"/>
            <w:tcMar>
              <w:top w:w="80" w:type="dxa"/>
              <w:left w:w="80" w:type="dxa"/>
              <w:bottom w:w="80" w:type="dxa"/>
              <w:right w:w="80" w:type="dxa"/>
            </w:tcMar>
            <w:hideMark/>
          </w:tcPr>
          <w:p w14:paraId="2378CFC0" w14:textId="77777777" w:rsidR="00796B06" w:rsidRPr="00626E9B" w:rsidRDefault="00796B06" w:rsidP="00796B06">
            <w:pPr>
              <w:pStyle w:val="thesis-bodytext"/>
              <w:rPr>
                <w:sz w:val="20"/>
                <w:szCs w:val="20"/>
              </w:rPr>
            </w:pPr>
            <w:r w:rsidRPr="00626E9B">
              <w:rPr>
                <w:sz w:val="20"/>
                <w:szCs w:val="20"/>
              </w:rPr>
              <w:t>PO7</w:t>
            </w:r>
          </w:p>
        </w:tc>
        <w:tc>
          <w:tcPr>
            <w:tcW w:w="1867" w:type="dxa"/>
            <w:tcMar>
              <w:top w:w="80" w:type="dxa"/>
              <w:left w:w="80" w:type="dxa"/>
              <w:bottom w:w="80" w:type="dxa"/>
              <w:right w:w="80" w:type="dxa"/>
            </w:tcMar>
            <w:hideMark/>
          </w:tcPr>
          <w:p w14:paraId="6CC6BDFB" w14:textId="77777777" w:rsidR="00796B06" w:rsidRPr="00626E9B" w:rsidRDefault="00796B06" w:rsidP="00687E82">
            <w:pPr>
              <w:pStyle w:val="thesis-bodytext"/>
              <w:jc w:val="left"/>
              <w:rPr>
                <w:b/>
                <w:bCs/>
                <w:sz w:val="20"/>
                <w:szCs w:val="20"/>
              </w:rPr>
            </w:pPr>
            <w:r w:rsidRPr="00626E9B">
              <w:rPr>
                <w:b/>
                <w:bCs/>
                <w:sz w:val="20"/>
                <w:szCs w:val="20"/>
              </w:rPr>
              <w:t>Environment and sustainability</w:t>
            </w:r>
          </w:p>
        </w:tc>
        <w:tc>
          <w:tcPr>
            <w:tcW w:w="5855" w:type="dxa"/>
            <w:tcMar>
              <w:top w:w="80" w:type="dxa"/>
              <w:left w:w="80" w:type="dxa"/>
              <w:bottom w:w="80" w:type="dxa"/>
              <w:right w:w="80" w:type="dxa"/>
            </w:tcMar>
            <w:hideMark/>
          </w:tcPr>
          <w:p w14:paraId="1F734018" w14:textId="3C899805" w:rsidR="00796B06" w:rsidRPr="00626E9B" w:rsidRDefault="00060549" w:rsidP="00796B06">
            <w:pPr>
              <w:pStyle w:val="thesis-bodytext"/>
              <w:rPr>
                <w:color w:val="1F497D" w:themeColor="text2"/>
                <w:sz w:val="20"/>
                <w:szCs w:val="20"/>
                <w:lang w:val="en-US"/>
              </w:rPr>
            </w:pPr>
            <w:r w:rsidRPr="00626E9B">
              <w:rPr>
                <w:color w:val="000000" w:themeColor="text1"/>
                <w:sz w:val="20"/>
                <w:szCs w:val="20"/>
                <w:lang w:val="en-US"/>
              </w:rPr>
              <w:t xml:space="preserve">This rover is totally environmentally friendly and saves time, </w:t>
            </w:r>
            <w:r w:rsidR="00F92ED8" w:rsidRPr="00626E9B">
              <w:rPr>
                <w:color w:val="000000" w:themeColor="text1"/>
                <w:sz w:val="20"/>
                <w:szCs w:val="20"/>
                <w:lang w:val="en-US"/>
              </w:rPr>
              <w:t xml:space="preserve">this </w:t>
            </w:r>
            <w:r w:rsidRPr="00626E9B">
              <w:rPr>
                <w:color w:val="000000" w:themeColor="text1"/>
                <w:sz w:val="20"/>
                <w:szCs w:val="20"/>
                <w:lang w:val="en-US"/>
              </w:rPr>
              <w:t>can go anyplace easily, and work in places where humans can't reach.</w:t>
            </w:r>
          </w:p>
        </w:tc>
      </w:tr>
      <w:tr w:rsidR="00796B06" w:rsidRPr="00626E9B" w14:paraId="424BA4D9" w14:textId="77777777" w:rsidTr="001764EC">
        <w:tc>
          <w:tcPr>
            <w:tcW w:w="738" w:type="dxa"/>
            <w:tcMar>
              <w:top w:w="80" w:type="dxa"/>
              <w:left w:w="80" w:type="dxa"/>
              <w:bottom w:w="80" w:type="dxa"/>
              <w:right w:w="80" w:type="dxa"/>
            </w:tcMar>
            <w:hideMark/>
          </w:tcPr>
          <w:p w14:paraId="661308A8" w14:textId="77777777" w:rsidR="00796B06" w:rsidRPr="00626E9B" w:rsidRDefault="00796B06" w:rsidP="00796B06">
            <w:pPr>
              <w:pStyle w:val="thesis-bodytext"/>
              <w:rPr>
                <w:sz w:val="20"/>
                <w:szCs w:val="20"/>
              </w:rPr>
            </w:pPr>
            <w:r w:rsidRPr="00626E9B">
              <w:rPr>
                <w:sz w:val="20"/>
                <w:szCs w:val="20"/>
              </w:rPr>
              <w:lastRenderedPageBreak/>
              <w:t>PO8</w:t>
            </w:r>
          </w:p>
        </w:tc>
        <w:tc>
          <w:tcPr>
            <w:tcW w:w="1867" w:type="dxa"/>
            <w:tcMar>
              <w:top w:w="80" w:type="dxa"/>
              <w:left w:w="80" w:type="dxa"/>
              <w:bottom w:w="80" w:type="dxa"/>
              <w:right w:w="80" w:type="dxa"/>
            </w:tcMar>
            <w:hideMark/>
          </w:tcPr>
          <w:p w14:paraId="03400C65" w14:textId="77777777" w:rsidR="00796B06" w:rsidRPr="00626E9B" w:rsidRDefault="00796B06" w:rsidP="00687E82">
            <w:pPr>
              <w:pStyle w:val="thesis-bodytext"/>
              <w:jc w:val="left"/>
              <w:rPr>
                <w:b/>
                <w:bCs/>
                <w:sz w:val="20"/>
                <w:szCs w:val="20"/>
              </w:rPr>
            </w:pPr>
            <w:r w:rsidRPr="00626E9B">
              <w:rPr>
                <w:b/>
                <w:bCs/>
                <w:sz w:val="20"/>
                <w:szCs w:val="20"/>
              </w:rPr>
              <w:t>Ethics</w:t>
            </w:r>
          </w:p>
        </w:tc>
        <w:tc>
          <w:tcPr>
            <w:tcW w:w="5855" w:type="dxa"/>
            <w:tcMar>
              <w:top w:w="80" w:type="dxa"/>
              <w:left w:w="80" w:type="dxa"/>
              <w:bottom w:w="80" w:type="dxa"/>
              <w:right w:w="80" w:type="dxa"/>
            </w:tcMar>
            <w:hideMark/>
          </w:tcPr>
          <w:p w14:paraId="6221B5E3" w14:textId="0599D45B" w:rsidR="00796B06" w:rsidRPr="00626E9B" w:rsidRDefault="00060549" w:rsidP="00687E82">
            <w:pPr>
              <w:pStyle w:val="thesis-bodytext"/>
              <w:rPr>
                <w:color w:val="1F497D" w:themeColor="text2"/>
                <w:sz w:val="20"/>
                <w:szCs w:val="20"/>
                <w:lang w:val="en-US"/>
              </w:rPr>
            </w:pPr>
            <w:r w:rsidRPr="00626E9B">
              <w:rPr>
                <w:color w:val="000000" w:themeColor="text1"/>
                <w:sz w:val="20"/>
                <w:szCs w:val="20"/>
                <w:lang w:val="en-US"/>
              </w:rPr>
              <w:t>We follow our social and moral principle.</w:t>
            </w:r>
            <w:r w:rsidR="00F92ED8" w:rsidRPr="00626E9B">
              <w:rPr>
                <w:color w:val="000000" w:themeColor="text1"/>
                <w:sz w:val="20"/>
                <w:szCs w:val="20"/>
                <w:lang w:val="en-US"/>
              </w:rPr>
              <w:t xml:space="preserve"> </w:t>
            </w:r>
            <w:r w:rsidRPr="00626E9B">
              <w:rPr>
                <w:color w:val="000000" w:themeColor="text1"/>
                <w:sz w:val="20"/>
                <w:szCs w:val="20"/>
                <w:lang w:val="en-US"/>
              </w:rPr>
              <w:t>And we have finished our project by considering honesty, morality, privacy, fidelity, and confidentiality.</w:t>
            </w:r>
          </w:p>
        </w:tc>
      </w:tr>
      <w:tr w:rsidR="00796B06" w:rsidRPr="00626E9B" w14:paraId="3738590E" w14:textId="77777777" w:rsidTr="001764EC">
        <w:tc>
          <w:tcPr>
            <w:tcW w:w="738" w:type="dxa"/>
            <w:tcMar>
              <w:top w:w="80" w:type="dxa"/>
              <w:left w:w="80" w:type="dxa"/>
              <w:bottom w:w="80" w:type="dxa"/>
              <w:right w:w="80" w:type="dxa"/>
            </w:tcMar>
            <w:hideMark/>
          </w:tcPr>
          <w:p w14:paraId="6AFFFB6F" w14:textId="77777777" w:rsidR="00796B06" w:rsidRPr="00626E9B" w:rsidRDefault="00796B06" w:rsidP="00796B06">
            <w:pPr>
              <w:pStyle w:val="thesis-bodytext"/>
              <w:rPr>
                <w:sz w:val="20"/>
                <w:szCs w:val="20"/>
              </w:rPr>
            </w:pPr>
            <w:r w:rsidRPr="00626E9B">
              <w:rPr>
                <w:sz w:val="20"/>
                <w:szCs w:val="20"/>
              </w:rPr>
              <w:t>PO9</w:t>
            </w:r>
          </w:p>
        </w:tc>
        <w:tc>
          <w:tcPr>
            <w:tcW w:w="1867" w:type="dxa"/>
            <w:tcMar>
              <w:top w:w="80" w:type="dxa"/>
              <w:left w:w="80" w:type="dxa"/>
              <w:bottom w:w="80" w:type="dxa"/>
              <w:right w:w="80" w:type="dxa"/>
            </w:tcMar>
            <w:hideMark/>
          </w:tcPr>
          <w:p w14:paraId="795DD306" w14:textId="77777777" w:rsidR="00796B06" w:rsidRPr="00626E9B" w:rsidRDefault="00796B06" w:rsidP="00687E82">
            <w:pPr>
              <w:pStyle w:val="thesis-bodytext"/>
              <w:jc w:val="left"/>
              <w:rPr>
                <w:b/>
                <w:bCs/>
                <w:sz w:val="20"/>
                <w:szCs w:val="20"/>
              </w:rPr>
            </w:pPr>
            <w:r w:rsidRPr="00626E9B">
              <w:rPr>
                <w:b/>
                <w:bCs/>
                <w:sz w:val="20"/>
                <w:szCs w:val="20"/>
              </w:rPr>
              <w:t>Individual work and teamwork</w:t>
            </w:r>
          </w:p>
        </w:tc>
        <w:tc>
          <w:tcPr>
            <w:tcW w:w="5855" w:type="dxa"/>
            <w:tcMar>
              <w:top w:w="80" w:type="dxa"/>
              <w:left w:w="80" w:type="dxa"/>
              <w:bottom w:w="80" w:type="dxa"/>
              <w:right w:w="80" w:type="dxa"/>
            </w:tcMar>
            <w:hideMark/>
          </w:tcPr>
          <w:p w14:paraId="786AE0A0" w14:textId="74D34E4A" w:rsidR="00796B06" w:rsidRPr="00626E9B" w:rsidRDefault="009D208C" w:rsidP="00687E82">
            <w:pPr>
              <w:pStyle w:val="thesis-bodytext"/>
              <w:rPr>
                <w:color w:val="C0504D" w:themeColor="accent2"/>
                <w:sz w:val="20"/>
                <w:szCs w:val="20"/>
                <w:lang w:val="en-US"/>
              </w:rPr>
            </w:pPr>
            <w:r w:rsidRPr="00626E9B">
              <w:rPr>
                <w:sz w:val="20"/>
                <w:szCs w:val="20"/>
                <w:lang w:val="en-US"/>
              </w:rPr>
              <w:t>We divided work among us when it was needed so we could do more work. But when the time came we sat down and explain to each other what we did and decided on how to put the whole thing together.</w:t>
            </w:r>
            <w:r w:rsidR="00626E9B" w:rsidRPr="00626E9B">
              <w:rPr>
                <w:sz w:val="20"/>
                <w:szCs w:val="20"/>
                <w:lang w:val="en-US"/>
              </w:rPr>
              <w:t xml:space="preserve"> Working with groups teaches us valuable lessons that help us become a better person.</w:t>
            </w:r>
          </w:p>
        </w:tc>
      </w:tr>
      <w:tr w:rsidR="00796B06" w:rsidRPr="00626E9B" w14:paraId="1F3D35CE" w14:textId="77777777" w:rsidTr="001764EC">
        <w:trPr>
          <w:trHeight w:val="1413"/>
        </w:trPr>
        <w:tc>
          <w:tcPr>
            <w:tcW w:w="738" w:type="dxa"/>
            <w:tcMar>
              <w:top w:w="80" w:type="dxa"/>
              <w:left w:w="80" w:type="dxa"/>
              <w:bottom w:w="80" w:type="dxa"/>
              <w:right w:w="80" w:type="dxa"/>
            </w:tcMar>
            <w:hideMark/>
          </w:tcPr>
          <w:p w14:paraId="07BD3C8A" w14:textId="77777777" w:rsidR="00796B06" w:rsidRPr="00626E9B" w:rsidRDefault="00796B06" w:rsidP="00796B06">
            <w:pPr>
              <w:pStyle w:val="thesis-bodytext"/>
              <w:rPr>
                <w:sz w:val="20"/>
                <w:szCs w:val="20"/>
              </w:rPr>
            </w:pPr>
            <w:r w:rsidRPr="00626E9B">
              <w:rPr>
                <w:sz w:val="20"/>
                <w:szCs w:val="20"/>
              </w:rPr>
              <w:t>PO10</w:t>
            </w:r>
          </w:p>
        </w:tc>
        <w:tc>
          <w:tcPr>
            <w:tcW w:w="1867" w:type="dxa"/>
            <w:tcMar>
              <w:top w:w="80" w:type="dxa"/>
              <w:left w:w="80" w:type="dxa"/>
              <w:bottom w:w="80" w:type="dxa"/>
              <w:right w:w="80" w:type="dxa"/>
            </w:tcMar>
            <w:hideMark/>
          </w:tcPr>
          <w:p w14:paraId="01C8346E" w14:textId="77777777" w:rsidR="00796B06" w:rsidRPr="00626E9B" w:rsidRDefault="00796B06" w:rsidP="00687E82">
            <w:pPr>
              <w:pStyle w:val="thesis-bodytext"/>
              <w:jc w:val="left"/>
              <w:rPr>
                <w:b/>
                <w:bCs/>
                <w:sz w:val="20"/>
                <w:szCs w:val="20"/>
              </w:rPr>
            </w:pPr>
            <w:r w:rsidRPr="00626E9B">
              <w:rPr>
                <w:b/>
                <w:bCs/>
                <w:sz w:val="20"/>
                <w:szCs w:val="20"/>
              </w:rPr>
              <w:t>Communication</w:t>
            </w:r>
          </w:p>
        </w:tc>
        <w:tc>
          <w:tcPr>
            <w:tcW w:w="5855" w:type="dxa"/>
            <w:tcMar>
              <w:top w:w="80" w:type="dxa"/>
              <w:left w:w="80" w:type="dxa"/>
              <w:bottom w:w="80" w:type="dxa"/>
              <w:right w:w="80" w:type="dxa"/>
            </w:tcMar>
            <w:hideMark/>
          </w:tcPr>
          <w:p w14:paraId="566C992D" w14:textId="5B1554C4" w:rsidR="0026640A" w:rsidRPr="00626E9B" w:rsidRDefault="00F92ED8" w:rsidP="00687E82">
            <w:pPr>
              <w:pStyle w:val="thesis-bodytext"/>
              <w:rPr>
                <w:sz w:val="20"/>
                <w:szCs w:val="20"/>
                <w:lang w:val="en-US"/>
              </w:rPr>
            </w:pPr>
            <w:r w:rsidRPr="00626E9B">
              <w:rPr>
                <w:sz w:val="20"/>
                <w:szCs w:val="20"/>
                <w:lang w:val="en-US"/>
              </w:rPr>
              <w:t xml:space="preserve">We communicate clearly with one another, Will cooperate well and work together to accomplish a goal more quickly. </w:t>
            </w:r>
            <w:r w:rsidR="00522594" w:rsidRPr="00626E9B">
              <w:rPr>
                <w:sz w:val="20"/>
                <w:szCs w:val="20"/>
                <w:lang w:val="en-US"/>
              </w:rPr>
              <w:t>Improved idea exchange, project execution, and teamwork are all made possible through effective communication within a team.</w:t>
            </w:r>
          </w:p>
        </w:tc>
      </w:tr>
      <w:tr w:rsidR="00796B06" w:rsidRPr="00626E9B" w14:paraId="76B54251" w14:textId="77777777" w:rsidTr="001764EC">
        <w:tc>
          <w:tcPr>
            <w:tcW w:w="738" w:type="dxa"/>
            <w:tcMar>
              <w:top w:w="80" w:type="dxa"/>
              <w:left w:w="80" w:type="dxa"/>
              <w:bottom w:w="80" w:type="dxa"/>
              <w:right w:w="80" w:type="dxa"/>
            </w:tcMar>
            <w:hideMark/>
          </w:tcPr>
          <w:p w14:paraId="0A45ED3E" w14:textId="77777777" w:rsidR="00796B06" w:rsidRPr="00626E9B" w:rsidRDefault="00796B06" w:rsidP="00796B06">
            <w:pPr>
              <w:pStyle w:val="thesis-bodytext"/>
              <w:rPr>
                <w:sz w:val="20"/>
                <w:szCs w:val="20"/>
              </w:rPr>
            </w:pPr>
            <w:r w:rsidRPr="00626E9B">
              <w:rPr>
                <w:sz w:val="20"/>
                <w:szCs w:val="20"/>
              </w:rPr>
              <w:t>PO11</w:t>
            </w:r>
          </w:p>
        </w:tc>
        <w:tc>
          <w:tcPr>
            <w:tcW w:w="1867" w:type="dxa"/>
            <w:tcMar>
              <w:top w:w="80" w:type="dxa"/>
              <w:left w:w="80" w:type="dxa"/>
              <w:bottom w:w="80" w:type="dxa"/>
              <w:right w:w="80" w:type="dxa"/>
            </w:tcMar>
            <w:hideMark/>
          </w:tcPr>
          <w:p w14:paraId="37AB08FD" w14:textId="77777777" w:rsidR="00796B06" w:rsidRPr="00626E9B" w:rsidRDefault="00796B06" w:rsidP="00687E82">
            <w:pPr>
              <w:pStyle w:val="thesis-bodytext"/>
              <w:jc w:val="left"/>
              <w:rPr>
                <w:b/>
                <w:bCs/>
                <w:sz w:val="20"/>
                <w:szCs w:val="20"/>
              </w:rPr>
            </w:pPr>
            <w:r w:rsidRPr="00626E9B">
              <w:rPr>
                <w:b/>
                <w:bCs/>
                <w:sz w:val="20"/>
                <w:szCs w:val="20"/>
              </w:rPr>
              <w:t>Project management and finance</w:t>
            </w:r>
          </w:p>
        </w:tc>
        <w:tc>
          <w:tcPr>
            <w:tcW w:w="5855" w:type="dxa"/>
            <w:tcMar>
              <w:top w:w="80" w:type="dxa"/>
              <w:left w:w="80" w:type="dxa"/>
              <w:bottom w:w="80" w:type="dxa"/>
              <w:right w:w="80" w:type="dxa"/>
            </w:tcMar>
            <w:hideMark/>
          </w:tcPr>
          <w:p w14:paraId="3784A4DB" w14:textId="7242DBF7" w:rsidR="00796B06" w:rsidRPr="00626E9B" w:rsidRDefault="00626E9B" w:rsidP="00796B06">
            <w:pPr>
              <w:pStyle w:val="thesis-bodytext"/>
              <w:rPr>
                <w:sz w:val="20"/>
                <w:szCs w:val="20"/>
                <w:lang w:val="en-US"/>
              </w:rPr>
            </w:pPr>
            <w:r w:rsidRPr="00626E9B">
              <w:rPr>
                <w:sz w:val="20"/>
                <w:szCs w:val="20"/>
                <w:lang w:val="en-US"/>
              </w:rPr>
              <w:t>In this project cost estimation is the process of estimating the amount of money and other resources required to finish the project within a specific time frame.</w:t>
            </w:r>
          </w:p>
        </w:tc>
      </w:tr>
      <w:tr w:rsidR="00796B06" w:rsidRPr="00626E9B" w14:paraId="17565441" w14:textId="77777777" w:rsidTr="001764EC">
        <w:trPr>
          <w:trHeight w:val="1260"/>
        </w:trPr>
        <w:tc>
          <w:tcPr>
            <w:tcW w:w="738" w:type="dxa"/>
            <w:tcMar>
              <w:top w:w="80" w:type="dxa"/>
              <w:left w:w="80" w:type="dxa"/>
              <w:bottom w:w="80" w:type="dxa"/>
              <w:right w:w="80" w:type="dxa"/>
            </w:tcMar>
            <w:hideMark/>
          </w:tcPr>
          <w:p w14:paraId="22BE18AF" w14:textId="77777777" w:rsidR="00796B06" w:rsidRPr="00626E9B" w:rsidRDefault="00796B06" w:rsidP="00796B06">
            <w:pPr>
              <w:pStyle w:val="thesis-bodytext"/>
              <w:rPr>
                <w:sz w:val="20"/>
                <w:szCs w:val="20"/>
              </w:rPr>
            </w:pPr>
            <w:r w:rsidRPr="00626E9B">
              <w:rPr>
                <w:sz w:val="20"/>
                <w:szCs w:val="20"/>
              </w:rPr>
              <w:t>PO12</w:t>
            </w:r>
          </w:p>
        </w:tc>
        <w:tc>
          <w:tcPr>
            <w:tcW w:w="1867" w:type="dxa"/>
            <w:tcMar>
              <w:top w:w="80" w:type="dxa"/>
              <w:left w:w="80" w:type="dxa"/>
              <w:bottom w:w="80" w:type="dxa"/>
              <w:right w:w="80" w:type="dxa"/>
            </w:tcMar>
            <w:hideMark/>
          </w:tcPr>
          <w:p w14:paraId="71C5C3C5" w14:textId="77777777" w:rsidR="00796B06" w:rsidRPr="00626E9B" w:rsidRDefault="00796B06" w:rsidP="00687E82">
            <w:pPr>
              <w:pStyle w:val="thesis-bodytext"/>
              <w:jc w:val="left"/>
              <w:rPr>
                <w:b/>
                <w:bCs/>
                <w:sz w:val="20"/>
                <w:szCs w:val="20"/>
              </w:rPr>
            </w:pPr>
            <w:r w:rsidRPr="00626E9B">
              <w:rPr>
                <w:b/>
                <w:bCs/>
                <w:sz w:val="20"/>
                <w:szCs w:val="20"/>
              </w:rPr>
              <w:t>Life-long learning</w:t>
            </w:r>
          </w:p>
        </w:tc>
        <w:tc>
          <w:tcPr>
            <w:tcW w:w="5855" w:type="dxa"/>
            <w:tcMar>
              <w:top w:w="80" w:type="dxa"/>
              <w:left w:w="80" w:type="dxa"/>
              <w:bottom w:w="80" w:type="dxa"/>
              <w:right w:w="80" w:type="dxa"/>
            </w:tcMar>
            <w:hideMark/>
          </w:tcPr>
          <w:p w14:paraId="4AF4405F" w14:textId="661A2E3F" w:rsidR="00B42332" w:rsidRPr="00626E9B" w:rsidRDefault="0026640A" w:rsidP="00796B06">
            <w:pPr>
              <w:pStyle w:val="thesis-bodytext"/>
              <w:rPr>
                <w:color w:val="000000" w:themeColor="text1"/>
                <w:sz w:val="20"/>
                <w:szCs w:val="20"/>
                <w:lang w:val="en-US"/>
              </w:rPr>
            </w:pPr>
            <w:r w:rsidRPr="00626E9B">
              <w:rPr>
                <w:color w:val="000000" w:themeColor="text1"/>
                <w:sz w:val="20"/>
                <w:szCs w:val="20"/>
                <w:lang w:val="en-US"/>
              </w:rPr>
              <w:t>There are two main benefits of lifelong learning. One is personal development, and another is professional development. In this project, we can learn lots of new technologies, and new programming languages, improve our communication skills and acquire our knowledge in so many ways. Also, we can improve time management, and grow capable to do tasks in under pressure and improving</w:t>
            </w:r>
            <w:r w:rsidR="00B42332" w:rsidRPr="00626E9B">
              <w:rPr>
                <w:color w:val="000000" w:themeColor="text1"/>
                <w:sz w:val="20"/>
                <w:szCs w:val="20"/>
                <w:lang w:val="en-US"/>
              </w:rPr>
              <w:t>.</w:t>
            </w:r>
          </w:p>
        </w:tc>
      </w:tr>
    </w:tbl>
    <w:p w14:paraId="05D1369A" w14:textId="2E55894E" w:rsidR="00CD51C8" w:rsidRPr="000F0B10" w:rsidRDefault="00963CE4" w:rsidP="00FA158C">
      <w:pPr>
        <w:pStyle w:val="Title"/>
        <w:rPr>
          <w:rFonts w:ascii="Times New Roman" w:hAnsi="Times New Roman"/>
          <w:lang w:val="en-US"/>
        </w:rPr>
      </w:pPr>
      <w:r w:rsidRPr="000F0B10">
        <w:rPr>
          <w:rFonts w:ascii="Times New Roman" w:hAnsi="Times New Roman"/>
          <w:lang w:val="en-US"/>
        </w:rPr>
        <w:lastRenderedPageBreak/>
        <w:t>Chapter 6</w:t>
      </w:r>
    </w:p>
    <w:p w14:paraId="462875AE" w14:textId="77777777" w:rsidR="00AF6122" w:rsidRDefault="00AF6122" w:rsidP="00CD51C8">
      <w:pPr>
        <w:pStyle w:val="Heading1"/>
        <w:rPr>
          <w:lang w:val="en-US"/>
        </w:rPr>
      </w:pPr>
      <w:bookmarkStart w:id="16" w:name="_Toc360787111"/>
      <w:bookmarkStart w:id="17" w:name="_Toc78283184"/>
      <w:r w:rsidRPr="000F0B10">
        <w:rPr>
          <w:lang w:val="en-US"/>
        </w:rPr>
        <w:t>C</w:t>
      </w:r>
      <w:r w:rsidR="00CD51C8" w:rsidRPr="000F0B10">
        <w:rPr>
          <w:lang w:val="en-US"/>
        </w:rPr>
        <w:t>onclusion</w:t>
      </w:r>
      <w:bookmarkEnd w:id="16"/>
      <w:bookmarkEnd w:id="17"/>
    </w:p>
    <w:p w14:paraId="524BCAA9" w14:textId="4EDC4E80" w:rsidR="00827D67" w:rsidRPr="00827D67" w:rsidRDefault="007218A2" w:rsidP="007218A2">
      <w:pPr>
        <w:jc w:val="both"/>
        <w:rPr>
          <w:lang w:val="en-US"/>
        </w:rPr>
      </w:pPr>
      <w:r w:rsidRPr="007218A2">
        <w:rPr>
          <w:lang w:val="en-US"/>
        </w:rPr>
        <w:t>“Onnesha” is designed effectively in every regard to assist any rescue operation. It can map the</w:t>
      </w:r>
      <w:r>
        <w:rPr>
          <w:lang w:val="en-US"/>
        </w:rPr>
        <w:t xml:space="preserve"> </w:t>
      </w:r>
      <w:r w:rsidRPr="007218A2">
        <w:rPr>
          <w:lang w:val="en-US"/>
        </w:rPr>
        <w:t>surrounding and navigate its way in and out of the location where people cannot. It is equipped with real-</w:t>
      </w:r>
      <w:r>
        <w:rPr>
          <w:lang w:val="en-US"/>
        </w:rPr>
        <w:t xml:space="preserve"> </w:t>
      </w:r>
      <w:r w:rsidRPr="007218A2">
        <w:rPr>
          <w:lang w:val="en-US"/>
        </w:rPr>
        <w:t>time communication features such as- live video streaming and audio system. From the view of available</w:t>
      </w:r>
      <w:r>
        <w:rPr>
          <w:lang w:val="en-US"/>
        </w:rPr>
        <w:t xml:space="preserve"> </w:t>
      </w:r>
      <w:r w:rsidRPr="007218A2">
        <w:rPr>
          <w:lang w:val="en-US"/>
        </w:rPr>
        <w:t>technology and affordability it’s one of its kind. Within a few years unmanned mobile robots like</w:t>
      </w:r>
      <w:r>
        <w:rPr>
          <w:lang w:val="en-US"/>
        </w:rPr>
        <w:t xml:space="preserve"> </w:t>
      </w:r>
      <w:r w:rsidRPr="007218A2">
        <w:rPr>
          <w:lang w:val="en-US"/>
        </w:rPr>
        <w:t>“Onnesha” will be significant to human welfare and safety, especially in a country like Bangladesh where</w:t>
      </w:r>
      <w:r>
        <w:rPr>
          <w:lang w:val="en-US"/>
        </w:rPr>
        <w:t xml:space="preserve"> </w:t>
      </w:r>
      <w:r w:rsidRPr="007218A2">
        <w:rPr>
          <w:lang w:val="en-US"/>
        </w:rPr>
        <w:t>the recent chain of unfortunate tragic events like Rana Plaza tragedy, Chittagong container depot</w:t>
      </w:r>
      <w:r>
        <w:rPr>
          <w:lang w:val="en-US"/>
        </w:rPr>
        <w:t xml:space="preserve"> </w:t>
      </w:r>
      <w:r w:rsidRPr="007218A2">
        <w:rPr>
          <w:lang w:val="en-US"/>
        </w:rPr>
        <w:t>explosion has caused much turmoil.</w:t>
      </w:r>
    </w:p>
    <w:p w14:paraId="2151A9AC" w14:textId="77777777" w:rsidR="00827D67" w:rsidRDefault="00827D67" w:rsidP="007218A2">
      <w:pPr>
        <w:pStyle w:val="Heading1"/>
        <w:jc w:val="both"/>
        <w:rPr>
          <w:lang w:val="en-US"/>
        </w:rPr>
      </w:pPr>
      <w:bookmarkStart w:id="18" w:name="_Toc360787112"/>
      <w:bookmarkStart w:id="19" w:name="_Toc78283185"/>
    </w:p>
    <w:p w14:paraId="54E6F656" w14:textId="77777777" w:rsidR="00827D67" w:rsidRDefault="00827D67" w:rsidP="00CD51C8">
      <w:pPr>
        <w:pStyle w:val="Heading1"/>
        <w:rPr>
          <w:lang w:val="en-US"/>
        </w:rPr>
      </w:pPr>
    </w:p>
    <w:p w14:paraId="3B852CB1" w14:textId="77777777" w:rsidR="00827D67" w:rsidRDefault="00827D67" w:rsidP="00CD51C8">
      <w:pPr>
        <w:pStyle w:val="Heading1"/>
        <w:rPr>
          <w:lang w:val="en-US"/>
        </w:rPr>
      </w:pPr>
    </w:p>
    <w:p w14:paraId="7F1047E8" w14:textId="77777777" w:rsidR="00827D67" w:rsidRDefault="00827D67" w:rsidP="00CD51C8">
      <w:pPr>
        <w:pStyle w:val="Heading1"/>
        <w:rPr>
          <w:lang w:val="en-US"/>
        </w:rPr>
      </w:pPr>
    </w:p>
    <w:p w14:paraId="2EA385AB" w14:textId="77777777" w:rsidR="00827D67" w:rsidRDefault="00827D67" w:rsidP="00CD51C8">
      <w:pPr>
        <w:pStyle w:val="Heading1"/>
        <w:rPr>
          <w:lang w:val="en-US"/>
        </w:rPr>
      </w:pPr>
    </w:p>
    <w:p w14:paraId="7834737A" w14:textId="77777777" w:rsidR="00360048" w:rsidRDefault="00360048" w:rsidP="00360048">
      <w:pPr>
        <w:rPr>
          <w:lang w:val="en-US"/>
        </w:rPr>
      </w:pPr>
    </w:p>
    <w:p w14:paraId="0F3F11B3" w14:textId="77777777" w:rsidR="00360048" w:rsidRDefault="00360048" w:rsidP="00360048">
      <w:pPr>
        <w:rPr>
          <w:lang w:val="en-US"/>
        </w:rPr>
      </w:pPr>
    </w:p>
    <w:p w14:paraId="0196C3FE" w14:textId="77777777" w:rsidR="00360048" w:rsidRDefault="00360048" w:rsidP="00360048">
      <w:pPr>
        <w:rPr>
          <w:lang w:val="en-US"/>
        </w:rPr>
      </w:pPr>
    </w:p>
    <w:p w14:paraId="0FE99116" w14:textId="77777777" w:rsidR="00360048" w:rsidRDefault="00360048" w:rsidP="00360048">
      <w:pPr>
        <w:rPr>
          <w:lang w:val="en-US"/>
        </w:rPr>
      </w:pPr>
    </w:p>
    <w:p w14:paraId="0E6FBA1C" w14:textId="77777777" w:rsidR="00360048" w:rsidRDefault="00360048" w:rsidP="00360048">
      <w:pPr>
        <w:rPr>
          <w:lang w:val="en-US"/>
        </w:rPr>
      </w:pPr>
    </w:p>
    <w:p w14:paraId="6F437D3A" w14:textId="77777777" w:rsidR="00360048" w:rsidRDefault="00360048" w:rsidP="00360048">
      <w:pPr>
        <w:rPr>
          <w:lang w:val="en-US"/>
        </w:rPr>
      </w:pPr>
    </w:p>
    <w:p w14:paraId="0B281358" w14:textId="77777777" w:rsidR="00360048" w:rsidRDefault="00360048" w:rsidP="00360048">
      <w:pPr>
        <w:rPr>
          <w:lang w:val="en-US"/>
        </w:rPr>
      </w:pPr>
    </w:p>
    <w:p w14:paraId="1B7ADD07" w14:textId="77777777" w:rsidR="00360048" w:rsidRDefault="00360048" w:rsidP="00360048">
      <w:pPr>
        <w:rPr>
          <w:lang w:val="en-US"/>
        </w:rPr>
      </w:pPr>
    </w:p>
    <w:p w14:paraId="537E2903" w14:textId="77777777" w:rsidR="00360048" w:rsidRDefault="00360048" w:rsidP="00360048">
      <w:pPr>
        <w:rPr>
          <w:lang w:val="en-US"/>
        </w:rPr>
      </w:pPr>
    </w:p>
    <w:p w14:paraId="29F83F45" w14:textId="77777777" w:rsidR="00360048" w:rsidRDefault="00360048" w:rsidP="00360048">
      <w:pPr>
        <w:rPr>
          <w:lang w:val="en-US"/>
        </w:rPr>
      </w:pPr>
    </w:p>
    <w:p w14:paraId="339FF21D" w14:textId="77777777" w:rsidR="00360048" w:rsidRDefault="00360048" w:rsidP="00360048">
      <w:pPr>
        <w:rPr>
          <w:lang w:val="en-US"/>
        </w:rPr>
      </w:pPr>
    </w:p>
    <w:p w14:paraId="1A181748" w14:textId="77777777" w:rsidR="00360048" w:rsidRDefault="00360048" w:rsidP="00360048">
      <w:pPr>
        <w:rPr>
          <w:lang w:val="en-US"/>
        </w:rPr>
      </w:pPr>
    </w:p>
    <w:p w14:paraId="2941E958" w14:textId="77777777" w:rsidR="00360048" w:rsidRDefault="00360048" w:rsidP="00360048">
      <w:pPr>
        <w:rPr>
          <w:lang w:val="en-US"/>
        </w:rPr>
      </w:pPr>
    </w:p>
    <w:p w14:paraId="60A193AF" w14:textId="77777777" w:rsidR="00360048" w:rsidRDefault="00360048" w:rsidP="00360048">
      <w:pPr>
        <w:rPr>
          <w:lang w:val="en-US"/>
        </w:rPr>
      </w:pPr>
    </w:p>
    <w:p w14:paraId="31AB7BB0" w14:textId="77777777" w:rsidR="00360048" w:rsidRDefault="00360048" w:rsidP="00360048">
      <w:pPr>
        <w:rPr>
          <w:lang w:val="en-US"/>
        </w:rPr>
      </w:pPr>
    </w:p>
    <w:p w14:paraId="1AB4E3FC" w14:textId="77777777" w:rsidR="00360048" w:rsidRPr="00360048" w:rsidRDefault="00360048" w:rsidP="00360048">
      <w:pPr>
        <w:rPr>
          <w:lang w:val="en-US"/>
        </w:rPr>
      </w:pPr>
    </w:p>
    <w:p w14:paraId="37E792B6" w14:textId="77777777" w:rsidR="00AF6122" w:rsidRPr="000F0B10" w:rsidRDefault="00F61963" w:rsidP="00CD51C8">
      <w:pPr>
        <w:pStyle w:val="Heading1"/>
        <w:rPr>
          <w:lang w:val="en-US"/>
        </w:rPr>
      </w:pPr>
      <w:r w:rsidRPr="000F0B10">
        <w:rPr>
          <w:lang w:val="en-US"/>
        </w:rPr>
        <w:t>R</w:t>
      </w:r>
      <w:r w:rsidR="00CD51C8" w:rsidRPr="000F0B10">
        <w:rPr>
          <w:lang w:val="en-US"/>
        </w:rPr>
        <w:t>eferences</w:t>
      </w:r>
      <w:bookmarkEnd w:id="18"/>
      <w:bookmarkEnd w:id="19"/>
    </w:p>
    <w:p w14:paraId="25866104" w14:textId="032BB4E1" w:rsidR="0032456E" w:rsidRPr="000F0B10" w:rsidRDefault="0032456E" w:rsidP="00310A60">
      <w:pPr>
        <w:widowControl w:val="0"/>
        <w:autoSpaceDE w:val="0"/>
        <w:autoSpaceDN w:val="0"/>
        <w:adjustRightInd w:val="0"/>
        <w:spacing w:before="240" w:line="360" w:lineRule="auto"/>
        <w:ind w:left="640" w:hanging="640"/>
        <w:jc w:val="both"/>
        <w:rPr>
          <w:noProof/>
          <w:lang w:val="en-US"/>
        </w:rPr>
      </w:pPr>
      <w:r>
        <w:fldChar w:fldCharType="begin" w:fldLock="1"/>
      </w:r>
      <w:r w:rsidRPr="000F0B10">
        <w:rPr>
          <w:lang w:val="en-US"/>
        </w:rPr>
        <w:instrText xml:space="preserve">ADDIN Mendeley Bibliography CSL_BIBLIOGRAPHY </w:instrText>
      </w:r>
      <w:r>
        <w:fldChar w:fldCharType="separate"/>
      </w:r>
      <w:r w:rsidR="000E67D9">
        <w:rPr>
          <w:noProof/>
          <w:lang w:val="en-US"/>
        </w:rPr>
        <w:t>[1]</w:t>
      </w:r>
      <w:r w:rsidR="000E67D9">
        <w:rPr>
          <w:noProof/>
          <w:lang w:val="en-US"/>
        </w:rPr>
        <w:tab/>
        <w:t>X. Zhang, J. Lai, D. Xu</w:t>
      </w:r>
      <w:r w:rsidRPr="000F0B10">
        <w:rPr>
          <w:noProof/>
          <w:lang w:val="en-US"/>
        </w:rPr>
        <w:t xml:space="preserve">, </w:t>
      </w:r>
      <w:r w:rsidR="000E67D9">
        <w:rPr>
          <w:noProof/>
          <w:lang w:val="en-US"/>
        </w:rPr>
        <w:t>H. Li and M. Fu</w:t>
      </w:r>
      <w:r w:rsidRPr="000F0B10">
        <w:rPr>
          <w:noProof/>
          <w:lang w:val="en-US"/>
        </w:rPr>
        <w:t>, “</w:t>
      </w:r>
      <w:r w:rsidR="000E67D9" w:rsidRPr="000E67D9">
        <w:rPr>
          <w:noProof/>
          <w:lang w:val="en-US"/>
        </w:rPr>
        <w:t>2D Lidar-Based SLAM and Path Planning for Indoor Rescue Using Mobile Robots</w:t>
      </w:r>
      <w:r w:rsidRPr="000F0B10">
        <w:rPr>
          <w:noProof/>
          <w:lang w:val="en-US"/>
        </w:rPr>
        <w:t xml:space="preserve">,” </w:t>
      </w:r>
      <w:r w:rsidR="000E67D9" w:rsidRPr="000E67D9">
        <w:rPr>
          <w:i/>
          <w:iCs/>
          <w:noProof/>
        </w:rPr>
        <w:t>Journal of Advanced Transportation</w:t>
      </w:r>
      <w:r w:rsidR="000E67D9" w:rsidRPr="000E67D9">
        <w:rPr>
          <w:noProof/>
        </w:rPr>
        <w:t>, vol. 2020, Article ID 8867937, 14 pages, 2020.</w:t>
      </w:r>
    </w:p>
    <w:p w14:paraId="2F4499D1" w14:textId="56077789" w:rsidR="0032456E" w:rsidRDefault="000E67D9" w:rsidP="00310A60">
      <w:pPr>
        <w:widowControl w:val="0"/>
        <w:autoSpaceDE w:val="0"/>
        <w:autoSpaceDN w:val="0"/>
        <w:adjustRightInd w:val="0"/>
        <w:spacing w:before="240" w:line="360" w:lineRule="auto"/>
        <w:ind w:left="640" w:hanging="640"/>
        <w:jc w:val="both"/>
      </w:pPr>
      <w:r>
        <w:rPr>
          <w:noProof/>
          <w:lang w:val="en-US"/>
        </w:rPr>
        <w:t>[2]</w:t>
      </w:r>
      <w:r w:rsidR="00433837">
        <w:rPr>
          <w:noProof/>
          <w:lang w:val="en-US"/>
        </w:rPr>
        <w:t xml:space="preserve">    </w:t>
      </w:r>
      <w:r w:rsidR="00433837">
        <w:t>J.</w:t>
      </w:r>
      <w:r>
        <w:t xml:space="preserve"> Shou, Z. Zhang, Y. Su, and Z. Zhong, “Design and implementation of indoor positioning and navigation system of mobile robot based on ROS and lidar,” </w:t>
      </w:r>
      <w:r>
        <w:rPr>
          <w:i/>
          <w:iCs/>
        </w:rPr>
        <w:t>Machinery and Electronics</w:t>
      </w:r>
      <w:r>
        <w:t>, vol. 36, no. 11, pp. 76–80, 2018.</w:t>
      </w:r>
      <w:r w:rsidR="00433837">
        <w:t xml:space="preserve"> </w:t>
      </w:r>
    </w:p>
    <w:p w14:paraId="2220B5DA" w14:textId="1074528F" w:rsidR="00433837" w:rsidRDefault="00433837" w:rsidP="00310A60">
      <w:pPr>
        <w:widowControl w:val="0"/>
        <w:autoSpaceDE w:val="0"/>
        <w:autoSpaceDN w:val="0"/>
        <w:adjustRightInd w:val="0"/>
        <w:spacing w:before="240" w:line="360" w:lineRule="auto"/>
        <w:ind w:left="640" w:hanging="640"/>
        <w:jc w:val="both"/>
      </w:pPr>
      <w:r>
        <w:t xml:space="preserve">[3]      </w:t>
      </w:r>
      <w:r w:rsidR="00D05D13">
        <w:t xml:space="preserve">W. Hess, D. Kohler, H. Rapp and D. Andor, "Real-time loop closure in 2D LIDAR SLAM," </w:t>
      </w:r>
      <w:r w:rsidR="00D05D13">
        <w:rPr>
          <w:rStyle w:val="Emphasis"/>
        </w:rPr>
        <w:t>2016 IEEE International Conference on Robotics and Automation (ICRA)</w:t>
      </w:r>
      <w:r w:rsidR="00D05D13">
        <w:t>, 2016, pp. 1271-1278, doi: 10.1109/ICRA.2016.7487258.</w:t>
      </w:r>
      <w:r w:rsidR="00310A60">
        <w:t xml:space="preserve"> </w:t>
      </w:r>
    </w:p>
    <w:p w14:paraId="119807EA" w14:textId="4478D2E3" w:rsidR="00310A60" w:rsidRDefault="00310A60" w:rsidP="00310A60">
      <w:pPr>
        <w:widowControl w:val="0"/>
        <w:autoSpaceDE w:val="0"/>
        <w:autoSpaceDN w:val="0"/>
        <w:adjustRightInd w:val="0"/>
        <w:spacing w:before="240" w:line="360" w:lineRule="auto"/>
        <w:ind w:left="640" w:hanging="640"/>
        <w:jc w:val="both"/>
      </w:pPr>
      <w:r>
        <w:t xml:space="preserve">[4]   J. J. Leonard and H. F. Durrant-Whyte, “Simultaneous map building and localization for an autonomous mobile robot,” in </w:t>
      </w:r>
      <w:r>
        <w:rPr>
          <w:i/>
          <w:iCs/>
        </w:rPr>
        <w:t>IEEE International Conference on Intelligent Robots and Systems (IROS)</w:t>
      </w:r>
      <w:r>
        <w:t>, Osaka, Japan, Nov. 1991, pp. 1442–1447.</w:t>
      </w:r>
      <w:r w:rsidR="001D03C4">
        <w:t xml:space="preserve"> </w:t>
      </w:r>
    </w:p>
    <w:p w14:paraId="28D668A2" w14:textId="578BBCA6" w:rsidR="001D03C4" w:rsidRDefault="001D03C4" w:rsidP="00310A60">
      <w:pPr>
        <w:widowControl w:val="0"/>
        <w:autoSpaceDE w:val="0"/>
        <w:autoSpaceDN w:val="0"/>
        <w:adjustRightInd w:val="0"/>
        <w:spacing w:before="240" w:line="360" w:lineRule="auto"/>
        <w:ind w:left="640" w:hanging="640"/>
        <w:jc w:val="both"/>
      </w:pPr>
      <w:r>
        <w:t>[5]</w:t>
      </w:r>
      <w:r w:rsidR="00E2657D">
        <w:t xml:space="preserve">    M. Montemerlo, S. Thrun, D. Koller, and B. Wegbreit, “FastSLAM: A factored solution to the simultaneous localization and mapping problem,” in </w:t>
      </w:r>
      <w:r w:rsidR="00E2657D">
        <w:rPr>
          <w:i/>
          <w:iCs/>
        </w:rPr>
        <w:t>Proc. of Theaaai National Conference on Artificial Intelligence. American Association for Artificial Intelligence</w:t>
      </w:r>
      <w:r w:rsidR="00E2657D">
        <w:t>, Edmonton, Canada, Jul. 2002, pp. 593–598.</w:t>
      </w:r>
      <w:r w:rsidR="00EE441E">
        <w:t xml:space="preserve"> </w:t>
      </w:r>
    </w:p>
    <w:p w14:paraId="7D62EF85" w14:textId="0EAC098E" w:rsidR="00EE441E" w:rsidRDefault="00EE441E" w:rsidP="00310A60">
      <w:pPr>
        <w:widowControl w:val="0"/>
        <w:autoSpaceDE w:val="0"/>
        <w:autoSpaceDN w:val="0"/>
        <w:adjustRightInd w:val="0"/>
        <w:spacing w:before="240" w:line="360" w:lineRule="auto"/>
        <w:ind w:left="640" w:hanging="640"/>
        <w:jc w:val="both"/>
      </w:pPr>
      <w:r>
        <w:t xml:space="preserve">[6]     </w:t>
      </w:r>
      <w:r w:rsidR="00C4275A">
        <w:t xml:space="preserve">B. Zhang and J. Zhang, "Robot Mapping and Navigation System Based on Multi-sensor Fusion," </w:t>
      </w:r>
      <w:r w:rsidR="00C4275A">
        <w:rPr>
          <w:rStyle w:val="Emphasis"/>
        </w:rPr>
        <w:t>2021 4th International Conference on Artificial Intelligence and Big Data (ICAIBD)</w:t>
      </w:r>
      <w:r w:rsidR="00C4275A">
        <w:t xml:space="preserve">, 2021, pp. 632-636, doi: 10.1109/ICAIBD51990.2021.9459053. </w:t>
      </w:r>
    </w:p>
    <w:p w14:paraId="686692F7" w14:textId="0A7FA71E" w:rsidR="005A5C76" w:rsidRDefault="005A5C76" w:rsidP="00310A60">
      <w:pPr>
        <w:widowControl w:val="0"/>
        <w:autoSpaceDE w:val="0"/>
        <w:autoSpaceDN w:val="0"/>
        <w:adjustRightInd w:val="0"/>
        <w:spacing w:before="240" w:line="360" w:lineRule="auto"/>
        <w:ind w:left="640" w:hanging="640"/>
        <w:jc w:val="both"/>
      </w:pPr>
      <w:r>
        <w:t xml:space="preserve">[7]     Y. K. Tee and Y. C. Han, "Lidar-Based 2D SLAM for Mobile Robot in an Indoor Environment: A Review," </w:t>
      </w:r>
      <w:r>
        <w:rPr>
          <w:rStyle w:val="Emphasis"/>
        </w:rPr>
        <w:t>2021 International Conference on Green Energy, Computing and Sustainable Technology (GECOST)</w:t>
      </w:r>
      <w:r>
        <w:t>, 2021, pp. 1-7, doi: 10.1109/GECOST52368.2021.9538731.</w:t>
      </w:r>
    </w:p>
    <w:p w14:paraId="6EF09B7A" w14:textId="77777777" w:rsidR="00E2657D" w:rsidRDefault="00E2657D" w:rsidP="00310A60">
      <w:pPr>
        <w:widowControl w:val="0"/>
        <w:autoSpaceDE w:val="0"/>
        <w:autoSpaceDN w:val="0"/>
        <w:adjustRightInd w:val="0"/>
        <w:spacing w:before="240" w:line="360" w:lineRule="auto"/>
        <w:ind w:left="640" w:hanging="640"/>
        <w:jc w:val="both"/>
      </w:pPr>
    </w:p>
    <w:p w14:paraId="48C180DC" w14:textId="77777777" w:rsidR="00D05D13" w:rsidRDefault="00D05D13" w:rsidP="00433837">
      <w:pPr>
        <w:widowControl w:val="0"/>
        <w:autoSpaceDE w:val="0"/>
        <w:autoSpaceDN w:val="0"/>
        <w:adjustRightInd w:val="0"/>
        <w:spacing w:before="240" w:line="360" w:lineRule="auto"/>
        <w:ind w:left="640" w:hanging="640"/>
        <w:jc w:val="both"/>
      </w:pPr>
    </w:p>
    <w:p w14:paraId="4006D43E" w14:textId="5734D2EF" w:rsidR="001E34AC" w:rsidRPr="006002F9" w:rsidRDefault="0032456E" w:rsidP="001B1A33">
      <w:pPr>
        <w:pStyle w:val="thesis-bodytext"/>
        <w:rPr>
          <w:b/>
          <w:sz w:val="32"/>
          <w:lang w:val="en-US"/>
        </w:rPr>
      </w:pPr>
      <w:r>
        <w:fldChar w:fldCharType="end"/>
      </w:r>
      <w:r w:rsidR="00CD51C8" w:rsidRPr="006002F9">
        <w:rPr>
          <w:lang w:val="en-US"/>
        </w:rPr>
        <w:br w:type="page"/>
      </w:r>
      <w:bookmarkStart w:id="20" w:name="_Toc360787113"/>
      <w:bookmarkStart w:id="21" w:name="_Toc78283187"/>
      <w:r w:rsidR="006002F9">
        <w:rPr>
          <w:lang w:val="en-US"/>
        </w:rPr>
        <w:lastRenderedPageBreak/>
        <w:t xml:space="preserve">                                              </w:t>
      </w:r>
      <w:r w:rsidR="001E34AC" w:rsidRPr="006002F9">
        <w:rPr>
          <w:b/>
          <w:sz w:val="28"/>
          <w:lang w:val="en-US"/>
        </w:rPr>
        <w:t>Appendi</w:t>
      </w:r>
      <w:r w:rsidR="008A33A8" w:rsidRPr="006002F9">
        <w:rPr>
          <w:b/>
          <w:sz w:val="28"/>
          <w:lang w:val="en-US"/>
        </w:rPr>
        <w:t xml:space="preserve">x </w:t>
      </w:r>
      <w:bookmarkEnd w:id="20"/>
      <w:bookmarkEnd w:id="21"/>
    </w:p>
    <w:p w14:paraId="545D069A" w14:textId="32368E12" w:rsidR="00E30B62" w:rsidRPr="00A7293B" w:rsidRDefault="00E30B62" w:rsidP="00E30B62">
      <w:pPr>
        <w:pStyle w:val="thesis-bodytext"/>
        <w:rPr>
          <w:b/>
          <w:sz w:val="28"/>
          <w:szCs w:val="28"/>
          <w:lang w:val="en-US"/>
        </w:rPr>
      </w:pPr>
      <w:r w:rsidRPr="00A7293B">
        <w:rPr>
          <w:b/>
          <w:sz w:val="28"/>
          <w:szCs w:val="28"/>
          <w:lang w:val="en-US"/>
        </w:rPr>
        <w:t>1. Li-DAR test code</w:t>
      </w:r>
    </w:p>
    <w:p w14:paraId="0FD32E25" w14:textId="77777777" w:rsidR="00E30B62" w:rsidRPr="00E30B62" w:rsidRDefault="00E30B62" w:rsidP="00E30B62">
      <w:pPr>
        <w:pStyle w:val="thesis-bodytext"/>
        <w:rPr>
          <w:lang w:val="en-US"/>
        </w:rPr>
      </w:pPr>
    </w:p>
    <w:p w14:paraId="339E0002" w14:textId="77777777" w:rsidR="00E30B62" w:rsidRPr="00FC001F" w:rsidRDefault="00E30B62" w:rsidP="00FC001F">
      <w:pPr>
        <w:pStyle w:val="thesis-bodytext"/>
        <w:spacing w:line="240" w:lineRule="auto"/>
        <w:rPr>
          <w:sz w:val="22"/>
          <w:szCs w:val="22"/>
          <w:lang w:val="en-US"/>
        </w:rPr>
      </w:pPr>
      <w:r w:rsidRPr="00FC001F">
        <w:rPr>
          <w:sz w:val="22"/>
          <w:szCs w:val="22"/>
          <w:lang w:val="en-US"/>
        </w:rPr>
        <w:t>#include &lt;SoftwareSerial.h&gt;   //header file of software serial port</w:t>
      </w:r>
    </w:p>
    <w:p w14:paraId="0DB59035" w14:textId="631261F8" w:rsidR="00E30B62" w:rsidRPr="00FC001F" w:rsidRDefault="00E30B62" w:rsidP="00FC001F">
      <w:pPr>
        <w:pStyle w:val="thesis-bodytext"/>
        <w:spacing w:line="240" w:lineRule="auto"/>
        <w:rPr>
          <w:sz w:val="22"/>
          <w:szCs w:val="22"/>
          <w:lang w:val="en-US"/>
        </w:rPr>
      </w:pPr>
      <w:r w:rsidRPr="00FC001F">
        <w:rPr>
          <w:sz w:val="22"/>
          <w:szCs w:val="22"/>
          <w:lang w:val="en-US"/>
        </w:rPr>
        <w:t>SoftwareSerial Serial1(5, 6); //define software serial port name as Serial1 and define pin2 as RX &amp; pin3 as TX</w:t>
      </w:r>
    </w:p>
    <w:p w14:paraId="0969FA34"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dist;                     //actual distance measurements of LiDAR</w:t>
      </w:r>
    </w:p>
    <w:p w14:paraId="41B0522A"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strength;                 //signal strength of LiDAR</w:t>
      </w:r>
    </w:p>
    <w:p w14:paraId="244CF4B8"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check;                    //save check value</w:t>
      </w:r>
    </w:p>
    <w:p w14:paraId="3754FA0E"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i;</w:t>
      </w:r>
    </w:p>
    <w:p w14:paraId="5209C24D"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uart[9];                   //save data measured by LiDAR</w:t>
      </w:r>
    </w:p>
    <w:p w14:paraId="5B6FEE4B" w14:textId="77777777" w:rsidR="00E30B62" w:rsidRPr="00FC001F" w:rsidRDefault="00E30B62" w:rsidP="00FC001F">
      <w:pPr>
        <w:pStyle w:val="thesis-bodytext"/>
        <w:spacing w:line="240" w:lineRule="auto"/>
        <w:rPr>
          <w:sz w:val="22"/>
          <w:szCs w:val="22"/>
          <w:lang w:val="en-US"/>
        </w:rPr>
      </w:pPr>
      <w:r w:rsidRPr="00FC001F">
        <w:rPr>
          <w:sz w:val="22"/>
          <w:szCs w:val="22"/>
          <w:lang w:val="en-US"/>
        </w:rPr>
        <w:t>const int HEADER = 0x59;      //frame header of data package</w:t>
      </w:r>
    </w:p>
    <w:p w14:paraId="0A1F4523" w14:textId="27ACEAE3"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6CABFD58" w14:textId="77777777" w:rsidR="00E30B62" w:rsidRPr="00FC001F" w:rsidRDefault="00E30B62" w:rsidP="00FC001F">
      <w:pPr>
        <w:pStyle w:val="thesis-bodytext"/>
        <w:spacing w:line="240" w:lineRule="auto"/>
        <w:rPr>
          <w:sz w:val="22"/>
          <w:szCs w:val="22"/>
          <w:lang w:val="en-US"/>
        </w:rPr>
      </w:pPr>
      <w:r w:rsidRPr="00FC001F">
        <w:rPr>
          <w:sz w:val="22"/>
          <w:szCs w:val="22"/>
          <w:lang w:val="en-US"/>
        </w:rPr>
        <w:t>void setup()</w:t>
      </w:r>
    </w:p>
    <w:p w14:paraId="1D230A90"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6458F7DF"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Serial.begin(9600);         //set bit rate of serial port connecting Arduino with computer</w:t>
      </w:r>
    </w:p>
    <w:p w14:paraId="442A23B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Serial1.begin(115200);      //set bit rate of serial port connecting LiDAR with Arduino</w:t>
      </w:r>
    </w:p>
    <w:p w14:paraId="3F599BFC" w14:textId="3D5EF809"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6BC1DF6C" w14:textId="77777777" w:rsidR="00E30B62" w:rsidRPr="00FC001F" w:rsidRDefault="00E30B62" w:rsidP="00FC001F">
      <w:pPr>
        <w:pStyle w:val="thesis-bodytext"/>
        <w:spacing w:line="240" w:lineRule="auto"/>
        <w:rPr>
          <w:sz w:val="22"/>
          <w:szCs w:val="22"/>
          <w:lang w:val="en-US"/>
        </w:rPr>
      </w:pPr>
      <w:r w:rsidRPr="00FC001F">
        <w:rPr>
          <w:sz w:val="22"/>
          <w:szCs w:val="22"/>
          <w:lang w:val="en-US"/>
        </w:rPr>
        <w:t>void loop() {</w:t>
      </w:r>
    </w:p>
    <w:p w14:paraId="07A51A0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(Serial1.available())                //check if serial port has data input</w:t>
      </w:r>
    </w:p>
    <w:p w14:paraId="63E3AE9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30ADDE5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(Serial1.read() == HEADER)        //assess data package frame header 0x59</w:t>
      </w:r>
    </w:p>
    <w:p w14:paraId="1936FF9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6DF79A0B"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uart[0] = HEADER;</w:t>
      </w:r>
    </w:p>
    <w:p w14:paraId="4EDD8A9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(Serial1.read() == HEADER)      //assess data package frame header 0x59</w:t>
      </w:r>
    </w:p>
    <w:p w14:paraId="241985D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022F4BB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uart[1] = HEADER;</w:t>
      </w:r>
    </w:p>
    <w:p w14:paraId="6B777195"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xml:space="preserve">        for (i = 2; i &lt; 9; i++)         //save data in array</w:t>
      </w:r>
    </w:p>
    <w:p w14:paraId="604D486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0FDEAD8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uart[i] = Serial1.read();</w:t>
      </w:r>
    </w:p>
    <w:p w14:paraId="6CB4947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66AFC94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check = uart[0] + uart[1] + uart[2] + uart[3] + uart[4] + uart[5] + uart[6] + uart[7];</w:t>
      </w:r>
    </w:p>
    <w:p w14:paraId="00C9B05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(uart[8] == (check &amp; 0xff))        //verify the received data as per protocol</w:t>
      </w:r>
    </w:p>
    <w:p w14:paraId="547EC3A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1E24096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dist = uart[2] + uart[3] * 256;     //calculate distance value</w:t>
      </w:r>
    </w:p>
    <w:p w14:paraId="67887FEA"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strength = uart[4] + uart[5] * 256; //calculate signal strength value</w:t>
      </w:r>
    </w:p>
    <w:p w14:paraId="7AA01E4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Serial.print("dist = ");</w:t>
      </w:r>
    </w:p>
    <w:p w14:paraId="6BB5932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Serial.print(dist);                 //output measure distance value of LiDAR</w:t>
      </w:r>
    </w:p>
    <w:p w14:paraId="2FDC376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Serial.print('\t');</w:t>
      </w:r>
    </w:p>
    <w:p w14:paraId="2E45853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Serial.print("strength = ");</w:t>
      </w:r>
    </w:p>
    <w:p w14:paraId="3C13736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Serial.print(strength);             //output signal strength value</w:t>
      </w:r>
    </w:p>
    <w:p w14:paraId="5140198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Serial.print('\n');</w:t>
      </w:r>
    </w:p>
    <w:p w14:paraId="231F3BD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00474FA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4AC72AAF"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55BD48D3"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599FB94B"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5F9448A3" w14:textId="77777777" w:rsidR="00E30B62" w:rsidRPr="00E30B62" w:rsidRDefault="00E30B62" w:rsidP="00E30B62">
      <w:pPr>
        <w:pStyle w:val="thesis-bodytext"/>
        <w:rPr>
          <w:lang w:val="en-US"/>
        </w:rPr>
      </w:pPr>
    </w:p>
    <w:p w14:paraId="56B37F9D" w14:textId="77777777" w:rsidR="00E30B62" w:rsidRPr="00E30B62" w:rsidRDefault="00E30B62" w:rsidP="00E30B62">
      <w:pPr>
        <w:pStyle w:val="thesis-bodytext"/>
        <w:rPr>
          <w:lang w:val="en-US"/>
        </w:rPr>
      </w:pPr>
    </w:p>
    <w:p w14:paraId="3F33812D" w14:textId="5C146060" w:rsidR="00E30B62" w:rsidRPr="00A7293B" w:rsidRDefault="00E30B62" w:rsidP="00E30B62">
      <w:pPr>
        <w:pStyle w:val="thesis-bodytext"/>
        <w:rPr>
          <w:b/>
          <w:sz w:val="28"/>
          <w:szCs w:val="28"/>
          <w:lang w:val="en-US"/>
        </w:rPr>
      </w:pPr>
      <w:r w:rsidRPr="00A7293B">
        <w:rPr>
          <w:b/>
          <w:sz w:val="28"/>
          <w:szCs w:val="28"/>
          <w:lang w:val="en-US"/>
        </w:rPr>
        <w:t>2. Li-DAR to Arduino</w:t>
      </w:r>
    </w:p>
    <w:p w14:paraId="35EF7EB4" w14:textId="77777777" w:rsidR="00E30B62" w:rsidRPr="00E30B62" w:rsidRDefault="00E30B62" w:rsidP="00E30B62">
      <w:pPr>
        <w:pStyle w:val="thesis-bodytext"/>
        <w:rPr>
          <w:lang w:val="en-US"/>
        </w:rPr>
      </w:pPr>
    </w:p>
    <w:p w14:paraId="3FDC93AF" w14:textId="77777777" w:rsidR="00E30B62" w:rsidRPr="00E30B62" w:rsidRDefault="00E30B62" w:rsidP="00E30B62">
      <w:pPr>
        <w:pStyle w:val="thesis-bodytext"/>
        <w:rPr>
          <w:lang w:val="en-US"/>
        </w:rPr>
      </w:pPr>
    </w:p>
    <w:p w14:paraId="0C1A87AE" w14:textId="77777777" w:rsidR="00E30B62" w:rsidRPr="00FC001F" w:rsidRDefault="00E30B62" w:rsidP="00FC001F">
      <w:pPr>
        <w:pStyle w:val="thesis-bodytext"/>
        <w:spacing w:line="240" w:lineRule="auto"/>
        <w:rPr>
          <w:sz w:val="22"/>
          <w:szCs w:val="22"/>
          <w:lang w:val="en-US"/>
        </w:rPr>
      </w:pPr>
      <w:r w:rsidRPr="00FC001F">
        <w:rPr>
          <w:sz w:val="22"/>
          <w:szCs w:val="22"/>
          <w:lang w:val="en-US"/>
        </w:rPr>
        <w:t>// Includes the Servo library</w:t>
      </w:r>
    </w:p>
    <w:p w14:paraId="70D3CF49"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xml:space="preserve">#include &lt;Servo.h&gt;. </w:t>
      </w:r>
    </w:p>
    <w:p w14:paraId="6775E38F" w14:textId="14F8CFCB" w:rsidR="00E30B62" w:rsidRPr="00FC001F" w:rsidRDefault="00E30B62" w:rsidP="00FC001F">
      <w:pPr>
        <w:pStyle w:val="thesis-bodytext"/>
        <w:spacing w:line="240" w:lineRule="auto"/>
        <w:rPr>
          <w:sz w:val="22"/>
          <w:szCs w:val="22"/>
          <w:lang w:val="en-US"/>
        </w:rPr>
      </w:pPr>
      <w:r w:rsidRPr="00FC001F">
        <w:rPr>
          <w:sz w:val="22"/>
          <w:szCs w:val="22"/>
          <w:lang w:val="en-US"/>
        </w:rPr>
        <w:t>#include &lt;SoftwareSerial.h&gt;   //header file of software serial port</w:t>
      </w:r>
    </w:p>
    <w:p w14:paraId="30856394" w14:textId="28486B79" w:rsidR="00E30B62" w:rsidRPr="00FC001F" w:rsidRDefault="00E30B62" w:rsidP="00FC001F">
      <w:pPr>
        <w:pStyle w:val="thesis-bodytext"/>
        <w:spacing w:line="240" w:lineRule="auto"/>
        <w:rPr>
          <w:sz w:val="22"/>
          <w:szCs w:val="22"/>
          <w:lang w:val="en-US"/>
        </w:rPr>
      </w:pPr>
      <w:r w:rsidRPr="00FC001F">
        <w:rPr>
          <w:sz w:val="22"/>
          <w:szCs w:val="22"/>
          <w:lang w:val="en-US"/>
        </w:rPr>
        <w:t>SoftwareSerial Serialx(2, 3); //define software serial port name as Serial1 and define pin2 as RX &amp; pin3 as TX</w:t>
      </w:r>
    </w:p>
    <w:p w14:paraId="0849F7F1" w14:textId="77777777" w:rsidR="00E30B62" w:rsidRPr="00FC001F" w:rsidRDefault="00E30B62" w:rsidP="00FC001F">
      <w:pPr>
        <w:pStyle w:val="thesis-bodytext"/>
        <w:spacing w:line="240" w:lineRule="auto"/>
        <w:rPr>
          <w:sz w:val="22"/>
          <w:szCs w:val="22"/>
          <w:lang w:val="en-US"/>
        </w:rPr>
      </w:pPr>
      <w:r w:rsidRPr="00FC001F">
        <w:rPr>
          <w:sz w:val="22"/>
          <w:szCs w:val="22"/>
          <w:lang w:val="en-US"/>
        </w:rPr>
        <w:t>Servo myServo;</w:t>
      </w:r>
    </w:p>
    <w:p w14:paraId="18B97D7E"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dist;                     //actual distance measurements of LiDAR</w:t>
      </w:r>
    </w:p>
    <w:p w14:paraId="1F10134E"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strength;                 //signal strength of LiDAR</w:t>
      </w:r>
    </w:p>
    <w:p w14:paraId="46C16A95"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check;                    //save check value</w:t>
      </w:r>
    </w:p>
    <w:p w14:paraId="0522A867"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i;</w:t>
      </w:r>
    </w:p>
    <w:p w14:paraId="1DA33BD4" w14:textId="77777777" w:rsidR="00E30B62" w:rsidRPr="00FC001F" w:rsidRDefault="00E30B62" w:rsidP="00FC001F">
      <w:pPr>
        <w:pStyle w:val="thesis-bodytext"/>
        <w:spacing w:line="240" w:lineRule="auto"/>
        <w:rPr>
          <w:sz w:val="22"/>
          <w:szCs w:val="22"/>
          <w:lang w:val="en-US"/>
        </w:rPr>
      </w:pPr>
      <w:r w:rsidRPr="00FC001F">
        <w:rPr>
          <w:sz w:val="22"/>
          <w:szCs w:val="22"/>
          <w:lang w:val="en-US"/>
        </w:rPr>
        <w:t>String dataf;</w:t>
      </w:r>
    </w:p>
    <w:p w14:paraId="1A3B07A3"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uart[9];                   //save data measured by LiDAR</w:t>
      </w:r>
    </w:p>
    <w:p w14:paraId="63FDC7E5" w14:textId="7D4FDACB" w:rsidR="00E30B62" w:rsidRPr="00FC001F" w:rsidRDefault="00E30B62" w:rsidP="00FC001F">
      <w:pPr>
        <w:pStyle w:val="thesis-bodytext"/>
        <w:spacing w:line="240" w:lineRule="auto"/>
        <w:rPr>
          <w:sz w:val="22"/>
          <w:szCs w:val="22"/>
          <w:lang w:val="en-US"/>
        </w:rPr>
      </w:pPr>
      <w:r w:rsidRPr="00FC001F">
        <w:rPr>
          <w:sz w:val="22"/>
          <w:szCs w:val="22"/>
          <w:lang w:val="en-US"/>
        </w:rPr>
        <w:t>const int HEADER = 0x59;      //frame header of data package</w:t>
      </w:r>
    </w:p>
    <w:p w14:paraId="19EA980D" w14:textId="77777777" w:rsidR="00E30B62" w:rsidRPr="00FC001F" w:rsidRDefault="00E30B62" w:rsidP="00FC001F">
      <w:pPr>
        <w:pStyle w:val="thesis-bodytext"/>
        <w:spacing w:line="240" w:lineRule="auto"/>
        <w:rPr>
          <w:sz w:val="22"/>
          <w:szCs w:val="22"/>
          <w:lang w:val="en-US"/>
        </w:rPr>
      </w:pPr>
      <w:r w:rsidRPr="00FC001F">
        <w:rPr>
          <w:sz w:val="22"/>
          <w:szCs w:val="22"/>
          <w:lang w:val="en-US"/>
        </w:rPr>
        <w:t>void setup() {</w:t>
      </w:r>
    </w:p>
    <w:p w14:paraId="57D7E7DD"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 put your setup code here, to run once:</w:t>
      </w:r>
    </w:p>
    <w:p w14:paraId="10E6EB85" w14:textId="77777777" w:rsidR="00E30B62" w:rsidRPr="00FC001F" w:rsidRDefault="00E30B62" w:rsidP="00FC001F">
      <w:pPr>
        <w:pStyle w:val="thesis-bodytext"/>
        <w:spacing w:line="240" w:lineRule="auto"/>
        <w:rPr>
          <w:sz w:val="22"/>
          <w:szCs w:val="22"/>
          <w:lang w:val="en-US"/>
        </w:rPr>
      </w:pPr>
    </w:p>
    <w:p w14:paraId="05E605D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Serial.begin(115200);         //set bit rate of serial port connecting Arduino with computer</w:t>
      </w:r>
    </w:p>
    <w:p w14:paraId="6479D4C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Serialx.begin(115200);      //set bit rate of serial port connecting LiDAR with Arduino</w:t>
      </w:r>
    </w:p>
    <w:p w14:paraId="30E3C1F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Serial.println("Radar Start");</w:t>
      </w:r>
    </w:p>
    <w:p w14:paraId="2C93D52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myServo.attach(12); // Defines on which pin is the servo motor attached</w:t>
      </w:r>
    </w:p>
    <w:p w14:paraId="3E64FF27"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439D47AB" w14:textId="77777777" w:rsidR="00E30B62" w:rsidRPr="00FC001F" w:rsidRDefault="00E30B62" w:rsidP="00FC001F">
      <w:pPr>
        <w:pStyle w:val="thesis-bodytext"/>
        <w:spacing w:line="240" w:lineRule="auto"/>
        <w:rPr>
          <w:sz w:val="22"/>
          <w:szCs w:val="22"/>
          <w:lang w:val="en-US"/>
        </w:rPr>
      </w:pPr>
    </w:p>
    <w:p w14:paraId="03D3566C" w14:textId="77777777" w:rsidR="00E30B62" w:rsidRPr="00FC001F" w:rsidRDefault="00E30B62" w:rsidP="00FC001F">
      <w:pPr>
        <w:pStyle w:val="thesis-bodytext"/>
        <w:spacing w:line="240" w:lineRule="auto"/>
        <w:rPr>
          <w:sz w:val="22"/>
          <w:szCs w:val="22"/>
          <w:lang w:val="en-US"/>
        </w:rPr>
      </w:pPr>
      <w:r w:rsidRPr="00FC001F">
        <w:rPr>
          <w:sz w:val="22"/>
          <w:szCs w:val="22"/>
          <w:lang w:val="en-US"/>
        </w:rPr>
        <w:t>void loop() {</w:t>
      </w:r>
    </w:p>
    <w:p w14:paraId="5DA724E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(Serialx.available())                //check if serial port has data input</w:t>
      </w:r>
    </w:p>
    <w:p w14:paraId="703FB08B"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 for(int deg=1;deg&lt;=180;deg++){</w:t>
      </w:r>
    </w:p>
    <w:p w14:paraId="5664C3A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myServo.write(deg);  </w:t>
      </w:r>
    </w:p>
    <w:p w14:paraId="72B29A9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(Serialx.read() == HEADER)        //assess data package frame header 0x59</w:t>
      </w:r>
    </w:p>
    <w:p w14:paraId="48E139D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0373F22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uart[0] = HEADER;</w:t>
      </w:r>
    </w:p>
    <w:p w14:paraId="121D72E0"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xml:space="preserve">      if (Serialx.read() == HEADER)      //assess data package frame header 0x59</w:t>
      </w:r>
    </w:p>
    <w:p w14:paraId="0ECCB16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5DBE6E7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uart[1] = HEADER;</w:t>
      </w:r>
    </w:p>
    <w:p w14:paraId="6DA0D85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for (i = 2; i &lt; 9; i++)         //save data in array</w:t>
      </w:r>
    </w:p>
    <w:p w14:paraId="4E979CC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29655F3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uart[i] = Serialx.read();</w:t>
      </w:r>
    </w:p>
    <w:p w14:paraId="3102CFA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53E4C0C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check = uart[0] + uart[1] + uart[2] + uart[3] + uart[4] + uart[5] + uart[6] + uart[7];</w:t>
      </w:r>
    </w:p>
    <w:p w14:paraId="09C4C2A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(uart[8] == (check &amp; 0xff))        //verify the received data as per protocol</w:t>
      </w:r>
    </w:p>
    <w:p w14:paraId="5C6D30A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63F04D4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dist = uart[2] + uart[3] * 256;     //calculate distance value</w:t>
      </w:r>
    </w:p>
    <w:p w14:paraId="14D1C27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int distance =dist;</w:t>
      </w:r>
    </w:p>
    <w:p w14:paraId="4E1DF3A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int _degrees =deg;</w:t>
      </w:r>
    </w:p>
    <w:p w14:paraId="6E18E56B"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//Serial.print(distance);</w:t>
      </w:r>
    </w:p>
    <w:p w14:paraId="4C2629F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Serial.print(_degrees);</w:t>
      </w:r>
    </w:p>
    <w:p w14:paraId="6F24B86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        //output measure distance value of LiDAR</w:t>
      </w:r>
    </w:p>
    <w:p w14:paraId="6EC23E4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Serial.println(distance);        //output measure distance value of LiDAR</w:t>
      </w:r>
    </w:p>
    <w:p w14:paraId="2CDCDA6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//dataf= String(deg)+String(",")+String(dist);</w:t>
      </w:r>
    </w:p>
    <w:p w14:paraId="2FB27CF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//Serial.println(dataf);</w:t>
      </w:r>
    </w:p>
    <w:p w14:paraId="6D705B9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delay(60);</w:t>
      </w:r>
    </w:p>
    <w:p w14:paraId="0A762CC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72A0E3C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214F0B1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7068EA8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03FA75A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3A80EA2D"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7EA49E01" w14:textId="77777777" w:rsidR="00E30B62" w:rsidRPr="00E30B62" w:rsidRDefault="00E30B62" w:rsidP="00E30B62">
      <w:pPr>
        <w:pStyle w:val="thesis-bodytext"/>
        <w:rPr>
          <w:lang w:val="en-US"/>
        </w:rPr>
      </w:pPr>
    </w:p>
    <w:p w14:paraId="0C4E8E84" w14:textId="77777777" w:rsidR="00E30B62" w:rsidRPr="00E30B62" w:rsidRDefault="00E30B62" w:rsidP="00E30B62">
      <w:pPr>
        <w:pStyle w:val="thesis-bodytext"/>
        <w:rPr>
          <w:lang w:val="en-US"/>
        </w:rPr>
      </w:pPr>
    </w:p>
    <w:p w14:paraId="3CBE2510" w14:textId="77777777" w:rsidR="00E30B62" w:rsidRPr="00E30B62" w:rsidRDefault="00E30B62" w:rsidP="00E30B62">
      <w:pPr>
        <w:pStyle w:val="thesis-bodytext"/>
        <w:rPr>
          <w:lang w:val="en-US"/>
        </w:rPr>
      </w:pPr>
    </w:p>
    <w:p w14:paraId="65A098BF" w14:textId="242863E6" w:rsidR="00E30B62" w:rsidRPr="00A7293B" w:rsidRDefault="00EA18C9" w:rsidP="00E30B62">
      <w:pPr>
        <w:pStyle w:val="thesis-bodytext"/>
        <w:rPr>
          <w:b/>
          <w:sz w:val="28"/>
          <w:szCs w:val="28"/>
          <w:lang w:val="en-US"/>
        </w:rPr>
      </w:pPr>
      <w:r w:rsidRPr="00A7293B">
        <w:rPr>
          <w:b/>
          <w:sz w:val="28"/>
          <w:szCs w:val="28"/>
          <w:lang w:val="en-US"/>
        </w:rPr>
        <w:t>3. Arduino to esp8266 to TCP/IP</w:t>
      </w:r>
    </w:p>
    <w:p w14:paraId="2DE0362E" w14:textId="77777777" w:rsidR="00E30B62" w:rsidRPr="00E30B62" w:rsidRDefault="00E30B62" w:rsidP="00E30B62">
      <w:pPr>
        <w:pStyle w:val="thesis-bodytext"/>
        <w:rPr>
          <w:lang w:val="en-US"/>
        </w:rPr>
      </w:pPr>
    </w:p>
    <w:p w14:paraId="0D8B5955" w14:textId="77777777" w:rsidR="00E30B62" w:rsidRPr="00FC001F" w:rsidRDefault="00E30B62" w:rsidP="00FC001F">
      <w:pPr>
        <w:pStyle w:val="thesis-bodytext"/>
        <w:spacing w:line="240" w:lineRule="auto"/>
        <w:rPr>
          <w:sz w:val="22"/>
          <w:szCs w:val="22"/>
          <w:lang w:val="en-US"/>
        </w:rPr>
      </w:pPr>
      <w:r w:rsidRPr="00FC001F">
        <w:rPr>
          <w:sz w:val="22"/>
          <w:szCs w:val="22"/>
          <w:lang w:val="en-US"/>
        </w:rPr>
        <w:t>#include &lt;ESP8266WiFi.h&gt;</w:t>
      </w:r>
    </w:p>
    <w:p w14:paraId="35EEC475" w14:textId="77777777" w:rsidR="00E30B62" w:rsidRPr="00FC001F" w:rsidRDefault="00E30B62" w:rsidP="00FC001F">
      <w:pPr>
        <w:pStyle w:val="thesis-bodytext"/>
        <w:spacing w:line="240" w:lineRule="auto"/>
        <w:rPr>
          <w:sz w:val="22"/>
          <w:szCs w:val="22"/>
          <w:lang w:val="en-US"/>
        </w:rPr>
      </w:pPr>
    </w:p>
    <w:p w14:paraId="23F38749" w14:textId="77777777" w:rsidR="00E30B62" w:rsidRPr="00FC001F" w:rsidRDefault="00E30B62" w:rsidP="00FC001F">
      <w:pPr>
        <w:pStyle w:val="thesis-bodytext"/>
        <w:spacing w:line="240" w:lineRule="auto"/>
        <w:rPr>
          <w:sz w:val="22"/>
          <w:szCs w:val="22"/>
          <w:lang w:val="en-US"/>
        </w:rPr>
      </w:pPr>
      <w:r w:rsidRPr="00FC001F">
        <w:rPr>
          <w:sz w:val="22"/>
          <w:szCs w:val="22"/>
          <w:lang w:val="en-US"/>
        </w:rPr>
        <w:t>#define SendKey 0  //Button to send data Flash BTN on NodeMCU</w:t>
      </w:r>
    </w:p>
    <w:p w14:paraId="5099B9A2" w14:textId="77777777" w:rsidR="00E30B62" w:rsidRPr="00FC001F" w:rsidRDefault="00E30B62" w:rsidP="00FC001F">
      <w:pPr>
        <w:pStyle w:val="thesis-bodytext"/>
        <w:spacing w:line="240" w:lineRule="auto"/>
        <w:rPr>
          <w:sz w:val="22"/>
          <w:szCs w:val="22"/>
          <w:lang w:val="en-US"/>
        </w:rPr>
      </w:pPr>
    </w:p>
    <w:p w14:paraId="34736BF2"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port = 8888;  //Port number</w:t>
      </w:r>
    </w:p>
    <w:p w14:paraId="7E665B5F" w14:textId="3C8D258D" w:rsidR="00E30B62" w:rsidRPr="00FC001F" w:rsidRDefault="00E30B62" w:rsidP="00FC001F">
      <w:pPr>
        <w:pStyle w:val="thesis-bodytext"/>
        <w:spacing w:line="240" w:lineRule="auto"/>
        <w:rPr>
          <w:sz w:val="22"/>
          <w:szCs w:val="22"/>
          <w:lang w:val="en-US"/>
        </w:rPr>
      </w:pPr>
      <w:r w:rsidRPr="00FC001F">
        <w:rPr>
          <w:sz w:val="22"/>
          <w:szCs w:val="22"/>
          <w:lang w:val="en-US"/>
        </w:rPr>
        <w:t>WiFiServer server(port);</w:t>
      </w:r>
    </w:p>
    <w:p w14:paraId="37CC3C48" w14:textId="77777777" w:rsidR="00E30B62" w:rsidRPr="00FC001F" w:rsidRDefault="00E30B62" w:rsidP="00FC001F">
      <w:pPr>
        <w:pStyle w:val="thesis-bodytext"/>
        <w:spacing w:line="240" w:lineRule="auto"/>
        <w:rPr>
          <w:sz w:val="22"/>
          <w:szCs w:val="22"/>
          <w:lang w:val="en-US"/>
        </w:rPr>
      </w:pPr>
      <w:r w:rsidRPr="00FC001F">
        <w:rPr>
          <w:sz w:val="22"/>
          <w:szCs w:val="22"/>
          <w:lang w:val="en-US"/>
        </w:rPr>
        <w:t>//Server connect to WiFi Network</w:t>
      </w:r>
    </w:p>
    <w:p w14:paraId="313157DF" w14:textId="77777777" w:rsidR="00E30B62" w:rsidRPr="00FC001F" w:rsidRDefault="00E30B62" w:rsidP="00FC001F">
      <w:pPr>
        <w:pStyle w:val="thesis-bodytext"/>
        <w:spacing w:line="240" w:lineRule="auto"/>
        <w:rPr>
          <w:sz w:val="22"/>
          <w:szCs w:val="22"/>
          <w:lang w:val="en-US"/>
        </w:rPr>
      </w:pPr>
      <w:r w:rsidRPr="00FC001F">
        <w:rPr>
          <w:sz w:val="22"/>
          <w:szCs w:val="22"/>
          <w:lang w:val="en-US"/>
        </w:rPr>
        <w:t>const char *ssid = "Ethereum";  //Enter your wifi SSID</w:t>
      </w:r>
    </w:p>
    <w:p w14:paraId="4D04C4F3" w14:textId="77777777" w:rsidR="00E30B62" w:rsidRPr="00FC001F" w:rsidRDefault="00E30B62" w:rsidP="00FC001F">
      <w:pPr>
        <w:pStyle w:val="thesis-bodytext"/>
        <w:spacing w:line="240" w:lineRule="auto"/>
        <w:rPr>
          <w:sz w:val="22"/>
          <w:szCs w:val="22"/>
          <w:lang w:val="en-US"/>
        </w:rPr>
      </w:pPr>
      <w:r w:rsidRPr="00FC001F">
        <w:rPr>
          <w:sz w:val="22"/>
          <w:szCs w:val="22"/>
          <w:lang w:val="en-US"/>
        </w:rPr>
        <w:t>const char *password = "12345679";  //Enter your wifi Password</w:t>
      </w:r>
    </w:p>
    <w:p w14:paraId="4B048E4B" w14:textId="77777777" w:rsidR="00E30B62" w:rsidRPr="00FC001F" w:rsidRDefault="00E30B62" w:rsidP="00FC001F">
      <w:pPr>
        <w:pStyle w:val="thesis-bodytext"/>
        <w:spacing w:line="240" w:lineRule="auto"/>
        <w:rPr>
          <w:sz w:val="22"/>
          <w:szCs w:val="22"/>
          <w:lang w:val="en-US"/>
        </w:rPr>
      </w:pPr>
    </w:p>
    <w:p w14:paraId="08D3C24B" w14:textId="77777777" w:rsidR="00E30B62" w:rsidRPr="00FC001F" w:rsidRDefault="00E30B62" w:rsidP="00FC001F">
      <w:pPr>
        <w:pStyle w:val="thesis-bodytext"/>
        <w:spacing w:line="240" w:lineRule="auto"/>
        <w:rPr>
          <w:sz w:val="22"/>
          <w:szCs w:val="22"/>
          <w:lang w:val="en-US"/>
        </w:rPr>
      </w:pPr>
      <w:r w:rsidRPr="00FC001F">
        <w:rPr>
          <w:sz w:val="22"/>
          <w:szCs w:val="22"/>
          <w:lang w:val="en-US"/>
        </w:rPr>
        <w:t>int count=0;</w:t>
      </w:r>
    </w:p>
    <w:p w14:paraId="3ED17211"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0411C035" w14:textId="77777777" w:rsidR="00E30B62" w:rsidRPr="00FC001F" w:rsidRDefault="00E30B62" w:rsidP="00FC001F">
      <w:pPr>
        <w:pStyle w:val="thesis-bodytext"/>
        <w:spacing w:line="240" w:lineRule="auto"/>
        <w:rPr>
          <w:sz w:val="22"/>
          <w:szCs w:val="22"/>
          <w:lang w:val="en-US"/>
        </w:rPr>
      </w:pPr>
      <w:r w:rsidRPr="00FC001F">
        <w:rPr>
          <w:sz w:val="22"/>
          <w:szCs w:val="22"/>
          <w:lang w:val="en-US"/>
        </w:rPr>
        <w:t>//                    Power on setup</w:t>
      </w:r>
    </w:p>
    <w:p w14:paraId="3807766A"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11568D1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void setup() </w:t>
      </w:r>
    </w:p>
    <w:p w14:paraId="406F50E5"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097F3B1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Serial.begin(115200);</w:t>
      </w:r>
    </w:p>
    <w:p w14:paraId="710B537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pinMode(SendKey,INPUT_PULLUP);  //Btn to send data</w:t>
      </w:r>
    </w:p>
    <w:p w14:paraId="5A8D380B"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w:t>
      </w:r>
    </w:p>
    <w:p w14:paraId="76ABF2F5" w14:textId="77777777" w:rsidR="00E30B62" w:rsidRPr="00FC001F" w:rsidRDefault="00E30B62" w:rsidP="00FC001F">
      <w:pPr>
        <w:pStyle w:val="thesis-bodytext"/>
        <w:spacing w:line="240" w:lineRule="auto"/>
        <w:rPr>
          <w:sz w:val="22"/>
          <w:szCs w:val="22"/>
          <w:lang w:val="en-US"/>
        </w:rPr>
      </w:pPr>
    </w:p>
    <w:p w14:paraId="3D948F9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WiFi.mode(WIFI_STA);</w:t>
      </w:r>
    </w:p>
    <w:p w14:paraId="0755BE52"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xml:space="preserve">  WiFi.begin(ssid, password); //Connect to wifi</w:t>
      </w:r>
    </w:p>
    <w:p w14:paraId="7F730C2D"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7BA729FB"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 Wait for connection  </w:t>
      </w:r>
    </w:p>
    <w:p w14:paraId="57028A5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Serial.println("Connecting to Wifi");</w:t>
      </w:r>
    </w:p>
    <w:p w14:paraId="1781940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while (WiFi.status() != WL_CONNECTED) {   </w:t>
      </w:r>
    </w:p>
    <w:p w14:paraId="6117BBE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delay(500);</w:t>
      </w:r>
    </w:p>
    <w:p w14:paraId="668FBEEA"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w:t>
      </w:r>
    </w:p>
    <w:p w14:paraId="339C13D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delay(500);</w:t>
      </w:r>
    </w:p>
    <w:p w14:paraId="05B1EA1D"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156F0732" w14:textId="77777777" w:rsidR="00E30B62" w:rsidRPr="00FC001F" w:rsidRDefault="00E30B62" w:rsidP="00FC001F">
      <w:pPr>
        <w:pStyle w:val="thesis-bodytext"/>
        <w:spacing w:line="240" w:lineRule="auto"/>
        <w:rPr>
          <w:sz w:val="22"/>
          <w:szCs w:val="22"/>
          <w:lang w:val="en-US"/>
        </w:rPr>
      </w:pPr>
    </w:p>
    <w:p w14:paraId="5F73C68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w:t>
      </w:r>
    </w:p>
    <w:p w14:paraId="7794202D"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Serial.print("Connected to ");</w:t>
      </w:r>
    </w:p>
    <w:p w14:paraId="08A3573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Serial.println(ssid);</w:t>
      </w:r>
    </w:p>
    <w:p w14:paraId="7D5565A4" w14:textId="77777777" w:rsidR="00E30B62" w:rsidRPr="00FC001F" w:rsidRDefault="00E30B62" w:rsidP="00FC001F">
      <w:pPr>
        <w:pStyle w:val="thesis-bodytext"/>
        <w:spacing w:line="240" w:lineRule="auto"/>
        <w:rPr>
          <w:sz w:val="22"/>
          <w:szCs w:val="22"/>
          <w:lang w:val="en-US"/>
        </w:rPr>
      </w:pPr>
    </w:p>
    <w:p w14:paraId="5029392A"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Serial.print("IP address: ");</w:t>
      </w:r>
    </w:p>
    <w:p w14:paraId="5882F25F"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Serial.println(WiFi.localIP());  </w:t>
      </w:r>
    </w:p>
    <w:p w14:paraId="329918DA"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server.begin();</w:t>
      </w:r>
    </w:p>
    <w:p w14:paraId="365B441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Serial.print("Open Telnet and connect to IP:");</w:t>
      </w:r>
    </w:p>
    <w:p w14:paraId="664F87C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Serial.print(WiFi.localIP());</w:t>
      </w:r>
    </w:p>
    <w:p w14:paraId="1418FFAA"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 on port ");</w:t>
      </w:r>
    </w:p>
    <w:p w14:paraId="1E14E7D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Serial.println(port);</w:t>
      </w:r>
    </w:p>
    <w:p w14:paraId="230ED6B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while (!Serial) {</w:t>
      </w:r>
    </w:p>
    <w:p w14:paraId="0B50A38C" w14:textId="77777777" w:rsidR="00E30B62" w:rsidRPr="00FC001F" w:rsidRDefault="00E30B62" w:rsidP="00FC001F">
      <w:pPr>
        <w:pStyle w:val="thesis-bodytext"/>
        <w:spacing w:line="240" w:lineRule="auto"/>
        <w:rPr>
          <w:sz w:val="22"/>
          <w:szCs w:val="22"/>
          <w:lang w:val="en-US"/>
        </w:rPr>
      </w:pPr>
      <w:r w:rsidRPr="00FC001F">
        <w:rPr>
          <w:sz w:val="22"/>
          <w:szCs w:val="22"/>
          <w:lang w:val="en-US"/>
        </w:rPr>
        <w:t>; // wait for serial port to connect. Needed for native USB port only</w:t>
      </w:r>
    </w:p>
    <w:p w14:paraId="2F9EDCA5"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7C8374EA"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76C08ED5" w14:textId="77777777" w:rsidR="00E30B62" w:rsidRPr="00FC001F" w:rsidRDefault="00E30B62" w:rsidP="00FC001F">
      <w:pPr>
        <w:pStyle w:val="thesis-bodytext"/>
        <w:spacing w:line="240" w:lineRule="auto"/>
        <w:rPr>
          <w:sz w:val="22"/>
          <w:szCs w:val="22"/>
          <w:lang w:val="en-US"/>
        </w:rPr>
      </w:pPr>
      <w:r w:rsidRPr="00FC001F">
        <w:rPr>
          <w:sz w:val="22"/>
          <w:szCs w:val="22"/>
          <w:lang w:val="en-US"/>
        </w:rPr>
        <w:t>//                    Loop</w:t>
      </w:r>
    </w:p>
    <w:p w14:paraId="7A45865D" w14:textId="77777777" w:rsidR="00E30B62" w:rsidRPr="00FC001F" w:rsidRDefault="00E30B62" w:rsidP="00FC001F">
      <w:pPr>
        <w:pStyle w:val="thesis-bodytext"/>
        <w:spacing w:line="240" w:lineRule="auto"/>
        <w:rPr>
          <w:sz w:val="22"/>
          <w:szCs w:val="22"/>
          <w:lang w:val="en-US"/>
        </w:rPr>
      </w:pPr>
    </w:p>
    <w:p w14:paraId="58408BEE"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xml:space="preserve">void loop() </w:t>
      </w:r>
    </w:p>
    <w:p w14:paraId="3F4503C0"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55ADB1D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WiFiClient client = server.available();</w:t>
      </w:r>
    </w:p>
    <w:p w14:paraId="038D78A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655B555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(client) {</w:t>
      </w:r>
    </w:p>
    <w:p w14:paraId="7BE507C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if(client.connected())</w:t>
      </w:r>
    </w:p>
    <w:p w14:paraId="1C6820BB"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61BC6BB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Serial.println("Client Connected");</w:t>
      </w:r>
    </w:p>
    <w:p w14:paraId="147C434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7E2D32A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while(client.connected()){</w:t>
      </w:r>
    </w:p>
    <w:p w14:paraId="26FC742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3DFFD27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(Serial.available()) {</w:t>
      </w:r>
    </w:p>
    <w:p w14:paraId="1A399C63"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size_t len = Serial.available();</w:t>
      </w:r>
    </w:p>
    <w:p w14:paraId="2F31393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uint8_t sbuf[len];</w:t>
      </w:r>
    </w:p>
    <w:p w14:paraId="0E6BBB4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Serial.readBytes(sbuf, len);</w:t>
      </w:r>
    </w:p>
    <w:p w14:paraId="55FB9E2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client.write(sbuf, len);</w:t>
      </w:r>
    </w:p>
    <w:p w14:paraId="30EE38F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Serial.write(sbuf,len);</w:t>
      </w:r>
    </w:p>
    <w:p w14:paraId="3E0B776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delay(0);</w:t>
      </w:r>
    </w:p>
    <w:p w14:paraId="58F07BF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1CCF980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630734D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26829A62" w14:textId="77777777" w:rsidR="00E30B62" w:rsidRPr="00FC001F" w:rsidRDefault="00E30B62" w:rsidP="00FC001F">
      <w:pPr>
        <w:pStyle w:val="thesis-bodytext"/>
        <w:spacing w:line="240" w:lineRule="auto"/>
        <w:rPr>
          <w:sz w:val="22"/>
          <w:szCs w:val="22"/>
          <w:lang w:val="en-US"/>
        </w:rPr>
      </w:pPr>
    </w:p>
    <w:p w14:paraId="7B69749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17ABDB7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3710419F"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client.stop();</w:t>
      </w:r>
    </w:p>
    <w:p w14:paraId="05B24A3B"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23D6684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w:t>
      </w:r>
    </w:p>
    <w:p w14:paraId="736AC055" w14:textId="77777777" w:rsidR="00E30B62" w:rsidRPr="00E30B62" w:rsidRDefault="00E30B62" w:rsidP="00E30B62">
      <w:pPr>
        <w:pStyle w:val="thesis-bodytext"/>
        <w:rPr>
          <w:lang w:val="en-US"/>
        </w:rPr>
      </w:pPr>
    </w:p>
    <w:p w14:paraId="17BA1A68" w14:textId="77777777" w:rsidR="00E30B62" w:rsidRPr="00E30B62" w:rsidRDefault="00E30B62" w:rsidP="00E30B62">
      <w:pPr>
        <w:pStyle w:val="thesis-bodytext"/>
        <w:rPr>
          <w:lang w:val="en-US"/>
        </w:rPr>
      </w:pPr>
    </w:p>
    <w:p w14:paraId="5993C1B3" w14:textId="508BB2DC" w:rsidR="00E30B62" w:rsidRPr="00A7293B" w:rsidRDefault="00EA18C9" w:rsidP="00E30B62">
      <w:pPr>
        <w:pStyle w:val="thesis-bodytext"/>
        <w:rPr>
          <w:b/>
          <w:sz w:val="28"/>
          <w:szCs w:val="28"/>
          <w:lang w:val="en-US"/>
        </w:rPr>
      </w:pPr>
      <w:r w:rsidRPr="00A7293B">
        <w:rPr>
          <w:b/>
          <w:sz w:val="28"/>
          <w:szCs w:val="28"/>
          <w:lang w:val="en-US"/>
        </w:rPr>
        <w:t>4. L</w:t>
      </w:r>
      <w:r w:rsidR="00E30B62" w:rsidRPr="00A7293B">
        <w:rPr>
          <w:b/>
          <w:sz w:val="28"/>
          <w:szCs w:val="28"/>
          <w:lang w:val="en-US"/>
        </w:rPr>
        <w:t>i</w:t>
      </w:r>
      <w:r w:rsidRPr="00A7293B">
        <w:rPr>
          <w:b/>
          <w:sz w:val="28"/>
          <w:szCs w:val="28"/>
          <w:lang w:val="en-US"/>
        </w:rPr>
        <w:t>-DAR</w:t>
      </w:r>
      <w:r w:rsidR="00E30B62" w:rsidRPr="00A7293B">
        <w:rPr>
          <w:b/>
          <w:sz w:val="28"/>
          <w:szCs w:val="28"/>
          <w:lang w:val="en-US"/>
        </w:rPr>
        <w:t xml:space="preserve"> data plo</w:t>
      </w:r>
      <w:r w:rsidRPr="00A7293B">
        <w:rPr>
          <w:b/>
          <w:sz w:val="28"/>
          <w:szCs w:val="28"/>
          <w:lang w:val="en-US"/>
        </w:rPr>
        <w:t>tting - Python P</w:t>
      </w:r>
      <w:r w:rsidR="00E30B62" w:rsidRPr="00A7293B">
        <w:rPr>
          <w:b/>
          <w:sz w:val="28"/>
          <w:szCs w:val="28"/>
          <w:lang w:val="en-US"/>
        </w:rPr>
        <w:t>ycharm</w:t>
      </w:r>
    </w:p>
    <w:p w14:paraId="147AD988" w14:textId="77777777" w:rsidR="00E30B62" w:rsidRPr="00E30B62" w:rsidRDefault="00E30B62" w:rsidP="00E30B62">
      <w:pPr>
        <w:pStyle w:val="thesis-bodytext"/>
        <w:rPr>
          <w:lang w:val="en-US"/>
        </w:rPr>
      </w:pPr>
    </w:p>
    <w:p w14:paraId="47F7E04A" w14:textId="77777777" w:rsidR="00E30B62" w:rsidRPr="00E30B62" w:rsidRDefault="00E30B62" w:rsidP="00E30B62">
      <w:pPr>
        <w:pStyle w:val="thesis-bodytext"/>
        <w:rPr>
          <w:lang w:val="en-US"/>
        </w:rPr>
      </w:pPr>
    </w:p>
    <w:p w14:paraId="0B646555" w14:textId="77777777" w:rsidR="00E30B62" w:rsidRPr="00FC001F" w:rsidRDefault="00E30B62" w:rsidP="00FC001F">
      <w:pPr>
        <w:pStyle w:val="thesis-bodytext"/>
        <w:spacing w:line="240" w:lineRule="auto"/>
        <w:rPr>
          <w:sz w:val="22"/>
          <w:szCs w:val="22"/>
          <w:lang w:val="en-US"/>
        </w:rPr>
      </w:pPr>
      <w:r w:rsidRPr="00FC001F">
        <w:rPr>
          <w:sz w:val="22"/>
          <w:szCs w:val="22"/>
          <w:lang w:val="en-US"/>
        </w:rPr>
        <w:t># Python + Arduino-based Radar Plotter</w:t>
      </w:r>
    </w:p>
    <w:p w14:paraId="25901751"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23DB4310" w14:textId="77777777" w:rsidR="00E30B62" w:rsidRPr="00FC001F" w:rsidRDefault="00E30B62" w:rsidP="00FC001F">
      <w:pPr>
        <w:pStyle w:val="thesis-bodytext"/>
        <w:spacing w:line="240" w:lineRule="auto"/>
        <w:rPr>
          <w:sz w:val="22"/>
          <w:szCs w:val="22"/>
          <w:lang w:val="en-US"/>
        </w:rPr>
      </w:pPr>
      <w:r w:rsidRPr="00FC001F">
        <w:rPr>
          <w:sz w:val="22"/>
          <w:szCs w:val="22"/>
          <w:lang w:val="en-US"/>
        </w:rPr>
        <w:t># ** Works with any motor that outputs angular rotation</w:t>
      </w:r>
    </w:p>
    <w:p w14:paraId="2DA87EFA" w14:textId="77777777" w:rsidR="00E30B62" w:rsidRPr="00FC001F" w:rsidRDefault="00E30B62" w:rsidP="00FC001F">
      <w:pPr>
        <w:pStyle w:val="thesis-bodytext"/>
        <w:spacing w:line="240" w:lineRule="auto"/>
        <w:rPr>
          <w:sz w:val="22"/>
          <w:szCs w:val="22"/>
          <w:lang w:val="en-US"/>
        </w:rPr>
      </w:pPr>
      <w:r w:rsidRPr="00FC001F">
        <w:rPr>
          <w:sz w:val="22"/>
          <w:szCs w:val="22"/>
          <w:lang w:val="en-US"/>
        </w:rPr>
        <w:t># ** and with any distance sensor (HC-SR04, VL53L0x,LIDAR)</w:t>
      </w:r>
    </w:p>
    <w:p w14:paraId="341BFF35"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311A6B8C" w14:textId="77777777" w:rsidR="00E30B62" w:rsidRPr="00FC001F" w:rsidRDefault="00E30B62" w:rsidP="00FC001F">
      <w:pPr>
        <w:pStyle w:val="thesis-bodytext"/>
        <w:spacing w:line="240" w:lineRule="auto"/>
        <w:rPr>
          <w:sz w:val="22"/>
          <w:szCs w:val="22"/>
          <w:lang w:val="en-US"/>
        </w:rPr>
      </w:pPr>
      <w:r w:rsidRPr="00FC001F">
        <w:rPr>
          <w:sz w:val="22"/>
          <w:szCs w:val="22"/>
          <w:lang w:val="en-US"/>
        </w:rPr>
        <w:t>import numpy as np</w:t>
      </w:r>
    </w:p>
    <w:p w14:paraId="5D9CA4C9" w14:textId="77777777" w:rsidR="00E30B62" w:rsidRPr="00FC001F" w:rsidRDefault="00E30B62" w:rsidP="00FC001F">
      <w:pPr>
        <w:pStyle w:val="thesis-bodytext"/>
        <w:spacing w:line="240" w:lineRule="auto"/>
        <w:rPr>
          <w:sz w:val="22"/>
          <w:szCs w:val="22"/>
          <w:lang w:val="en-US"/>
        </w:rPr>
      </w:pPr>
      <w:r w:rsidRPr="00FC001F">
        <w:rPr>
          <w:sz w:val="22"/>
          <w:szCs w:val="22"/>
          <w:lang w:val="en-US"/>
        </w:rPr>
        <w:t>import matplotlib</w:t>
      </w:r>
    </w:p>
    <w:p w14:paraId="5D6AA56F" w14:textId="77777777" w:rsidR="00E30B62" w:rsidRPr="00FC001F" w:rsidRDefault="00E30B62" w:rsidP="00FC001F">
      <w:pPr>
        <w:pStyle w:val="thesis-bodytext"/>
        <w:spacing w:line="240" w:lineRule="auto"/>
        <w:rPr>
          <w:sz w:val="22"/>
          <w:szCs w:val="22"/>
          <w:lang w:val="en-US"/>
        </w:rPr>
      </w:pPr>
    </w:p>
    <w:p w14:paraId="5F597B2C" w14:textId="77777777" w:rsidR="00E30B62" w:rsidRPr="00FC001F" w:rsidRDefault="00E30B62" w:rsidP="00FC001F">
      <w:pPr>
        <w:pStyle w:val="thesis-bodytext"/>
        <w:spacing w:line="240" w:lineRule="auto"/>
        <w:rPr>
          <w:sz w:val="22"/>
          <w:szCs w:val="22"/>
          <w:lang w:val="en-US"/>
        </w:rPr>
      </w:pPr>
      <w:r w:rsidRPr="00FC001F">
        <w:rPr>
          <w:sz w:val="22"/>
          <w:szCs w:val="22"/>
          <w:lang w:val="en-US"/>
        </w:rPr>
        <w:t>matplotlib.use('TkAgg')</w:t>
      </w:r>
    </w:p>
    <w:p w14:paraId="06D73DC0" w14:textId="77777777" w:rsidR="00E30B62" w:rsidRPr="00FC001F" w:rsidRDefault="00E30B62" w:rsidP="00FC001F">
      <w:pPr>
        <w:pStyle w:val="thesis-bodytext"/>
        <w:spacing w:line="240" w:lineRule="auto"/>
        <w:rPr>
          <w:sz w:val="22"/>
          <w:szCs w:val="22"/>
          <w:lang w:val="en-US"/>
        </w:rPr>
      </w:pPr>
      <w:r w:rsidRPr="00FC001F">
        <w:rPr>
          <w:sz w:val="22"/>
          <w:szCs w:val="22"/>
          <w:lang w:val="en-US"/>
        </w:rPr>
        <w:t>import matplotlib.pyplot as plt</w:t>
      </w:r>
    </w:p>
    <w:p w14:paraId="0A689E68" w14:textId="77777777" w:rsidR="00E30B62" w:rsidRPr="00FC001F" w:rsidRDefault="00E30B62" w:rsidP="00FC001F">
      <w:pPr>
        <w:pStyle w:val="thesis-bodytext"/>
        <w:spacing w:line="240" w:lineRule="auto"/>
        <w:rPr>
          <w:sz w:val="22"/>
          <w:szCs w:val="22"/>
          <w:lang w:val="en-US"/>
        </w:rPr>
      </w:pPr>
      <w:r w:rsidRPr="00FC001F">
        <w:rPr>
          <w:sz w:val="22"/>
          <w:szCs w:val="22"/>
          <w:lang w:val="en-US"/>
        </w:rPr>
        <w:t>from matplotlib.widgets import Button</w:t>
      </w:r>
    </w:p>
    <w:p w14:paraId="6A91C356" w14:textId="77777777" w:rsidR="00E30B62" w:rsidRPr="00FC001F" w:rsidRDefault="00E30B62" w:rsidP="00FC001F">
      <w:pPr>
        <w:pStyle w:val="thesis-bodytext"/>
        <w:spacing w:line="240" w:lineRule="auto"/>
        <w:rPr>
          <w:sz w:val="22"/>
          <w:szCs w:val="22"/>
          <w:lang w:val="en-US"/>
        </w:rPr>
      </w:pPr>
      <w:r w:rsidRPr="00FC001F">
        <w:rPr>
          <w:sz w:val="22"/>
          <w:szCs w:val="22"/>
          <w:lang w:val="en-US"/>
        </w:rPr>
        <w:t>import serial,sys,glob</w:t>
      </w:r>
    </w:p>
    <w:p w14:paraId="74FFA5FC" w14:textId="77777777" w:rsidR="00E30B62" w:rsidRPr="00FC001F" w:rsidRDefault="00E30B62" w:rsidP="00FC001F">
      <w:pPr>
        <w:pStyle w:val="thesis-bodytext"/>
        <w:spacing w:line="240" w:lineRule="auto"/>
        <w:rPr>
          <w:sz w:val="22"/>
          <w:szCs w:val="22"/>
          <w:lang w:val="en-US"/>
        </w:rPr>
      </w:pPr>
      <w:r w:rsidRPr="00FC001F">
        <w:rPr>
          <w:sz w:val="22"/>
          <w:szCs w:val="22"/>
          <w:lang w:val="en-US"/>
        </w:rPr>
        <w:t>import serial.tools.list_ports as COMs</w:t>
      </w:r>
    </w:p>
    <w:p w14:paraId="0E8FBC65" w14:textId="77777777" w:rsidR="00E30B62" w:rsidRPr="00FC001F" w:rsidRDefault="00E30B62" w:rsidP="00FC001F">
      <w:pPr>
        <w:pStyle w:val="thesis-bodytext"/>
        <w:spacing w:line="240" w:lineRule="auto"/>
        <w:rPr>
          <w:sz w:val="22"/>
          <w:szCs w:val="22"/>
          <w:lang w:val="en-US"/>
        </w:rPr>
      </w:pPr>
    </w:p>
    <w:p w14:paraId="3B3B2E4E"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686C4857"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1D2021ED"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74C23F49" w14:textId="77777777" w:rsidR="00E30B62" w:rsidRPr="00FC001F" w:rsidRDefault="00E30B62" w:rsidP="00FC001F">
      <w:pPr>
        <w:pStyle w:val="thesis-bodytext"/>
        <w:spacing w:line="240" w:lineRule="auto"/>
        <w:rPr>
          <w:sz w:val="22"/>
          <w:szCs w:val="22"/>
          <w:lang w:val="en-US"/>
        </w:rPr>
      </w:pPr>
      <w:r w:rsidRPr="00FC001F">
        <w:rPr>
          <w:sz w:val="22"/>
          <w:szCs w:val="22"/>
          <w:lang w:val="en-US"/>
        </w:rPr>
        <w:t># Find Arudino ports, select one, then start communication with it</w:t>
      </w:r>
    </w:p>
    <w:p w14:paraId="5B02CA94"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152281BC"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67D7C756" w14:textId="77777777" w:rsidR="00E30B62" w:rsidRPr="00FC001F" w:rsidRDefault="00E30B62" w:rsidP="00FC001F">
      <w:pPr>
        <w:pStyle w:val="thesis-bodytext"/>
        <w:spacing w:line="240" w:lineRule="auto"/>
        <w:rPr>
          <w:sz w:val="22"/>
          <w:szCs w:val="22"/>
          <w:lang w:val="en-US"/>
        </w:rPr>
      </w:pPr>
      <w:r w:rsidRPr="00FC001F">
        <w:rPr>
          <w:sz w:val="22"/>
          <w:szCs w:val="22"/>
          <w:lang w:val="en-US"/>
        </w:rPr>
        <w:t>def port_search():</w:t>
      </w:r>
    </w:p>
    <w:p w14:paraId="5C07175D"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xml:space="preserve">    if sys.platform.startswith('win'):  # Windows</w:t>
      </w:r>
    </w:p>
    <w:p w14:paraId="171844E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ports = ['COM{0:1.0f}'.format(ii) for ii in range(1, 256)]</w:t>
      </w:r>
    </w:p>
    <w:p w14:paraId="1918C80F"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elif sys.platform.startswith('linux') or sys.platform.startswith('cygwin'):</w:t>
      </w:r>
    </w:p>
    <w:p w14:paraId="66BFB55F"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ports = glob.glob('/dev/tty[A-Za-z]*')</w:t>
      </w:r>
    </w:p>
    <w:p w14:paraId="639DFA1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elif sys.platform.startswith('darwin'):  # MAC</w:t>
      </w:r>
    </w:p>
    <w:p w14:paraId="3E912D5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ports = glob.glob('/dev/tty.*')</w:t>
      </w:r>
    </w:p>
    <w:p w14:paraId="628601C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else:</w:t>
      </w:r>
    </w:p>
    <w:p w14:paraId="4A001E7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raise EnvironmentError('Machine Not pyserial Compatible')</w:t>
      </w:r>
    </w:p>
    <w:p w14:paraId="019CB064" w14:textId="77777777" w:rsidR="00E30B62" w:rsidRPr="00FC001F" w:rsidRDefault="00E30B62" w:rsidP="00FC001F">
      <w:pPr>
        <w:pStyle w:val="thesis-bodytext"/>
        <w:spacing w:line="240" w:lineRule="auto"/>
        <w:rPr>
          <w:sz w:val="22"/>
          <w:szCs w:val="22"/>
          <w:lang w:val="en-US"/>
        </w:rPr>
      </w:pPr>
    </w:p>
    <w:p w14:paraId="7327AFE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arduinos = []</w:t>
      </w:r>
    </w:p>
    <w:p w14:paraId="549477B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for port in ports:  # loop through to determine if accessible</w:t>
      </w:r>
    </w:p>
    <w:p w14:paraId="5EC1159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len(port.split('Bluetooth')) &gt; 1:</w:t>
      </w:r>
    </w:p>
    <w:p w14:paraId="3065726F"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continue</w:t>
      </w:r>
    </w:p>
    <w:p w14:paraId="3EE3D17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try:</w:t>
      </w:r>
    </w:p>
    <w:p w14:paraId="44E84EA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 = serial.Serial(port)</w:t>
      </w:r>
    </w:p>
    <w:p w14:paraId="1F1D1C0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ser.close()</w:t>
      </w:r>
    </w:p>
    <w:p w14:paraId="3AC9127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arduinos.append(port)  # if we can open it, consider it an arduino</w:t>
      </w:r>
    </w:p>
    <w:p w14:paraId="4ED5EB2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except (OSError, serial.SerialException):</w:t>
      </w:r>
    </w:p>
    <w:p w14:paraId="7FAABFB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pass</w:t>
      </w:r>
    </w:p>
    <w:p w14:paraId="548977B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return arduinos</w:t>
      </w:r>
    </w:p>
    <w:p w14:paraId="38C29626" w14:textId="77777777" w:rsidR="00E30B62" w:rsidRPr="00FC001F" w:rsidRDefault="00E30B62" w:rsidP="00FC001F">
      <w:pPr>
        <w:pStyle w:val="thesis-bodytext"/>
        <w:spacing w:line="240" w:lineRule="auto"/>
        <w:rPr>
          <w:sz w:val="22"/>
          <w:szCs w:val="22"/>
          <w:lang w:val="en-US"/>
        </w:rPr>
      </w:pPr>
    </w:p>
    <w:p w14:paraId="1C071483" w14:textId="77777777" w:rsidR="00E30B62" w:rsidRPr="00FC001F" w:rsidRDefault="00E30B62" w:rsidP="00FC001F">
      <w:pPr>
        <w:pStyle w:val="thesis-bodytext"/>
        <w:spacing w:line="240" w:lineRule="auto"/>
        <w:rPr>
          <w:sz w:val="22"/>
          <w:szCs w:val="22"/>
          <w:lang w:val="en-US"/>
        </w:rPr>
      </w:pPr>
    </w:p>
    <w:p w14:paraId="56AA9DDC" w14:textId="77777777" w:rsidR="00E30B62" w:rsidRPr="00FC001F" w:rsidRDefault="00E30B62" w:rsidP="00FC001F">
      <w:pPr>
        <w:pStyle w:val="thesis-bodytext"/>
        <w:spacing w:line="240" w:lineRule="auto"/>
        <w:rPr>
          <w:sz w:val="22"/>
          <w:szCs w:val="22"/>
          <w:lang w:val="en-US"/>
        </w:rPr>
      </w:pPr>
      <w:r w:rsidRPr="00FC001F">
        <w:rPr>
          <w:sz w:val="22"/>
          <w:szCs w:val="22"/>
          <w:lang w:val="en-US"/>
        </w:rPr>
        <w:t>arduino_ports = port_search()</w:t>
      </w:r>
    </w:p>
    <w:p w14:paraId="6A76EA92" w14:textId="77777777" w:rsidR="00E30B62" w:rsidRPr="00FC001F" w:rsidRDefault="00E30B62" w:rsidP="00FC001F">
      <w:pPr>
        <w:pStyle w:val="thesis-bodytext"/>
        <w:spacing w:line="240" w:lineRule="auto"/>
        <w:rPr>
          <w:sz w:val="22"/>
          <w:szCs w:val="22"/>
          <w:lang w:val="en-US"/>
        </w:rPr>
      </w:pPr>
      <w:r w:rsidRPr="00FC001F">
        <w:rPr>
          <w:sz w:val="22"/>
          <w:szCs w:val="22"/>
          <w:lang w:val="en-US"/>
        </w:rPr>
        <w:t>ser = serial.Serial(arduino_ports[0], baudrate=115200)  # match baud on Arduino</w:t>
      </w:r>
    </w:p>
    <w:p w14:paraId="6F11C139" w14:textId="77777777" w:rsidR="00E30B62" w:rsidRPr="00FC001F" w:rsidRDefault="00E30B62" w:rsidP="00FC001F">
      <w:pPr>
        <w:pStyle w:val="thesis-bodytext"/>
        <w:spacing w:line="240" w:lineRule="auto"/>
        <w:rPr>
          <w:sz w:val="22"/>
          <w:szCs w:val="22"/>
          <w:lang w:val="en-US"/>
        </w:rPr>
      </w:pPr>
      <w:r w:rsidRPr="00FC001F">
        <w:rPr>
          <w:sz w:val="22"/>
          <w:szCs w:val="22"/>
          <w:lang w:val="en-US"/>
        </w:rPr>
        <w:t>ser.flush()  # clear the port</w:t>
      </w:r>
    </w:p>
    <w:p w14:paraId="172E8DE9"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7006F431"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55D2DFC1"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Start the interactive plotting tool and</w:t>
      </w:r>
    </w:p>
    <w:p w14:paraId="15DED4CB" w14:textId="77777777" w:rsidR="00E30B62" w:rsidRPr="00FC001F" w:rsidRDefault="00E30B62" w:rsidP="00FC001F">
      <w:pPr>
        <w:pStyle w:val="thesis-bodytext"/>
        <w:spacing w:line="240" w:lineRule="auto"/>
        <w:rPr>
          <w:sz w:val="22"/>
          <w:szCs w:val="22"/>
          <w:lang w:val="en-US"/>
        </w:rPr>
      </w:pPr>
      <w:r w:rsidRPr="00FC001F">
        <w:rPr>
          <w:sz w:val="22"/>
          <w:szCs w:val="22"/>
          <w:lang w:val="en-US"/>
        </w:rPr>
        <w:t># plot 180 degrees with dummy data to start</w:t>
      </w:r>
    </w:p>
    <w:p w14:paraId="209635E2"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3D9DD32D"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6ABB4867" w14:textId="77777777" w:rsidR="00E30B62" w:rsidRPr="00FC001F" w:rsidRDefault="00E30B62" w:rsidP="00FC001F">
      <w:pPr>
        <w:pStyle w:val="thesis-bodytext"/>
        <w:spacing w:line="240" w:lineRule="auto"/>
        <w:rPr>
          <w:sz w:val="22"/>
          <w:szCs w:val="22"/>
          <w:lang w:val="en-US"/>
        </w:rPr>
      </w:pPr>
      <w:r w:rsidRPr="00FC001F">
        <w:rPr>
          <w:sz w:val="22"/>
          <w:szCs w:val="22"/>
          <w:lang w:val="en-US"/>
        </w:rPr>
        <w:t>fig = plt.figure(facecolor='k')</w:t>
      </w:r>
    </w:p>
    <w:p w14:paraId="2DD57634" w14:textId="77777777" w:rsidR="00E30B62" w:rsidRPr="00FC001F" w:rsidRDefault="00E30B62" w:rsidP="00FC001F">
      <w:pPr>
        <w:pStyle w:val="thesis-bodytext"/>
        <w:spacing w:line="240" w:lineRule="auto"/>
        <w:rPr>
          <w:sz w:val="22"/>
          <w:szCs w:val="22"/>
          <w:lang w:val="en-US"/>
        </w:rPr>
      </w:pPr>
      <w:r w:rsidRPr="00FC001F">
        <w:rPr>
          <w:sz w:val="22"/>
          <w:szCs w:val="22"/>
          <w:lang w:val="en-US"/>
        </w:rPr>
        <w:t>win = fig.canvas.manager.window  # figure window</w:t>
      </w:r>
    </w:p>
    <w:p w14:paraId="71247A1C" w14:textId="77777777" w:rsidR="00E30B62" w:rsidRPr="00FC001F" w:rsidRDefault="00E30B62" w:rsidP="00FC001F">
      <w:pPr>
        <w:pStyle w:val="thesis-bodytext"/>
        <w:spacing w:line="240" w:lineRule="auto"/>
        <w:rPr>
          <w:sz w:val="22"/>
          <w:szCs w:val="22"/>
          <w:lang w:val="en-US"/>
        </w:rPr>
      </w:pPr>
      <w:r w:rsidRPr="00FC001F">
        <w:rPr>
          <w:sz w:val="22"/>
          <w:szCs w:val="22"/>
          <w:lang w:val="en-US"/>
        </w:rPr>
        <w:t>screen_res = win.wm_maxsize()  # used for window formatting later</w:t>
      </w:r>
    </w:p>
    <w:p w14:paraId="1F6D807B" w14:textId="77777777" w:rsidR="00E30B62" w:rsidRPr="00FC001F" w:rsidRDefault="00E30B62" w:rsidP="00FC001F">
      <w:pPr>
        <w:pStyle w:val="thesis-bodytext"/>
        <w:spacing w:line="240" w:lineRule="auto"/>
        <w:rPr>
          <w:sz w:val="22"/>
          <w:szCs w:val="22"/>
          <w:lang w:val="en-US"/>
        </w:rPr>
      </w:pPr>
      <w:r w:rsidRPr="00FC001F">
        <w:rPr>
          <w:sz w:val="22"/>
          <w:szCs w:val="22"/>
          <w:lang w:val="en-US"/>
        </w:rPr>
        <w:t>dpi = 150.0  # figure resolution</w:t>
      </w:r>
    </w:p>
    <w:p w14:paraId="46E6AF59" w14:textId="77777777" w:rsidR="00E30B62" w:rsidRPr="00FC001F" w:rsidRDefault="00E30B62" w:rsidP="00FC001F">
      <w:pPr>
        <w:pStyle w:val="thesis-bodytext"/>
        <w:spacing w:line="240" w:lineRule="auto"/>
        <w:rPr>
          <w:sz w:val="22"/>
          <w:szCs w:val="22"/>
          <w:lang w:val="en-US"/>
        </w:rPr>
      </w:pPr>
      <w:r w:rsidRPr="00FC001F">
        <w:rPr>
          <w:sz w:val="22"/>
          <w:szCs w:val="22"/>
          <w:lang w:val="en-US"/>
        </w:rPr>
        <w:t>fig.set_dpi(dpi)  # set figure resolution</w:t>
      </w:r>
    </w:p>
    <w:p w14:paraId="1AE1B9CF" w14:textId="77777777" w:rsidR="00E30B62" w:rsidRPr="00FC001F" w:rsidRDefault="00E30B62" w:rsidP="00FC001F">
      <w:pPr>
        <w:pStyle w:val="thesis-bodytext"/>
        <w:spacing w:line="240" w:lineRule="auto"/>
        <w:rPr>
          <w:sz w:val="22"/>
          <w:szCs w:val="22"/>
          <w:lang w:val="en-US"/>
        </w:rPr>
      </w:pPr>
    </w:p>
    <w:p w14:paraId="60A1F0D2" w14:textId="77777777" w:rsidR="00E30B62" w:rsidRPr="00FC001F" w:rsidRDefault="00E30B62" w:rsidP="00FC001F">
      <w:pPr>
        <w:pStyle w:val="thesis-bodytext"/>
        <w:spacing w:line="240" w:lineRule="auto"/>
        <w:rPr>
          <w:sz w:val="22"/>
          <w:szCs w:val="22"/>
          <w:lang w:val="en-US"/>
        </w:rPr>
      </w:pPr>
      <w:r w:rsidRPr="00FC001F">
        <w:rPr>
          <w:sz w:val="22"/>
          <w:szCs w:val="22"/>
          <w:lang w:val="en-US"/>
        </w:rPr>
        <w:t># polar plot attributes and initial conditions</w:t>
      </w:r>
    </w:p>
    <w:p w14:paraId="3FA09217" w14:textId="77777777" w:rsidR="00E30B62" w:rsidRPr="00FC001F" w:rsidRDefault="00E30B62" w:rsidP="00FC001F">
      <w:pPr>
        <w:pStyle w:val="thesis-bodytext"/>
        <w:spacing w:line="240" w:lineRule="auto"/>
        <w:rPr>
          <w:sz w:val="22"/>
          <w:szCs w:val="22"/>
          <w:lang w:val="en-US"/>
        </w:rPr>
      </w:pPr>
      <w:r w:rsidRPr="00FC001F">
        <w:rPr>
          <w:sz w:val="22"/>
          <w:szCs w:val="22"/>
          <w:lang w:val="en-US"/>
        </w:rPr>
        <w:t>ax = fig.add_subplot(111, polar=True, facecolor='#006d70')</w:t>
      </w:r>
    </w:p>
    <w:p w14:paraId="0E11421E" w14:textId="77777777" w:rsidR="00E30B62" w:rsidRPr="00FC001F" w:rsidRDefault="00E30B62" w:rsidP="00FC001F">
      <w:pPr>
        <w:pStyle w:val="thesis-bodytext"/>
        <w:spacing w:line="240" w:lineRule="auto"/>
        <w:rPr>
          <w:sz w:val="22"/>
          <w:szCs w:val="22"/>
          <w:lang w:val="en-US"/>
        </w:rPr>
      </w:pPr>
      <w:r w:rsidRPr="00FC001F">
        <w:rPr>
          <w:sz w:val="22"/>
          <w:szCs w:val="22"/>
          <w:lang w:val="en-US"/>
        </w:rPr>
        <w:t>ax.set_position([-0.05, -0.05, 1.1, 1.05])</w:t>
      </w:r>
    </w:p>
    <w:p w14:paraId="4722307F" w14:textId="77777777" w:rsidR="00E30B62" w:rsidRPr="00FC001F" w:rsidRDefault="00E30B62" w:rsidP="00FC001F">
      <w:pPr>
        <w:pStyle w:val="thesis-bodytext"/>
        <w:spacing w:line="240" w:lineRule="auto"/>
        <w:rPr>
          <w:sz w:val="22"/>
          <w:szCs w:val="22"/>
          <w:lang w:val="en-US"/>
        </w:rPr>
      </w:pPr>
      <w:r w:rsidRPr="00FC001F">
        <w:rPr>
          <w:sz w:val="22"/>
          <w:szCs w:val="22"/>
          <w:lang w:val="en-US"/>
        </w:rPr>
        <w:t>r_max = 180.0  # can change this based on range of sensor</w:t>
      </w:r>
    </w:p>
    <w:p w14:paraId="05AB4970" w14:textId="77777777" w:rsidR="00E30B62" w:rsidRPr="00FC001F" w:rsidRDefault="00E30B62" w:rsidP="00FC001F">
      <w:pPr>
        <w:pStyle w:val="thesis-bodytext"/>
        <w:spacing w:line="240" w:lineRule="auto"/>
        <w:rPr>
          <w:sz w:val="22"/>
          <w:szCs w:val="22"/>
          <w:lang w:val="en-US"/>
        </w:rPr>
      </w:pPr>
      <w:r w:rsidRPr="00FC001F">
        <w:rPr>
          <w:sz w:val="22"/>
          <w:szCs w:val="22"/>
          <w:lang w:val="en-US"/>
        </w:rPr>
        <w:t>ax.set_ylim([0.0, r_max])  # range of distances to show</w:t>
      </w:r>
    </w:p>
    <w:p w14:paraId="172D043D" w14:textId="77777777" w:rsidR="00E30B62" w:rsidRPr="00FC001F" w:rsidRDefault="00E30B62" w:rsidP="00FC001F">
      <w:pPr>
        <w:pStyle w:val="thesis-bodytext"/>
        <w:spacing w:line="240" w:lineRule="auto"/>
        <w:rPr>
          <w:sz w:val="22"/>
          <w:szCs w:val="22"/>
          <w:lang w:val="en-US"/>
        </w:rPr>
      </w:pPr>
      <w:r w:rsidRPr="00FC001F">
        <w:rPr>
          <w:sz w:val="22"/>
          <w:szCs w:val="22"/>
          <w:lang w:val="en-US"/>
        </w:rPr>
        <w:t>ax.set_xlim([0.0, np.pi])  # limited by the servo span (0-180 deg)</w:t>
      </w:r>
    </w:p>
    <w:p w14:paraId="350854A1" w14:textId="77777777" w:rsidR="00E30B62" w:rsidRPr="00FC001F" w:rsidRDefault="00E30B62" w:rsidP="00FC001F">
      <w:pPr>
        <w:pStyle w:val="thesis-bodytext"/>
        <w:spacing w:line="240" w:lineRule="auto"/>
        <w:rPr>
          <w:sz w:val="22"/>
          <w:szCs w:val="22"/>
          <w:lang w:val="en-US"/>
        </w:rPr>
      </w:pPr>
      <w:r w:rsidRPr="00FC001F">
        <w:rPr>
          <w:sz w:val="22"/>
          <w:szCs w:val="22"/>
          <w:lang w:val="en-US"/>
        </w:rPr>
        <w:t>ax.tick_params(axis='both', colors='w')</w:t>
      </w:r>
    </w:p>
    <w:p w14:paraId="1BA36E5F" w14:textId="77777777" w:rsidR="00E30B62" w:rsidRPr="00FC001F" w:rsidRDefault="00E30B62" w:rsidP="00FC001F">
      <w:pPr>
        <w:pStyle w:val="thesis-bodytext"/>
        <w:spacing w:line="240" w:lineRule="auto"/>
        <w:rPr>
          <w:sz w:val="22"/>
          <w:szCs w:val="22"/>
          <w:lang w:val="en-US"/>
        </w:rPr>
      </w:pPr>
      <w:r w:rsidRPr="00FC001F">
        <w:rPr>
          <w:sz w:val="22"/>
          <w:szCs w:val="22"/>
          <w:lang w:val="en-US"/>
        </w:rPr>
        <w:t>ax.grid(color='w', alpha=0.5)  # grid color</w:t>
      </w:r>
    </w:p>
    <w:p w14:paraId="67CDE9BB" w14:textId="77777777" w:rsidR="00E30B62" w:rsidRPr="00FC001F" w:rsidRDefault="00E30B62" w:rsidP="00FC001F">
      <w:pPr>
        <w:pStyle w:val="thesis-bodytext"/>
        <w:spacing w:line="240" w:lineRule="auto"/>
        <w:rPr>
          <w:sz w:val="22"/>
          <w:szCs w:val="22"/>
          <w:lang w:val="en-US"/>
        </w:rPr>
      </w:pPr>
      <w:r w:rsidRPr="00FC001F">
        <w:rPr>
          <w:sz w:val="22"/>
          <w:szCs w:val="22"/>
          <w:lang w:val="en-US"/>
        </w:rPr>
        <w:t>ax.set_rticks(np.linspace(0.0, r_max, 11))  # show 5 different distances</w:t>
      </w:r>
    </w:p>
    <w:p w14:paraId="618CA61D" w14:textId="77777777" w:rsidR="00E30B62" w:rsidRPr="00FC001F" w:rsidRDefault="00E30B62" w:rsidP="00FC001F">
      <w:pPr>
        <w:pStyle w:val="thesis-bodytext"/>
        <w:spacing w:line="240" w:lineRule="auto"/>
        <w:rPr>
          <w:sz w:val="22"/>
          <w:szCs w:val="22"/>
          <w:lang w:val="en-US"/>
        </w:rPr>
      </w:pPr>
      <w:r w:rsidRPr="00FC001F">
        <w:rPr>
          <w:sz w:val="22"/>
          <w:szCs w:val="22"/>
          <w:lang w:val="en-US"/>
        </w:rPr>
        <w:t>ax.set_thetagrids(np.linspace(0.0, 180.0, 18))  # show 10 angles</w:t>
      </w:r>
    </w:p>
    <w:p w14:paraId="6BCD980D" w14:textId="77777777" w:rsidR="00E30B62" w:rsidRPr="00FC001F" w:rsidRDefault="00E30B62" w:rsidP="00FC001F">
      <w:pPr>
        <w:pStyle w:val="thesis-bodytext"/>
        <w:spacing w:line="240" w:lineRule="auto"/>
        <w:rPr>
          <w:sz w:val="22"/>
          <w:szCs w:val="22"/>
          <w:lang w:val="en-US"/>
        </w:rPr>
      </w:pPr>
      <w:r w:rsidRPr="00FC001F">
        <w:rPr>
          <w:sz w:val="22"/>
          <w:szCs w:val="22"/>
          <w:lang w:val="en-US"/>
        </w:rPr>
        <w:t>angles = np.arange(0, 181, 1)  # 0 - 180 degrees</w:t>
      </w:r>
    </w:p>
    <w:p w14:paraId="494F0BAE" w14:textId="77777777" w:rsidR="00E30B62" w:rsidRPr="00FC001F" w:rsidRDefault="00E30B62" w:rsidP="00FC001F">
      <w:pPr>
        <w:pStyle w:val="thesis-bodytext"/>
        <w:spacing w:line="240" w:lineRule="auto"/>
        <w:rPr>
          <w:sz w:val="22"/>
          <w:szCs w:val="22"/>
          <w:lang w:val="en-US"/>
        </w:rPr>
      </w:pPr>
      <w:r w:rsidRPr="00FC001F">
        <w:rPr>
          <w:sz w:val="22"/>
          <w:szCs w:val="22"/>
          <w:lang w:val="en-US"/>
        </w:rPr>
        <w:t>theta = angles * (np.pi / 180.0)  # to radians</w:t>
      </w:r>
    </w:p>
    <w:p w14:paraId="787FEDB2" w14:textId="77777777" w:rsidR="00E30B62" w:rsidRPr="00FC001F" w:rsidRDefault="00E30B62" w:rsidP="00FC001F">
      <w:pPr>
        <w:pStyle w:val="thesis-bodytext"/>
        <w:spacing w:line="240" w:lineRule="auto"/>
        <w:rPr>
          <w:sz w:val="22"/>
          <w:szCs w:val="22"/>
          <w:lang w:val="en-US"/>
        </w:rPr>
      </w:pPr>
      <w:r w:rsidRPr="00FC001F">
        <w:rPr>
          <w:sz w:val="22"/>
          <w:szCs w:val="22"/>
          <w:lang w:val="en-US"/>
        </w:rPr>
        <w:t>dists = np.ones((len(angles),))  # dummy distances until real data comes in</w:t>
      </w:r>
    </w:p>
    <w:p w14:paraId="5ECEBD8C" w14:textId="77777777" w:rsidR="00E30B62" w:rsidRPr="00FC001F" w:rsidRDefault="00E30B62" w:rsidP="00FC001F">
      <w:pPr>
        <w:pStyle w:val="thesis-bodytext"/>
        <w:spacing w:line="240" w:lineRule="auto"/>
        <w:rPr>
          <w:sz w:val="22"/>
          <w:szCs w:val="22"/>
          <w:lang w:val="en-US"/>
        </w:rPr>
      </w:pPr>
      <w:r w:rsidRPr="00FC001F">
        <w:rPr>
          <w:sz w:val="22"/>
          <w:szCs w:val="22"/>
          <w:lang w:val="en-US"/>
        </w:rPr>
        <w:t>pols, = ax.plot([], linestyle='', marker='o', markerfacecolor='w',</w:t>
      </w:r>
    </w:p>
    <w:p w14:paraId="3C4A95AD"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markeredgecolor='#EFEFEF', markeredgewidth=1.0,</w:t>
      </w:r>
    </w:p>
    <w:p w14:paraId="145CE45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markersize=7.0, alpha=0.9)  # dots for radar points</w:t>
      </w:r>
    </w:p>
    <w:p w14:paraId="4AAFC26E" w14:textId="77777777" w:rsidR="00E30B62" w:rsidRPr="00FC001F" w:rsidRDefault="00E30B62" w:rsidP="00FC001F">
      <w:pPr>
        <w:pStyle w:val="thesis-bodytext"/>
        <w:spacing w:line="240" w:lineRule="auto"/>
        <w:rPr>
          <w:sz w:val="22"/>
          <w:szCs w:val="22"/>
          <w:lang w:val="en-US"/>
        </w:rPr>
      </w:pPr>
      <w:r w:rsidRPr="00FC001F">
        <w:rPr>
          <w:sz w:val="22"/>
          <w:szCs w:val="22"/>
          <w:lang w:val="en-US"/>
        </w:rPr>
        <w:t>line1, = ax.plot([], color='w',</w:t>
      </w:r>
    </w:p>
    <w:p w14:paraId="53C2C8FB"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xml:space="preserve">                 linewidth=4.0)  # sweeping arm plot</w:t>
      </w:r>
    </w:p>
    <w:p w14:paraId="72A528E9" w14:textId="77777777" w:rsidR="00E30B62" w:rsidRPr="00FC001F" w:rsidRDefault="00E30B62" w:rsidP="00FC001F">
      <w:pPr>
        <w:pStyle w:val="thesis-bodytext"/>
        <w:spacing w:line="240" w:lineRule="auto"/>
        <w:rPr>
          <w:sz w:val="22"/>
          <w:szCs w:val="22"/>
          <w:lang w:val="en-US"/>
        </w:rPr>
      </w:pPr>
    </w:p>
    <w:p w14:paraId="451F69C8" w14:textId="77777777" w:rsidR="00E30B62" w:rsidRPr="00FC001F" w:rsidRDefault="00E30B62" w:rsidP="00FC001F">
      <w:pPr>
        <w:pStyle w:val="thesis-bodytext"/>
        <w:spacing w:line="240" w:lineRule="auto"/>
        <w:rPr>
          <w:sz w:val="22"/>
          <w:szCs w:val="22"/>
          <w:lang w:val="en-US"/>
        </w:rPr>
      </w:pPr>
      <w:r w:rsidRPr="00FC001F">
        <w:rPr>
          <w:sz w:val="22"/>
          <w:szCs w:val="22"/>
          <w:lang w:val="en-US"/>
        </w:rPr>
        <w:t># figure presentation adjustments</w:t>
      </w:r>
    </w:p>
    <w:p w14:paraId="6129F027" w14:textId="77777777" w:rsidR="00E30B62" w:rsidRPr="00FC001F" w:rsidRDefault="00E30B62" w:rsidP="00FC001F">
      <w:pPr>
        <w:pStyle w:val="thesis-bodytext"/>
        <w:spacing w:line="240" w:lineRule="auto"/>
        <w:rPr>
          <w:sz w:val="22"/>
          <w:szCs w:val="22"/>
          <w:lang w:val="en-US"/>
        </w:rPr>
      </w:pPr>
      <w:r w:rsidRPr="00FC001F">
        <w:rPr>
          <w:sz w:val="22"/>
          <w:szCs w:val="22"/>
          <w:lang w:val="en-US"/>
        </w:rPr>
        <w:t>fig.set_size_inches(0.96 * (screen_res[0] / dpi), 0.96 * (screen_res[1] / dpi))</w:t>
      </w:r>
    </w:p>
    <w:p w14:paraId="20EEE17C" w14:textId="77777777" w:rsidR="00E30B62" w:rsidRPr="00FC001F" w:rsidRDefault="00E30B62" w:rsidP="00FC001F">
      <w:pPr>
        <w:pStyle w:val="thesis-bodytext"/>
        <w:spacing w:line="240" w:lineRule="auto"/>
        <w:rPr>
          <w:sz w:val="22"/>
          <w:szCs w:val="22"/>
          <w:lang w:val="en-US"/>
        </w:rPr>
      </w:pPr>
      <w:r w:rsidRPr="00FC001F">
        <w:rPr>
          <w:sz w:val="22"/>
          <w:szCs w:val="22"/>
          <w:lang w:val="en-US"/>
        </w:rPr>
        <w:t>plot_res = fig.get_window_extent().bounds  # window extent for centering</w:t>
      </w:r>
    </w:p>
    <w:p w14:paraId="074D194F" w14:textId="77777777" w:rsidR="00E30B62" w:rsidRPr="00FC001F" w:rsidRDefault="00E30B62" w:rsidP="00FC001F">
      <w:pPr>
        <w:pStyle w:val="thesis-bodytext"/>
        <w:spacing w:line="240" w:lineRule="auto"/>
        <w:rPr>
          <w:sz w:val="22"/>
          <w:szCs w:val="22"/>
          <w:lang w:val="en-US"/>
        </w:rPr>
      </w:pPr>
      <w:r w:rsidRPr="00FC001F">
        <w:rPr>
          <w:sz w:val="22"/>
          <w:szCs w:val="22"/>
          <w:lang w:val="en-US"/>
        </w:rPr>
        <w:t>win.wm_geometry('+{0:1.0f}+{1:1.0f}'. \</w:t>
      </w:r>
    </w:p>
    <w:p w14:paraId="33D0953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format((screen_res[0] / 2.0) - (plot_res[2] / 2.0),</w:t>
      </w:r>
    </w:p>
    <w:p w14:paraId="63F9043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(screen_res[1] / 2.0) - (plot_res[3] / 2.0)))  # centering plot</w:t>
      </w:r>
    </w:p>
    <w:p w14:paraId="6323BCBF" w14:textId="77777777" w:rsidR="00E30B62" w:rsidRPr="00FC001F" w:rsidRDefault="00E30B62" w:rsidP="00FC001F">
      <w:pPr>
        <w:pStyle w:val="thesis-bodytext"/>
        <w:spacing w:line="240" w:lineRule="auto"/>
        <w:rPr>
          <w:sz w:val="22"/>
          <w:szCs w:val="22"/>
          <w:lang w:val="en-US"/>
        </w:rPr>
      </w:pPr>
      <w:r w:rsidRPr="00FC001F">
        <w:rPr>
          <w:sz w:val="22"/>
          <w:szCs w:val="22"/>
          <w:lang w:val="en-US"/>
        </w:rPr>
        <w:t>fig.canvas.toolbar.pack_forget()  # remove toolbar for clean presentation</w:t>
      </w:r>
    </w:p>
    <w:p w14:paraId="6D0CD482" w14:textId="77777777" w:rsidR="00E30B62" w:rsidRPr="00FC001F" w:rsidRDefault="00E30B62" w:rsidP="00FC001F">
      <w:pPr>
        <w:pStyle w:val="thesis-bodytext"/>
        <w:spacing w:line="240" w:lineRule="auto"/>
        <w:rPr>
          <w:sz w:val="22"/>
          <w:szCs w:val="22"/>
          <w:lang w:val="en-US"/>
        </w:rPr>
      </w:pPr>
      <w:r w:rsidRPr="00FC001F">
        <w:rPr>
          <w:sz w:val="22"/>
          <w:szCs w:val="22"/>
          <w:lang w:val="en-US"/>
        </w:rPr>
        <w:t>fig.canvas.manager.set_window_title('Project: Lidar Based Navigation &amp; Mapping')</w:t>
      </w:r>
    </w:p>
    <w:p w14:paraId="2041795D" w14:textId="77777777" w:rsidR="00E30B62" w:rsidRPr="00FC001F" w:rsidRDefault="00E30B62" w:rsidP="00FC001F">
      <w:pPr>
        <w:pStyle w:val="thesis-bodytext"/>
        <w:spacing w:line="240" w:lineRule="auto"/>
        <w:rPr>
          <w:sz w:val="22"/>
          <w:szCs w:val="22"/>
          <w:lang w:val="en-US"/>
        </w:rPr>
      </w:pPr>
    </w:p>
    <w:p w14:paraId="0AD99B1D" w14:textId="77777777" w:rsidR="00E30B62" w:rsidRPr="00FC001F" w:rsidRDefault="00E30B62" w:rsidP="00FC001F">
      <w:pPr>
        <w:pStyle w:val="thesis-bodytext"/>
        <w:spacing w:line="240" w:lineRule="auto"/>
        <w:rPr>
          <w:sz w:val="22"/>
          <w:szCs w:val="22"/>
          <w:lang w:val="en-US"/>
        </w:rPr>
      </w:pPr>
      <w:r w:rsidRPr="00FC001F">
        <w:rPr>
          <w:sz w:val="22"/>
          <w:szCs w:val="22"/>
          <w:lang w:val="en-US"/>
        </w:rPr>
        <w:t>fig.canvas.draw()  # draw before loop</w:t>
      </w:r>
    </w:p>
    <w:p w14:paraId="59204F19" w14:textId="77777777" w:rsidR="00E30B62" w:rsidRPr="00FC001F" w:rsidRDefault="00E30B62" w:rsidP="00FC001F">
      <w:pPr>
        <w:pStyle w:val="thesis-bodytext"/>
        <w:spacing w:line="240" w:lineRule="auto"/>
        <w:rPr>
          <w:sz w:val="22"/>
          <w:szCs w:val="22"/>
          <w:lang w:val="en-US"/>
        </w:rPr>
      </w:pPr>
      <w:r w:rsidRPr="00FC001F">
        <w:rPr>
          <w:sz w:val="22"/>
          <w:szCs w:val="22"/>
          <w:lang w:val="en-US"/>
        </w:rPr>
        <w:t>axbackground = fig.canvas.copy_from_bbox(ax.bbox)  # background to keep during loop</w:t>
      </w:r>
    </w:p>
    <w:p w14:paraId="47874853" w14:textId="77777777" w:rsidR="00E30B62" w:rsidRPr="00FC001F" w:rsidRDefault="00E30B62" w:rsidP="00FC001F">
      <w:pPr>
        <w:pStyle w:val="thesis-bodytext"/>
        <w:spacing w:line="240" w:lineRule="auto"/>
        <w:rPr>
          <w:sz w:val="22"/>
          <w:szCs w:val="22"/>
          <w:lang w:val="en-US"/>
        </w:rPr>
      </w:pPr>
    </w:p>
    <w:p w14:paraId="2BEE749E" w14:textId="77777777" w:rsidR="00E30B62" w:rsidRPr="00FC001F" w:rsidRDefault="00E30B62" w:rsidP="00FC001F">
      <w:pPr>
        <w:pStyle w:val="thesis-bodytext"/>
        <w:spacing w:line="240" w:lineRule="auto"/>
        <w:rPr>
          <w:sz w:val="22"/>
          <w:szCs w:val="22"/>
          <w:lang w:val="en-US"/>
        </w:rPr>
      </w:pPr>
    </w:p>
    <w:p w14:paraId="75FC8A6A"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74570D79" w14:textId="77777777" w:rsidR="00E30B62" w:rsidRPr="00FC001F" w:rsidRDefault="00E30B62" w:rsidP="00FC001F">
      <w:pPr>
        <w:pStyle w:val="thesis-bodytext"/>
        <w:spacing w:line="240" w:lineRule="auto"/>
        <w:rPr>
          <w:sz w:val="22"/>
          <w:szCs w:val="22"/>
          <w:lang w:val="en-US"/>
        </w:rPr>
      </w:pPr>
      <w:r w:rsidRPr="00FC001F">
        <w:rPr>
          <w:sz w:val="22"/>
          <w:szCs w:val="22"/>
          <w:lang w:val="en-US"/>
        </w:rPr>
        <w:t># button event to stop program</w:t>
      </w:r>
    </w:p>
    <w:p w14:paraId="4AACDCA8"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649A030E" w14:textId="77777777" w:rsidR="00E30B62" w:rsidRPr="00FC001F" w:rsidRDefault="00E30B62" w:rsidP="00FC001F">
      <w:pPr>
        <w:pStyle w:val="thesis-bodytext"/>
        <w:spacing w:line="240" w:lineRule="auto"/>
        <w:rPr>
          <w:sz w:val="22"/>
          <w:szCs w:val="22"/>
          <w:lang w:val="en-US"/>
        </w:rPr>
      </w:pPr>
    </w:p>
    <w:p w14:paraId="03740AC1" w14:textId="77777777" w:rsidR="00E30B62" w:rsidRPr="00FC001F" w:rsidRDefault="00E30B62" w:rsidP="00FC001F">
      <w:pPr>
        <w:pStyle w:val="thesis-bodytext"/>
        <w:spacing w:line="240" w:lineRule="auto"/>
        <w:rPr>
          <w:sz w:val="22"/>
          <w:szCs w:val="22"/>
          <w:lang w:val="en-US"/>
        </w:rPr>
      </w:pPr>
      <w:r w:rsidRPr="00FC001F">
        <w:rPr>
          <w:sz w:val="22"/>
          <w:szCs w:val="22"/>
          <w:lang w:val="en-US"/>
        </w:rPr>
        <w:t>def stop_event(event):</w:t>
      </w:r>
    </w:p>
    <w:p w14:paraId="15CD395A"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global stop_bool</w:t>
      </w:r>
    </w:p>
    <w:p w14:paraId="7D1DDDC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stop_bool = 1</w:t>
      </w:r>
    </w:p>
    <w:p w14:paraId="7DD10775" w14:textId="77777777" w:rsidR="00E30B62" w:rsidRPr="00FC001F" w:rsidRDefault="00E30B62" w:rsidP="00FC001F">
      <w:pPr>
        <w:pStyle w:val="thesis-bodytext"/>
        <w:spacing w:line="240" w:lineRule="auto"/>
        <w:rPr>
          <w:sz w:val="22"/>
          <w:szCs w:val="22"/>
          <w:lang w:val="en-US"/>
        </w:rPr>
      </w:pPr>
    </w:p>
    <w:p w14:paraId="57180552" w14:textId="77777777" w:rsidR="00E30B62" w:rsidRPr="00FC001F" w:rsidRDefault="00E30B62" w:rsidP="00FC001F">
      <w:pPr>
        <w:pStyle w:val="thesis-bodytext"/>
        <w:spacing w:line="240" w:lineRule="auto"/>
        <w:rPr>
          <w:sz w:val="22"/>
          <w:szCs w:val="22"/>
          <w:lang w:val="en-US"/>
        </w:rPr>
      </w:pPr>
    </w:p>
    <w:p w14:paraId="4F90F155" w14:textId="77777777" w:rsidR="00E30B62" w:rsidRPr="00FC001F" w:rsidRDefault="00E30B62" w:rsidP="00FC001F">
      <w:pPr>
        <w:pStyle w:val="thesis-bodytext"/>
        <w:spacing w:line="240" w:lineRule="auto"/>
        <w:rPr>
          <w:sz w:val="22"/>
          <w:szCs w:val="22"/>
          <w:lang w:val="en-US"/>
        </w:rPr>
      </w:pPr>
      <w:r w:rsidRPr="00FC001F">
        <w:rPr>
          <w:sz w:val="22"/>
          <w:szCs w:val="22"/>
          <w:lang w:val="en-US"/>
        </w:rPr>
        <w:t>prog_stop_ax = fig.add_axes([0.85, 0.025, 0.125, 0.05])</w:t>
      </w:r>
    </w:p>
    <w:p w14:paraId="06871BDB" w14:textId="77777777" w:rsidR="00E30B62" w:rsidRPr="00FC001F" w:rsidRDefault="00E30B62" w:rsidP="00FC001F">
      <w:pPr>
        <w:pStyle w:val="thesis-bodytext"/>
        <w:spacing w:line="240" w:lineRule="auto"/>
        <w:rPr>
          <w:sz w:val="22"/>
          <w:szCs w:val="22"/>
          <w:lang w:val="en-US"/>
        </w:rPr>
      </w:pPr>
      <w:r w:rsidRPr="00FC001F">
        <w:rPr>
          <w:sz w:val="22"/>
          <w:szCs w:val="22"/>
          <w:lang w:val="en-US"/>
        </w:rPr>
        <w:t>pstop = Button(prog_stop_ax, 'Stop Program', color='#FCFCFC', hovercolor='w')</w:t>
      </w:r>
    </w:p>
    <w:p w14:paraId="4113C8E7" w14:textId="387CF213" w:rsidR="00E30B62" w:rsidRPr="00FC001F" w:rsidRDefault="00E30B62" w:rsidP="00FC001F">
      <w:pPr>
        <w:pStyle w:val="thesis-bodytext"/>
        <w:spacing w:line="240" w:lineRule="auto"/>
        <w:rPr>
          <w:sz w:val="22"/>
          <w:szCs w:val="22"/>
          <w:lang w:val="en-US"/>
        </w:rPr>
      </w:pPr>
      <w:r w:rsidRPr="00FC001F">
        <w:rPr>
          <w:sz w:val="22"/>
          <w:szCs w:val="22"/>
          <w:lang w:val="en-US"/>
        </w:rPr>
        <w:t>pstop.on_clicked(stop_event)</w:t>
      </w:r>
    </w:p>
    <w:p w14:paraId="0614B368" w14:textId="77777777" w:rsidR="00FC001F" w:rsidRDefault="00FC001F" w:rsidP="00FC001F">
      <w:pPr>
        <w:pStyle w:val="thesis-bodytext"/>
        <w:spacing w:line="240" w:lineRule="auto"/>
        <w:rPr>
          <w:sz w:val="22"/>
          <w:szCs w:val="22"/>
          <w:lang w:val="en-US"/>
        </w:rPr>
      </w:pPr>
    </w:p>
    <w:p w14:paraId="2F0F2A2C" w14:textId="5917EE10" w:rsidR="00E30B62" w:rsidRPr="00FC001F" w:rsidRDefault="00E30B62" w:rsidP="00FC001F">
      <w:pPr>
        <w:pStyle w:val="thesis-bodytext"/>
        <w:spacing w:line="240" w:lineRule="auto"/>
        <w:rPr>
          <w:sz w:val="22"/>
          <w:szCs w:val="22"/>
          <w:lang w:val="en-US"/>
        </w:rPr>
      </w:pPr>
      <w:r w:rsidRPr="00FC001F">
        <w:rPr>
          <w:sz w:val="22"/>
          <w:szCs w:val="22"/>
          <w:lang w:val="en-US"/>
        </w:rPr>
        <w:t># button to close window</w:t>
      </w:r>
    </w:p>
    <w:p w14:paraId="73D1B52B" w14:textId="77777777" w:rsidR="00E30B62" w:rsidRPr="00FC001F" w:rsidRDefault="00E30B62" w:rsidP="00FC001F">
      <w:pPr>
        <w:pStyle w:val="thesis-bodytext"/>
        <w:spacing w:line="240" w:lineRule="auto"/>
        <w:rPr>
          <w:sz w:val="22"/>
          <w:szCs w:val="22"/>
          <w:lang w:val="en-US"/>
        </w:rPr>
      </w:pPr>
      <w:r w:rsidRPr="00FC001F">
        <w:rPr>
          <w:sz w:val="22"/>
          <w:szCs w:val="22"/>
          <w:lang w:val="en-US"/>
        </w:rPr>
        <w:t>def close_event(event):</w:t>
      </w:r>
    </w:p>
    <w:p w14:paraId="4F2034FF"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global stop_bool, close_bool</w:t>
      </w:r>
    </w:p>
    <w:p w14:paraId="219DF693"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stop_bool:</w:t>
      </w:r>
    </w:p>
    <w:p w14:paraId="44093A5F"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plt.close('all')</w:t>
      </w:r>
    </w:p>
    <w:p w14:paraId="3111279A"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stop_bool = 1</w:t>
      </w:r>
    </w:p>
    <w:p w14:paraId="7A2917A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close_bool = 1</w:t>
      </w:r>
    </w:p>
    <w:p w14:paraId="157D8AA2" w14:textId="77777777" w:rsidR="00E30B62" w:rsidRPr="00FC001F" w:rsidRDefault="00E30B62" w:rsidP="00FC001F">
      <w:pPr>
        <w:pStyle w:val="thesis-bodytext"/>
        <w:spacing w:line="240" w:lineRule="auto"/>
        <w:rPr>
          <w:sz w:val="22"/>
          <w:szCs w:val="22"/>
          <w:lang w:val="en-US"/>
        </w:rPr>
      </w:pPr>
    </w:p>
    <w:p w14:paraId="0C3C3369" w14:textId="77777777" w:rsidR="00E30B62" w:rsidRPr="00FC001F" w:rsidRDefault="00E30B62" w:rsidP="00FC001F">
      <w:pPr>
        <w:pStyle w:val="thesis-bodytext"/>
        <w:spacing w:line="240" w:lineRule="auto"/>
        <w:rPr>
          <w:sz w:val="22"/>
          <w:szCs w:val="22"/>
          <w:lang w:val="en-US"/>
        </w:rPr>
      </w:pPr>
    </w:p>
    <w:p w14:paraId="7C8CEC5A" w14:textId="77777777" w:rsidR="00E30B62" w:rsidRPr="00FC001F" w:rsidRDefault="00E30B62" w:rsidP="00FC001F">
      <w:pPr>
        <w:pStyle w:val="thesis-bodytext"/>
        <w:spacing w:line="240" w:lineRule="auto"/>
        <w:rPr>
          <w:sz w:val="22"/>
          <w:szCs w:val="22"/>
          <w:lang w:val="en-US"/>
        </w:rPr>
      </w:pPr>
      <w:r w:rsidRPr="00FC001F">
        <w:rPr>
          <w:sz w:val="22"/>
          <w:szCs w:val="22"/>
          <w:lang w:val="en-US"/>
        </w:rPr>
        <w:t>close_ax = fig.add_axes([0.025, 0.025, 0.125, 0.05])</w:t>
      </w:r>
    </w:p>
    <w:p w14:paraId="45543527" w14:textId="77777777" w:rsidR="00E30B62" w:rsidRPr="00FC001F" w:rsidRDefault="00E30B62" w:rsidP="00FC001F">
      <w:pPr>
        <w:pStyle w:val="thesis-bodytext"/>
        <w:spacing w:line="240" w:lineRule="auto"/>
        <w:rPr>
          <w:sz w:val="22"/>
          <w:szCs w:val="22"/>
          <w:lang w:val="en-US"/>
        </w:rPr>
      </w:pPr>
      <w:r w:rsidRPr="00FC001F">
        <w:rPr>
          <w:sz w:val="22"/>
          <w:szCs w:val="22"/>
          <w:lang w:val="en-US"/>
        </w:rPr>
        <w:t>close_but = Button(close_ax, 'Close Plot', color='#FCFCFC', hovercolor='w')</w:t>
      </w:r>
    </w:p>
    <w:p w14:paraId="4A87E7C4" w14:textId="77777777" w:rsidR="00E30B62" w:rsidRPr="00FC001F" w:rsidRDefault="00E30B62" w:rsidP="00FC001F">
      <w:pPr>
        <w:pStyle w:val="thesis-bodytext"/>
        <w:spacing w:line="240" w:lineRule="auto"/>
        <w:rPr>
          <w:sz w:val="22"/>
          <w:szCs w:val="22"/>
          <w:lang w:val="en-US"/>
        </w:rPr>
      </w:pPr>
      <w:r w:rsidRPr="00FC001F">
        <w:rPr>
          <w:sz w:val="22"/>
          <w:szCs w:val="22"/>
          <w:lang w:val="en-US"/>
        </w:rPr>
        <w:t>close_but.on_clicked(close_event)</w:t>
      </w:r>
    </w:p>
    <w:p w14:paraId="5AD338CC" w14:textId="77777777" w:rsidR="00E30B62" w:rsidRPr="00FC001F" w:rsidRDefault="00E30B62" w:rsidP="00FC001F">
      <w:pPr>
        <w:pStyle w:val="thesis-bodytext"/>
        <w:spacing w:line="240" w:lineRule="auto"/>
        <w:rPr>
          <w:sz w:val="22"/>
          <w:szCs w:val="22"/>
          <w:lang w:val="en-US"/>
        </w:rPr>
      </w:pPr>
    </w:p>
    <w:p w14:paraId="7436C7D8" w14:textId="77777777" w:rsidR="00E30B62" w:rsidRPr="00FC001F" w:rsidRDefault="00E30B62" w:rsidP="00FC001F">
      <w:pPr>
        <w:pStyle w:val="thesis-bodytext"/>
        <w:spacing w:line="240" w:lineRule="auto"/>
        <w:rPr>
          <w:sz w:val="22"/>
          <w:szCs w:val="22"/>
          <w:lang w:val="en-US"/>
        </w:rPr>
      </w:pPr>
      <w:r w:rsidRPr="00FC001F">
        <w:rPr>
          <w:sz w:val="22"/>
          <w:szCs w:val="22"/>
          <w:lang w:val="en-US"/>
        </w:rPr>
        <w:t>fig.show()</w:t>
      </w:r>
    </w:p>
    <w:p w14:paraId="749D8C39" w14:textId="77777777" w:rsidR="00E30B62" w:rsidRPr="00FC001F" w:rsidRDefault="00E30B62" w:rsidP="00FC001F">
      <w:pPr>
        <w:pStyle w:val="thesis-bodytext"/>
        <w:spacing w:line="240" w:lineRule="auto"/>
        <w:rPr>
          <w:sz w:val="22"/>
          <w:szCs w:val="22"/>
          <w:lang w:val="en-US"/>
        </w:rPr>
      </w:pPr>
    </w:p>
    <w:p w14:paraId="5B194FFB"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751E31F6" w14:textId="77777777" w:rsidR="00E30B62" w:rsidRPr="00FC001F" w:rsidRDefault="00E30B62" w:rsidP="00FC001F">
      <w:pPr>
        <w:pStyle w:val="thesis-bodytext"/>
        <w:spacing w:line="240" w:lineRule="auto"/>
        <w:rPr>
          <w:sz w:val="22"/>
          <w:szCs w:val="22"/>
          <w:lang w:val="en-US"/>
        </w:rPr>
      </w:pPr>
      <w:r w:rsidRPr="00FC001F">
        <w:rPr>
          <w:sz w:val="22"/>
          <w:szCs w:val="22"/>
          <w:lang w:val="en-US"/>
        </w:rPr>
        <w:t># inifinite loop, constantly updating the</w:t>
      </w:r>
    </w:p>
    <w:p w14:paraId="226FAC25" w14:textId="77777777" w:rsidR="00E30B62" w:rsidRPr="00FC001F" w:rsidRDefault="00E30B62" w:rsidP="00FC001F">
      <w:pPr>
        <w:pStyle w:val="thesis-bodytext"/>
        <w:spacing w:line="240" w:lineRule="auto"/>
        <w:rPr>
          <w:sz w:val="22"/>
          <w:szCs w:val="22"/>
          <w:lang w:val="en-US"/>
        </w:rPr>
      </w:pPr>
      <w:r w:rsidRPr="00FC001F">
        <w:rPr>
          <w:sz w:val="22"/>
          <w:szCs w:val="22"/>
          <w:lang w:val="en-US"/>
        </w:rPr>
        <w:t># 180deg radar with incoming Arduino data</w:t>
      </w:r>
    </w:p>
    <w:p w14:paraId="312BD1FF"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7923F335" w14:textId="77777777" w:rsidR="00E30B62" w:rsidRPr="00FC001F" w:rsidRDefault="00E30B62" w:rsidP="00FC001F">
      <w:pPr>
        <w:pStyle w:val="thesis-bodytext"/>
        <w:spacing w:line="240" w:lineRule="auto"/>
        <w:rPr>
          <w:sz w:val="22"/>
          <w:szCs w:val="22"/>
          <w:lang w:val="en-US"/>
        </w:rPr>
      </w:pPr>
      <w:r w:rsidRPr="00FC001F">
        <w:rPr>
          <w:sz w:val="22"/>
          <w:szCs w:val="22"/>
          <w:lang w:val="en-US"/>
        </w:rPr>
        <w:t>#</w:t>
      </w:r>
    </w:p>
    <w:p w14:paraId="733634B5" w14:textId="77777777" w:rsidR="00E30B62" w:rsidRPr="00FC001F" w:rsidRDefault="00E30B62" w:rsidP="00FC001F">
      <w:pPr>
        <w:pStyle w:val="thesis-bodytext"/>
        <w:spacing w:line="240" w:lineRule="auto"/>
        <w:rPr>
          <w:sz w:val="22"/>
          <w:szCs w:val="22"/>
          <w:lang w:val="en-US"/>
        </w:rPr>
      </w:pPr>
      <w:r w:rsidRPr="00FC001F">
        <w:rPr>
          <w:sz w:val="22"/>
          <w:szCs w:val="22"/>
          <w:lang w:val="en-US"/>
        </w:rPr>
        <w:t>start_word, stop_bool, close_bool = False, False, False</w:t>
      </w:r>
    </w:p>
    <w:p w14:paraId="0190F8B9" w14:textId="77777777" w:rsidR="00E30B62" w:rsidRPr="00FC001F" w:rsidRDefault="00E30B62" w:rsidP="00FC001F">
      <w:pPr>
        <w:pStyle w:val="thesis-bodytext"/>
        <w:spacing w:line="240" w:lineRule="auto"/>
        <w:rPr>
          <w:sz w:val="22"/>
          <w:szCs w:val="22"/>
          <w:lang w:val="en-US"/>
        </w:rPr>
      </w:pPr>
      <w:r w:rsidRPr="00FC001F">
        <w:rPr>
          <w:sz w:val="22"/>
          <w:szCs w:val="22"/>
          <w:lang w:val="en-US"/>
        </w:rPr>
        <w:t>while True:</w:t>
      </w:r>
    </w:p>
    <w:p w14:paraId="31A2732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try:</w:t>
      </w:r>
    </w:p>
    <w:p w14:paraId="40285D83"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stop_bool:  # stops program</w:t>
      </w:r>
    </w:p>
    <w:p w14:paraId="67982E5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fig.canvas.toolbar.pack_configure()  # show toolbar</w:t>
      </w:r>
    </w:p>
    <w:p w14:paraId="543777C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close_bool:  # closes radar window</w:t>
      </w:r>
    </w:p>
    <w:p w14:paraId="6EFA1C60"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xml:space="preserve">                plt.close('all')</w:t>
      </w:r>
    </w:p>
    <w:p w14:paraId="0C1F72F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break</w:t>
      </w:r>
    </w:p>
    <w:p w14:paraId="2D8AD47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ser_bytes = ser.readline()  # read Arduino serial data</w:t>
      </w:r>
    </w:p>
    <w:p w14:paraId="42048A9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decoded_bytes = ser_bytes.decode('utf-8')  # decode data to utf-8</w:t>
      </w:r>
    </w:p>
    <w:p w14:paraId="43452AF4"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data = (decoded_bytes.replace('\r', '')).replace('\n', '')</w:t>
      </w:r>
    </w:p>
    <w:p w14:paraId="4F8DAEA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start_word:</w:t>
      </w:r>
    </w:p>
    <w:p w14:paraId="0972189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vals = [float(ii) for ii in data.split(',')]</w:t>
      </w:r>
    </w:p>
    <w:p w14:paraId="7926C74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len(vals) &lt; 2:</w:t>
      </w:r>
    </w:p>
    <w:p w14:paraId="5FB7C7E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continue</w:t>
      </w:r>
    </w:p>
    <w:p w14:paraId="287C01E5"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angle, dist = vals  # separate into angle and distance</w:t>
      </w:r>
    </w:p>
    <w:p w14:paraId="38616B0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dist &gt; r_max:</w:t>
      </w:r>
    </w:p>
    <w:p w14:paraId="0C53FEA1"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dist = 0.0  # measuring more than r_max, it's likely inaccurate</w:t>
      </w:r>
    </w:p>
    <w:p w14:paraId="0D5C2F7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dists[int(angle)] = dist</w:t>
      </w:r>
    </w:p>
    <w:p w14:paraId="2495E54A"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angle % 1 == 0:  # update every 5 degrees</w:t>
      </w:r>
    </w:p>
    <w:p w14:paraId="258A016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pols.set_data(theta, dists)</w:t>
      </w:r>
    </w:p>
    <w:p w14:paraId="3A659F9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fig.canvas.restore_region(axbackground)</w:t>
      </w:r>
    </w:p>
    <w:p w14:paraId="67A95540"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ax.draw_artist(pols)</w:t>
      </w:r>
    </w:p>
    <w:p w14:paraId="663864D2" w14:textId="77777777" w:rsidR="00E30B62" w:rsidRPr="00FC001F" w:rsidRDefault="00E30B62" w:rsidP="00FC001F">
      <w:pPr>
        <w:pStyle w:val="thesis-bodytext"/>
        <w:spacing w:line="240" w:lineRule="auto"/>
        <w:rPr>
          <w:sz w:val="22"/>
          <w:szCs w:val="22"/>
          <w:lang w:val="en-US"/>
        </w:rPr>
      </w:pPr>
    </w:p>
    <w:p w14:paraId="1C80ADB3"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line1.set_data(np.repeat((angle * (np.pi / 180.0)), 2),</w:t>
      </w:r>
    </w:p>
    <w:p w14:paraId="0F94649A"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np.linspace(0.0, r_max, 2))</w:t>
      </w:r>
    </w:p>
    <w:p w14:paraId="4AE420B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ax.draw_artist(line1)</w:t>
      </w:r>
    </w:p>
    <w:p w14:paraId="2CC8E6BA" w14:textId="77777777" w:rsidR="00E30B62" w:rsidRPr="00FC001F" w:rsidRDefault="00E30B62" w:rsidP="00FC001F">
      <w:pPr>
        <w:pStyle w:val="thesis-bodytext"/>
        <w:spacing w:line="240" w:lineRule="auto"/>
        <w:rPr>
          <w:sz w:val="22"/>
          <w:szCs w:val="22"/>
          <w:lang w:val="en-US"/>
        </w:rPr>
      </w:pPr>
    </w:p>
    <w:p w14:paraId="32482EE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fig.canvas.blit(ax.bbox)  # replot only data</w:t>
      </w:r>
    </w:p>
    <w:p w14:paraId="163C631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fig.canvas.flush_events()  # flush for next plot</w:t>
      </w:r>
    </w:p>
    <w:p w14:paraId="25B2E11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else:</w:t>
      </w:r>
    </w:p>
    <w:p w14:paraId="5A713658"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if data == 'Radar Start':  # stard word on Arduno</w:t>
      </w:r>
    </w:p>
    <w:p w14:paraId="443EC0C2"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start_word = True  # wait for Arduino to output start word</w:t>
      </w:r>
    </w:p>
    <w:p w14:paraId="3675B6CE" w14:textId="77777777" w:rsidR="00E30B62" w:rsidRPr="00FC001F" w:rsidRDefault="00E30B62" w:rsidP="00FC001F">
      <w:pPr>
        <w:pStyle w:val="thesis-bodytext"/>
        <w:spacing w:line="240" w:lineRule="auto"/>
        <w:rPr>
          <w:sz w:val="22"/>
          <w:szCs w:val="22"/>
          <w:lang w:val="en-US"/>
        </w:rPr>
      </w:pPr>
      <w:r w:rsidRPr="00FC001F">
        <w:rPr>
          <w:sz w:val="22"/>
          <w:szCs w:val="22"/>
          <w:lang w:val="en-US"/>
        </w:rPr>
        <w:lastRenderedPageBreak/>
        <w:t xml:space="preserve">                print('Radar Starting...')</w:t>
      </w:r>
    </w:p>
    <w:p w14:paraId="5CF2DEFE"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else:</w:t>
      </w:r>
    </w:p>
    <w:p w14:paraId="6C618E29"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continue</w:t>
      </w:r>
    </w:p>
    <w:p w14:paraId="7597BD91" w14:textId="77777777" w:rsidR="00E30B62" w:rsidRPr="00FC001F" w:rsidRDefault="00E30B62" w:rsidP="00FC001F">
      <w:pPr>
        <w:pStyle w:val="thesis-bodytext"/>
        <w:spacing w:line="240" w:lineRule="auto"/>
        <w:rPr>
          <w:sz w:val="22"/>
          <w:szCs w:val="22"/>
          <w:lang w:val="en-US"/>
        </w:rPr>
      </w:pPr>
    </w:p>
    <w:p w14:paraId="59505B7C"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except KeyboardInterrupt:</w:t>
      </w:r>
    </w:p>
    <w:p w14:paraId="7AD28EF7"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plt.close('all')</w:t>
      </w:r>
    </w:p>
    <w:p w14:paraId="7AC3A1A6"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print('Keyboard Interrupt')</w:t>
      </w:r>
    </w:p>
    <w:p w14:paraId="3E1D4A2D" w14:textId="77777777" w:rsidR="00E30B62" w:rsidRPr="00FC001F" w:rsidRDefault="00E30B62" w:rsidP="00FC001F">
      <w:pPr>
        <w:pStyle w:val="thesis-bodytext"/>
        <w:spacing w:line="240" w:lineRule="auto"/>
        <w:rPr>
          <w:sz w:val="22"/>
          <w:szCs w:val="22"/>
          <w:lang w:val="en-US"/>
        </w:rPr>
      </w:pPr>
      <w:r w:rsidRPr="00FC001F">
        <w:rPr>
          <w:sz w:val="22"/>
          <w:szCs w:val="22"/>
          <w:lang w:val="en-US"/>
        </w:rPr>
        <w:t xml:space="preserve">        break</w:t>
      </w:r>
    </w:p>
    <w:p w14:paraId="1D6036E9" w14:textId="77777777" w:rsidR="00E30B62" w:rsidRPr="00E30B62" w:rsidRDefault="00E30B62" w:rsidP="00E30B62">
      <w:pPr>
        <w:pStyle w:val="thesis-bodytext"/>
        <w:rPr>
          <w:lang w:val="en-US"/>
        </w:rPr>
      </w:pPr>
    </w:p>
    <w:p w14:paraId="0F2747BD" w14:textId="69216EFA" w:rsidR="00E30B62" w:rsidRPr="00A7293B" w:rsidRDefault="00EA18C9" w:rsidP="00E30B62">
      <w:pPr>
        <w:pStyle w:val="thesis-bodytext"/>
        <w:rPr>
          <w:b/>
          <w:sz w:val="28"/>
          <w:szCs w:val="28"/>
          <w:lang w:val="en-US"/>
        </w:rPr>
      </w:pPr>
      <w:r w:rsidRPr="00A7293B">
        <w:rPr>
          <w:b/>
          <w:sz w:val="28"/>
          <w:szCs w:val="28"/>
          <w:lang w:val="en-US"/>
        </w:rPr>
        <w:t>5.</w:t>
      </w:r>
      <w:r w:rsidR="00E30B62" w:rsidRPr="00A7293B">
        <w:rPr>
          <w:b/>
          <w:sz w:val="28"/>
          <w:szCs w:val="28"/>
          <w:lang w:val="en-US"/>
        </w:rPr>
        <w:t xml:space="preserve"> Rover control</w:t>
      </w:r>
    </w:p>
    <w:p w14:paraId="70F7CEE3" w14:textId="77777777" w:rsidR="00E30B62" w:rsidRPr="00E30B62" w:rsidRDefault="00E30B62" w:rsidP="00E30B62">
      <w:pPr>
        <w:pStyle w:val="thesis-bodytext"/>
        <w:rPr>
          <w:lang w:val="en-US"/>
        </w:rPr>
      </w:pPr>
    </w:p>
    <w:p w14:paraId="6DC8C144" w14:textId="77777777" w:rsidR="00E30B62" w:rsidRPr="00E30B62" w:rsidRDefault="00E30B62" w:rsidP="00E30B62">
      <w:pPr>
        <w:pStyle w:val="thesis-bodytext"/>
        <w:rPr>
          <w:lang w:val="en-US"/>
        </w:rPr>
      </w:pPr>
    </w:p>
    <w:p w14:paraId="49AB2FA2" w14:textId="77777777" w:rsidR="00E30B62" w:rsidRPr="007D77AC" w:rsidRDefault="00E30B62" w:rsidP="007D77AC">
      <w:pPr>
        <w:pStyle w:val="thesis-bodytext"/>
        <w:spacing w:line="240" w:lineRule="auto"/>
        <w:rPr>
          <w:sz w:val="22"/>
          <w:szCs w:val="22"/>
          <w:lang w:val="en-US"/>
        </w:rPr>
      </w:pPr>
      <w:r w:rsidRPr="007D77AC">
        <w:rPr>
          <w:sz w:val="22"/>
          <w:szCs w:val="22"/>
          <w:lang w:val="en-US"/>
        </w:rPr>
        <w:t>#define REMOTEXY_MODE__ESP8266_HARDSERIAL_POINT</w:t>
      </w:r>
    </w:p>
    <w:p w14:paraId="474F4347" w14:textId="77777777" w:rsidR="00E30B62" w:rsidRPr="007D77AC" w:rsidRDefault="00E30B62" w:rsidP="007D77AC">
      <w:pPr>
        <w:pStyle w:val="thesis-bodytext"/>
        <w:spacing w:line="240" w:lineRule="auto"/>
        <w:rPr>
          <w:sz w:val="22"/>
          <w:szCs w:val="22"/>
          <w:lang w:val="en-US"/>
        </w:rPr>
      </w:pPr>
    </w:p>
    <w:p w14:paraId="46D4C413" w14:textId="77777777" w:rsidR="00E30B62" w:rsidRPr="007D77AC" w:rsidRDefault="00E30B62" w:rsidP="007D77AC">
      <w:pPr>
        <w:pStyle w:val="thesis-bodytext"/>
        <w:spacing w:line="240" w:lineRule="auto"/>
        <w:rPr>
          <w:sz w:val="22"/>
          <w:szCs w:val="22"/>
          <w:lang w:val="en-US"/>
        </w:rPr>
      </w:pPr>
      <w:r w:rsidRPr="007D77AC">
        <w:rPr>
          <w:sz w:val="22"/>
          <w:szCs w:val="22"/>
          <w:lang w:val="en-US"/>
        </w:rPr>
        <w:t>#include &lt;RemoteXY.h&gt;</w:t>
      </w:r>
    </w:p>
    <w:p w14:paraId="6B72D91A" w14:textId="77777777" w:rsidR="00E30B62" w:rsidRPr="007D77AC" w:rsidRDefault="00E30B62" w:rsidP="007D77AC">
      <w:pPr>
        <w:pStyle w:val="thesis-bodytext"/>
        <w:spacing w:line="240" w:lineRule="auto"/>
        <w:rPr>
          <w:sz w:val="22"/>
          <w:szCs w:val="22"/>
          <w:lang w:val="en-US"/>
        </w:rPr>
      </w:pPr>
    </w:p>
    <w:p w14:paraId="2FFFB03C"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connection settings </w:t>
      </w:r>
    </w:p>
    <w:p w14:paraId="7F18B5F3" w14:textId="77777777" w:rsidR="00E30B62" w:rsidRPr="007D77AC" w:rsidRDefault="00E30B62" w:rsidP="007D77AC">
      <w:pPr>
        <w:pStyle w:val="thesis-bodytext"/>
        <w:spacing w:line="240" w:lineRule="auto"/>
        <w:rPr>
          <w:sz w:val="22"/>
          <w:szCs w:val="22"/>
          <w:lang w:val="en-US"/>
        </w:rPr>
      </w:pPr>
      <w:r w:rsidRPr="007D77AC">
        <w:rPr>
          <w:sz w:val="22"/>
          <w:szCs w:val="22"/>
          <w:lang w:val="en-US"/>
        </w:rPr>
        <w:t>#define REMOTEXY_SERIAL Serial</w:t>
      </w:r>
    </w:p>
    <w:p w14:paraId="72092868" w14:textId="77777777" w:rsidR="00E30B62" w:rsidRPr="007D77AC" w:rsidRDefault="00E30B62" w:rsidP="007D77AC">
      <w:pPr>
        <w:pStyle w:val="thesis-bodytext"/>
        <w:spacing w:line="240" w:lineRule="auto"/>
        <w:rPr>
          <w:sz w:val="22"/>
          <w:szCs w:val="22"/>
          <w:lang w:val="en-US"/>
        </w:rPr>
      </w:pPr>
      <w:r w:rsidRPr="007D77AC">
        <w:rPr>
          <w:sz w:val="22"/>
          <w:szCs w:val="22"/>
          <w:lang w:val="en-US"/>
        </w:rPr>
        <w:t>#define REMOTEXY_SERIAL_SPEED 115200</w:t>
      </w:r>
    </w:p>
    <w:p w14:paraId="646004A8" w14:textId="77777777" w:rsidR="00E30B62" w:rsidRPr="007D77AC" w:rsidRDefault="00E30B62" w:rsidP="007D77AC">
      <w:pPr>
        <w:pStyle w:val="thesis-bodytext"/>
        <w:spacing w:line="240" w:lineRule="auto"/>
        <w:rPr>
          <w:sz w:val="22"/>
          <w:szCs w:val="22"/>
          <w:lang w:val="en-US"/>
        </w:rPr>
      </w:pPr>
      <w:r w:rsidRPr="007D77AC">
        <w:rPr>
          <w:sz w:val="22"/>
          <w:szCs w:val="22"/>
          <w:lang w:val="en-US"/>
        </w:rPr>
        <w:t>#define REMOTEXY_WIFI_SSID "CP II"</w:t>
      </w:r>
    </w:p>
    <w:p w14:paraId="529F8A01" w14:textId="77777777" w:rsidR="00E30B62" w:rsidRPr="007D77AC" w:rsidRDefault="00E30B62" w:rsidP="007D77AC">
      <w:pPr>
        <w:pStyle w:val="thesis-bodytext"/>
        <w:spacing w:line="240" w:lineRule="auto"/>
        <w:rPr>
          <w:sz w:val="22"/>
          <w:szCs w:val="22"/>
          <w:lang w:val="en-US"/>
        </w:rPr>
      </w:pPr>
      <w:r w:rsidRPr="007D77AC">
        <w:rPr>
          <w:sz w:val="22"/>
          <w:szCs w:val="22"/>
          <w:lang w:val="en-US"/>
        </w:rPr>
        <w:t>#define REMOTEXY_WIFI_PASSWORD "12345678"</w:t>
      </w:r>
    </w:p>
    <w:p w14:paraId="4D7E348F" w14:textId="77777777" w:rsidR="00E30B62" w:rsidRPr="007D77AC" w:rsidRDefault="00E30B62" w:rsidP="007D77AC">
      <w:pPr>
        <w:pStyle w:val="thesis-bodytext"/>
        <w:spacing w:line="240" w:lineRule="auto"/>
        <w:rPr>
          <w:sz w:val="22"/>
          <w:szCs w:val="22"/>
          <w:lang w:val="en-US"/>
        </w:rPr>
      </w:pPr>
      <w:r w:rsidRPr="007D77AC">
        <w:rPr>
          <w:sz w:val="22"/>
          <w:szCs w:val="22"/>
          <w:lang w:val="en-US"/>
        </w:rPr>
        <w:t>#define REMOTEXY_SERVER_PORT 6377</w:t>
      </w:r>
    </w:p>
    <w:p w14:paraId="7DB336E0" w14:textId="77777777" w:rsidR="00E30B62" w:rsidRPr="007D77AC" w:rsidRDefault="00E30B62" w:rsidP="007D77AC">
      <w:pPr>
        <w:pStyle w:val="thesis-bodytext"/>
        <w:spacing w:line="240" w:lineRule="auto"/>
        <w:rPr>
          <w:sz w:val="22"/>
          <w:szCs w:val="22"/>
          <w:lang w:val="en-US"/>
        </w:rPr>
      </w:pPr>
    </w:p>
    <w:p w14:paraId="5F4D22EA" w14:textId="77777777" w:rsidR="00E30B62" w:rsidRPr="007D77AC" w:rsidRDefault="00E30B62" w:rsidP="007D77AC">
      <w:pPr>
        <w:pStyle w:val="thesis-bodytext"/>
        <w:spacing w:line="240" w:lineRule="auto"/>
        <w:rPr>
          <w:sz w:val="22"/>
          <w:szCs w:val="22"/>
          <w:lang w:val="en-US"/>
        </w:rPr>
      </w:pPr>
    </w:p>
    <w:p w14:paraId="2D41484C"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RemoteXY configurate  </w:t>
      </w:r>
    </w:p>
    <w:p w14:paraId="3C7F448E" w14:textId="77777777" w:rsidR="00E30B62" w:rsidRPr="007D77AC" w:rsidRDefault="00E30B62" w:rsidP="007D77AC">
      <w:pPr>
        <w:pStyle w:val="thesis-bodytext"/>
        <w:spacing w:line="240" w:lineRule="auto"/>
        <w:rPr>
          <w:sz w:val="22"/>
          <w:szCs w:val="22"/>
          <w:lang w:val="en-US"/>
        </w:rPr>
      </w:pPr>
      <w:r w:rsidRPr="007D77AC">
        <w:rPr>
          <w:sz w:val="22"/>
          <w:szCs w:val="22"/>
          <w:lang w:val="en-US"/>
        </w:rPr>
        <w:t>#pragma pack(push, 1)</w:t>
      </w:r>
    </w:p>
    <w:p w14:paraId="7975D738" w14:textId="77777777" w:rsidR="00E30B62" w:rsidRPr="007D77AC" w:rsidRDefault="00E30B62" w:rsidP="007D77AC">
      <w:pPr>
        <w:pStyle w:val="thesis-bodytext"/>
        <w:spacing w:line="240" w:lineRule="auto"/>
        <w:rPr>
          <w:sz w:val="22"/>
          <w:szCs w:val="22"/>
          <w:lang w:val="en-US"/>
        </w:rPr>
      </w:pPr>
      <w:r w:rsidRPr="007D77AC">
        <w:rPr>
          <w:sz w:val="22"/>
          <w:szCs w:val="22"/>
          <w:lang w:val="en-US"/>
        </w:rPr>
        <w:lastRenderedPageBreak/>
        <w:t xml:space="preserve">  uint8_t RemoteXY_CONF[] =</w:t>
      </w:r>
    </w:p>
    <w:p w14:paraId="38CE852B"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 255,5,0,0,0,76,0,15,24,0,</w:t>
      </w:r>
    </w:p>
    <w:p w14:paraId="65D785D4"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1,6,77,25,13,13,135,24,70,111,</w:t>
      </w:r>
    </w:p>
    <w:p w14:paraId="18361399"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114,119,97,114,100,0,1,6,78,44,</w:t>
      </w:r>
    </w:p>
    <w:p w14:paraId="6D9A988A"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12,12,36,24,66,97,99,107,119,97,</w:t>
      </w:r>
    </w:p>
    <w:p w14:paraId="5EDADCAB"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114,100,0,1,6,4,39,12,12,134,</w:t>
      </w:r>
    </w:p>
    <w:p w14:paraId="0D50739A"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24,76,101,102,116,0,1,6,20,39,</w:t>
      </w:r>
    </w:p>
    <w:p w14:paraId="626F8880"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12,12,16,24,82,105,103,104,116,0,</w:t>
      </w:r>
    </w:p>
    <w:p w14:paraId="6BD4811F"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1,2,44,4,15,15,36,31,83,116,</w:t>
      </w:r>
    </w:p>
    <w:p w14:paraId="526A6E4F"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111,112,0 };</w:t>
      </w:r>
    </w:p>
    <w:p w14:paraId="5816A3B1"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this structure defines all the variables and events of your control interface </w:t>
      </w:r>
    </w:p>
    <w:p w14:paraId="779292B7" w14:textId="77777777" w:rsidR="00E30B62" w:rsidRPr="007D77AC" w:rsidRDefault="00E30B62" w:rsidP="007D77AC">
      <w:pPr>
        <w:pStyle w:val="thesis-bodytext"/>
        <w:spacing w:line="240" w:lineRule="auto"/>
        <w:rPr>
          <w:sz w:val="22"/>
          <w:szCs w:val="22"/>
          <w:lang w:val="en-US"/>
        </w:rPr>
      </w:pPr>
      <w:r w:rsidRPr="007D77AC">
        <w:rPr>
          <w:sz w:val="22"/>
          <w:szCs w:val="22"/>
          <w:lang w:val="en-US"/>
        </w:rPr>
        <w:t>struct {</w:t>
      </w:r>
    </w:p>
    <w:p w14:paraId="4D137961" w14:textId="77777777" w:rsidR="00E30B62" w:rsidRPr="007D77AC" w:rsidRDefault="00E30B62" w:rsidP="007D77AC">
      <w:pPr>
        <w:pStyle w:val="thesis-bodytext"/>
        <w:spacing w:line="240" w:lineRule="auto"/>
        <w:rPr>
          <w:sz w:val="22"/>
          <w:szCs w:val="22"/>
          <w:lang w:val="en-US"/>
        </w:rPr>
      </w:pPr>
    </w:p>
    <w:p w14:paraId="7F2464A9"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 input variables</w:t>
      </w:r>
    </w:p>
    <w:p w14:paraId="3236B336"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7785F635"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uint8_t Forward; // =1 if button pressed, else =0 </w:t>
      </w:r>
    </w:p>
    <w:p w14:paraId="6943360E"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uint8_t Backward; // =1 if button pressed, else =0 </w:t>
      </w:r>
    </w:p>
    <w:p w14:paraId="527D9904"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uint8_t Left; // =1 if button pressed, else =0 </w:t>
      </w:r>
    </w:p>
    <w:p w14:paraId="376417CE"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uint8_t Right; // =1 if button pressed, else =0 </w:t>
      </w:r>
    </w:p>
    <w:p w14:paraId="15F1FC26"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uint8_t Stop; // =1 if button pressed, else =0 </w:t>
      </w:r>
    </w:p>
    <w:p w14:paraId="7F630E20" w14:textId="77777777" w:rsidR="00E30B62" w:rsidRPr="007D77AC" w:rsidRDefault="00E30B62" w:rsidP="007D77AC">
      <w:pPr>
        <w:pStyle w:val="thesis-bodytext"/>
        <w:spacing w:line="240" w:lineRule="auto"/>
        <w:rPr>
          <w:sz w:val="22"/>
          <w:szCs w:val="22"/>
          <w:lang w:val="en-US"/>
        </w:rPr>
      </w:pPr>
    </w:p>
    <w:p w14:paraId="1621D70A"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 other variable</w:t>
      </w:r>
    </w:p>
    <w:p w14:paraId="2B436663"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uint8_t connect_flag;  // =1 if wire connected, else =0 </w:t>
      </w:r>
    </w:p>
    <w:p w14:paraId="53BBAFF1" w14:textId="77777777" w:rsidR="00E30B62" w:rsidRPr="007D77AC" w:rsidRDefault="00E30B62" w:rsidP="007D77AC">
      <w:pPr>
        <w:pStyle w:val="thesis-bodytext"/>
        <w:spacing w:line="240" w:lineRule="auto"/>
        <w:rPr>
          <w:sz w:val="22"/>
          <w:szCs w:val="22"/>
          <w:lang w:val="en-US"/>
        </w:rPr>
      </w:pPr>
    </w:p>
    <w:p w14:paraId="6259916E" w14:textId="77777777" w:rsidR="00E30B62" w:rsidRPr="007D77AC" w:rsidRDefault="00E30B62" w:rsidP="007D77AC">
      <w:pPr>
        <w:pStyle w:val="thesis-bodytext"/>
        <w:spacing w:line="240" w:lineRule="auto"/>
        <w:rPr>
          <w:sz w:val="22"/>
          <w:szCs w:val="22"/>
          <w:lang w:val="en-US"/>
        </w:rPr>
      </w:pPr>
      <w:r w:rsidRPr="007D77AC">
        <w:rPr>
          <w:sz w:val="22"/>
          <w:szCs w:val="22"/>
          <w:lang w:val="en-US"/>
        </w:rPr>
        <w:t>} RemoteXY;</w:t>
      </w:r>
    </w:p>
    <w:p w14:paraId="212D23D8" w14:textId="77777777" w:rsidR="00E30B62" w:rsidRPr="007D77AC" w:rsidRDefault="00E30B62" w:rsidP="007D77AC">
      <w:pPr>
        <w:pStyle w:val="thesis-bodytext"/>
        <w:spacing w:line="240" w:lineRule="auto"/>
        <w:rPr>
          <w:sz w:val="22"/>
          <w:szCs w:val="22"/>
          <w:lang w:val="en-US"/>
        </w:rPr>
      </w:pPr>
      <w:r w:rsidRPr="007D77AC">
        <w:rPr>
          <w:sz w:val="22"/>
          <w:szCs w:val="22"/>
          <w:lang w:val="en-US"/>
        </w:rPr>
        <w:t>#pragma pack(pop)</w:t>
      </w:r>
    </w:p>
    <w:p w14:paraId="5BC4EB1C" w14:textId="77777777" w:rsidR="00E30B62" w:rsidRPr="007D77AC" w:rsidRDefault="00E30B62" w:rsidP="007D77AC">
      <w:pPr>
        <w:pStyle w:val="thesis-bodytext"/>
        <w:spacing w:line="240" w:lineRule="auto"/>
        <w:rPr>
          <w:sz w:val="22"/>
          <w:szCs w:val="22"/>
          <w:lang w:val="en-US"/>
        </w:rPr>
      </w:pPr>
    </w:p>
    <w:p w14:paraId="2C7C829D" w14:textId="77777777" w:rsidR="00E30B62" w:rsidRPr="007D77AC" w:rsidRDefault="00E30B62" w:rsidP="007D77AC">
      <w:pPr>
        <w:pStyle w:val="thesis-bodytext"/>
        <w:spacing w:line="240" w:lineRule="auto"/>
        <w:rPr>
          <w:sz w:val="22"/>
          <w:szCs w:val="22"/>
          <w:lang w:val="en-US"/>
        </w:rPr>
      </w:pPr>
      <w:r w:rsidRPr="007D77AC">
        <w:rPr>
          <w:sz w:val="22"/>
          <w:szCs w:val="22"/>
          <w:lang w:val="en-US"/>
        </w:rPr>
        <w:lastRenderedPageBreak/>
        <w:t>/////////////////////////////////////////////</w:t>
      </w:r>
    </w:p>
    <w:p w14:paraId="3FAB9B06" w14:textId="77777777" w:rsidR="00E30B62" w:rsidRPr="007D77AC" w:rsidRDefault="00E30B62" w:rsidP="007D77AC">
      <w:pPr>
        <w:pStyle w:val="thesis-bodytext"/>
        <w:spacing w:line="240" w:lineRule="auto"/>
        <w:rPr>
          <w:sz w:val="22"/>
          <w:szCs w:val="22"/>
          <w:lang w:val="en-US"/>
        </w:rPr>
      </w:pPr>
      <w:r w:rsidRPr="007D77AC">
        <w:rPr>
          <w:sz w:val="22"/>
          <w:szCs w:val="22"/>
          <w:lang w:val="en-US"/>
        </w:rPr>
        <w:t>//           END RemoteXY include          //</w:t>
      </w:r>
    </w:p>
    <w:p w14:paraId="356714CA" w14:textId="77777777" w:rsidR="00E30B62" w:rsidRPr="007D77AC" w:rsidRDefault="00E30B62" w:rsidP="007D77AC">
      <w:pPr>
        <w:pStyle w:val="thesis-bodytext"/>
        <w:spacing w:line="240" w:lineRule="auto"/>
        <w:rPr>
          <w:sz w:val="22"/>
          <w:szCs w:val="22"/>
          <w:lang w:val="en-US"/>
        </w:rPr>
      </w:pPr>
      <w:r w:rsidRPr="007D77AC">
        <w:rPr>
          <w:sz w:val="22"/>
          <w:szCs w:val="22"/>
          <w:lang w:val="en-US"/>
        </w:rPr>
        <w:t>/////////////////////////////////////////////</w:t>
      </w:r>
    </w:p>
    <w:p w14:paraId="4E955A88" w14:textId="77777777" w:rsidR="00E30B62" w:rsidRPr="007D77AC" w:rsidRDefault="00E30B62" w:rsidP="007D77AC">
      <w:pPr>
        <w:pStyle w:val="thesis-bodytext"/>
        <w:spacing w:line="240" w:lineRule="auto"/>
        <w:rPr>
          <w:sz w:val="22"/>
          <w:szCs w:val="22"/>
          <w:lang w:val="en-US"/>
        </w:rPr>
      </w:pPr>
    </w:p>
    <w:p w14:paraId="52BEE261"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#define REN  3 </w:t>
      </w:r>
    </w:p>
    <w:p w14:paraId="7FFF8E4F"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#define LEN  4 </w:t>
      </w:r>
    </w:p>
    <w:p w14:paraId="0A035C32"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#define ren  7</w:t>
      </w:r>
    </w:p>
    <w:p w14:paraId="3DF4A86E"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#define len  8</w:t>
      </w:r>
    </w:p>
    <w:p w14:paraId="6DEE5BA0"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#define RPWM 5  </w:t>
      </w:r>
    </w:p>
    <w:p w14:paraId="6C3DF6E5"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#define LPWM 6 </w:t>
      </w:r>
    </w:p>
    <w:p w14:paraId="20358D14"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#define rpwm 9</w:t>
      </w:r>
    </w:p>
    <w:p w14:paraId="417202AB"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#define lpwm 10</w:t>
      </w:r>
    </w:p>
    <w:p w14:paraId="4DDD421F"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3C3E7D99"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int vSpeed=135;</w:t>
      </w:r>
    </w:p>
    <w:p w14:paraId="4465245C" w14:textId="77777777" w:rsidR="00E30B62" w:rsidRPr="007D77AC" w:rsidRDefault="00E30B62" w:rsidP="007D77AC">
      <w:pPr>
        <w:pStyle w:val="thesis-bodytext"/>
        <w:spacing w:line="240" w:lineRule="auto"/>
        <w:rPr>
          <w:sz w:val="22"/>
          <w:szCs w:val="22"/>
          <w:lang w:val="en-US"/>
        </w:rPr>
      </w:pPr>
    </w:p>
    <w:p w14:paraId="7730A5BA"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void setup() </w:t>
      </w:r>
    </w:p>
    <w:p w14:paraId="2052B547" w14:textId="77777777" w:rsidR="00E30B62" w:rsidRPr="007D77AC" w:rsidRDefault="00E30B62" w:rsidP="007D77AC">
      <w:pPr>
        <w:pStyle w:val="thesis-bodytext"/>
        <w:spacing w:line="240" w:lineRule="auto"/>
        <w:rPr>
          <w:sz w:val="22"/>
          <w:szCs w:val="22"/>
          <w:lang w:val="en-US"/>
        </w:rPr>
      </w:pPr>
      <w:r w:rsidRPr="007D77AC">
        <w:rPr>
          <w:sz w:val="22"/>
          <w:szCs w:val="22"/>
          <w:lang w:val="en-US"/>
        </w:rPr>
        <w:t>{</w:t>
      </w:r>
    </w:p>
    <w:p w14:paraId="20011D11"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RemoteXY_Init (); </w:t>
      </w:r>
    </w:p>
    <w:p w14:paraId="65C4D876" w14:textId="77777777" w:rsidR="00E30B62" w:rsidRPr="007D77AC" w:rsidRDefault="00E30B62" w:rsidP="007D77AC">
      <w:pPr>
        <w:pStyle w:val="thesis-bodytext"/>
        <w:spacing w:line="240" w:lineRule="auto"/>
        <w:rPr>
          <w:sz w:val="22"/>
          <w:szCs w:val="22"/>
          <w:lang w:val="en-US"/>
        </w:rPr>
      </w:pPr>
    </w:p>
    <w:p w14:paraId="4BB1050D"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pinMode(REN, OUTPUT);</w:t>
      </w:r>
    </w:p>
    <w:p w14:paraId="611BA9EC"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pinMode(LEN, OUTPUT);</w:t>
      </w:r>
    </w:p>
    <w:p w14:paraId="7D52B9A4"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pinMode(ren, OUTPUT);</w:t>
      </w:r>
    </w:p>
    <w:p w14:paraId="69A8D2E5"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pinMode(len, OUTPUT);</w:t>
      </w:r>
    </w:p>
    <w:p w14:paraId="0CAF80DF"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pinMode(RPWM, OUTPUT);</w:t>
      </w:r>
    </w:p>
    <w:p w14:paraId="43EFB125"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pinMode(LPWM, OUTPUT);</w:t>
      </w:r>
    </w:p>
    <w:p w14:paraId="5D6BB2E1"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pinMode(rpwm, OUTPUT);</w:t>
      </w:r>
    </w:p>
    <w:p w14:paraId="07BA44CC"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pinMode(lpwm, OUTPUT); </w:t>
      </w:r>
    </w:p>
    <w:p w14:paraId="0FEDFE89" w14:textId="77777777" w:rsidR="00E30B62" w:rsidRPr="007D77AC" w:rsidRDefault="00E30B62" w:rsidP="007D77AC">
      <w:pPr>
        <w:pStyle w:val="thesis-bodytext"/>
        <w:spacing w:line="240" w:lineRule="auto"/>
        <w:rPr>
          <w:sz w:val="22"/>
          <w:szCs w:val="22"/>
          <w:lang w:val="en-US"/>
        </w:rPr>
      </w:pPr>
      <w:r w:rsidRPr="007D77AC">
        <w:rPr>
          <w:sz w:val="22"/>
          <w:szCs w:val="22"/>
          <w:lang w:val="en-US"/>
        </w:rPr>
        <w:lastRenderedPageBreak/>
        <w:t>}</w:t>
      </w:r>
    </w:p>
    <w:p w14:paraId="384A78A1" w14:textId="77777777" w:rsidR="00E30B62" w:rsidRPr="007D77AC" w:rsidRDefault="00E30B62" w:rsidP="007D77AC">
      <w:pPr>
        <w:pStyle w:val="thesis-bodytext"/>
        <w:spacing w:line="240" w:lineRule="auto"/>
        <w:rPr>
          <w:sz w:val="22"/>
          <w:szCs w:val="22"/>
          <w:lang w:val="en-US"/>
        </w:rPr>
      </w:pPr>
    </w:p>
    <w:p w14:paraId="1C028E6F"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void loop() </w:t>
      </w:r>
    </w:p>
    <w:p w14:paraId="291EF8EA"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243FF284"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digitalWrite(REN,HIGH);</w:t>
      </w:r>
    </w:p>
    <w:p w14:paraId="44476CB2"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digitalWrite(LEN,HIGH);</w:t>
      </w:r>
    </w:p>
    <w:p w14:paraId="0321D218"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digitalWrite(ren,HIGH);</w:t>
      </w:r>
    </w:p>
    <w:p w14:paraId="438585A3"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digitalWrite(len,HIGH);</w:t>
      </w:r>
    </w:p>
    <w:p w14:paraId="74648A6B"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501F114C"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RemoteXY_Handler ();</w:t>
      </w:r>
    </w:p>
    <w:p w14:paraId="52E77623"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14ABFB47"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if (RemoteXY.Forward == HIGH){</w:t>
      </w:r>
    </w:p>
    <w:p w14:paraId="24D38F1D"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6326077A"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analogWrite(RPWM, vSpeed); </w:t>
      </w:r>
    </w:p>
    <w:p w14:paraId="44F9B926"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 0);</w:t>
      </w:r>
    </w:p>
    <w:p w14:paraId="3B40BAE0"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analogWrite(rpwm, 175); </w:t>
      </w:r>
    </w:p>
    <w:p w14:paraId="3D4DF592"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 0); </w:t>
      </w:r>
    </w:p>
    <w:p w14:paraId="72D2C5D7"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1AFCC736"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else if (RemoteXY.Backward == HIGH){</w:t>
      </w:r>
    </w:p>
    <w:p w14:paraId="6E733111"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analogWrite(RPWM, 0);   </w:t>
      </w:r>
    </w:p>
    <w:p w14:paraId="542E39D5"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 vSpeed); </w:t>
      </w:r>
    </w:p>
    <w:p w14:paraId="0C6D865C"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analogWrite(rpwm, 0);   </w:t>
      </w:r>
    </w:p>
    <w:p w14:paraId="60C83310"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 175); </w:t>
      </w:r>
    </w:p>
    <w:p w14:paraId="7B5BDD20"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0E3F1F8C"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else if (RemoteXY.Left== HIGH) {</w:t>
      </w:r>
    </w:p>
    <w:p w14:paraId="26A9E832"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analogWrite(RPWM, 0);   </w:t>
      </w:r>
    </w:p>
    <w:p w14:paraId="5F3D91B1"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 vSpeed); </w:t>
      </w:r>
    </w:p>
    <w:p w14:paraId="580B10BC" w14:textId="77777777" w:rsidR="00E30B62" w:rsidRPr="007D77AC" w:rsidRDefault="00E30B62" w:rsidP="007D77AC">
      <w:pPr>
        <w:pStyle w:val="thesis-bodytext"/>
        <w:spacing w:line="240" w:lineRule="auto"/>
        <w:rPr>
          <w:sz w:val="22"/>
          <w:szCs w:val="22"/>
          <w:lang w:val="en-US"/>
        </w:rPr>
      </w:pPr>
      <w:r w:rsidRPr="007D77AC">
        <w:rPr>
          <w:sz w:val="22"/>
          <w:szCs w:val="22"/>
          <w:lang w:val="en-US"/>
        </w:rPr>
        <w:lastRenderedPageBreak/>
        <w:t xml:space="preserve">        analogWrite(rpwm, 155); </w:t>
      </w:r>
    </w:p>
    <w:p w14:paraId="3B8DE98B"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 0); </w:t>
      </w:r>
    </w:p>
    <w:p w14:paraId="4E454CE4"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53A3A709"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else if (RemoteXY.Right== HIGH) {</w:t>
      </w:r>
    </w:p>
    <w:p w14:paraId="484BE6CD"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analogWrite(RPWM, vSpeed);   </w:t>
      </w:r>
    </w:p>
    <w:p w14:paraId="22E21AD8"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 0); </w:t>
      </w:r>
    </w:p>
    <w:p w14:paraId="572C982D"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analogWrite(rpwm, 0);   </w:t>
      </w:r>
    </w:p>
    <w:p w14:paraId="64D6C9AA"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analogWrite(lpwm,155);     </w:t>
      </w:r>
    </w:p>
    <w:p w14:paraId="1F037E5D"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64137612"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else if (RemoteXY.Stop==HIGH) {</w:t>
      </w:r>
    </w:p>
    <w:p w14:paraId="59A58AE5"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analogWrite(RPWM, 0);   </w:t>
      </w:r>
    </w:p>
    <w:p w14:paraId="3ECE64C8"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 0); </w:t>
      </w:r>
    </w:p>
    <w:p w14:paraId="0EFD3496"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analogWrite(rpwm, 0);   </w:t>
      </w:r>
    </w:p>
    <w:p w14:paraId="22D70F7F"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analogWrite(lpwm,0);</w:t>
      </w:r>
    </w:p>
    <w:p w14:paraId="2F7A4D09" w14:textId="77777777" w:rsidR="00E30B62" w:rsidRPr="007D77AC" w:rsidRDefault="00E30B62" w:rsidP="007D77AC">
      <w:pPr>
        <w:pStyle w:val="thesis-bodytext"/>
        <w:spacing w:line="240" w:lineRule="auto"/>
        <w:rPr>
          <w:sz w:val="22"/>
          <w:szCs w:val="22"/>
          <w:lang w:val="en-US"/>
        </w:rPr>
      </w:pPr>
    </w:p>
    <w:p w14:paraId="01EA1A34" w14:textId="77777777" w:rsidR="00E30B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35F9D97F" w14:textId="0CFBFEC2" w:rsidR="00561462" w:rsidRPr="007D77AC" w:rsidRDefault="00E30B62" w:rsidP="007D77AC">
      <w:pPr>
        <w:pStyle w:val="thesis-bodytext"/>
        <w:spacing w:line="240" w:lineRule="auto"/>
        <w:rPr>
          <w:sz w:val="22"/>
          <w:szCs w:val="22"/>
          <w:lang w:val="en-US"/>
        </w:rPr>
      </w:pPr>
      <w:r w:rsidRPr="007D77AC">
        <w:rPr>
          <w:sz w:val="22"/>
          <w:szCs w:val="22"/>
          <w:lang w:val="en-US"/>
        </w:rPr>
        <w:t xml:space="preserve">   }</w:t>
      </w:r>
    </w:p>
    <w:p w14:paraId="26B296DD" w14:textId="77777777" w:rsidR="005A1A5D" w:rsidRDefault="005A1A5D" w:rsidP="00E30B62">
      <w:pPr>
        <w:pStyle w:val="thesis-bodytext"/>
        <w:rPr>
          <w:lang w:val="en-US"/>
        </w:rPr>
      </w:pPr>
    </w:p>
    <w:p w14:paraId="2C52547C" w14:textId="77777777" w:rsidR="005A1A5D" w:rsidRPr="000F0B10" w:rsidRDefault="005A1A5D" w:rsidP="00E30B62">
      <w:pPr>
        <w:pStyle w:val="thesis-bodytext"/>
        <w:rPr>
          <w:lang w:val="en-US"/>
        </w:rPr>
      </w:pPr>
    </w:p>
    <w:sectPr w:rsidR="005A1A5D" w:rsidRPr="000F0B10" w:rsidSect="00056D6C">
      <w:footerReference w:type="default" r:id="rId48"/>
      <w:pgSz w:w="11907" w:h="16839" w:code="9"/>
      <w:pgMar w:top="1440" w:right="1440" w:bottom="1440" w:left="1814" w:header="720" w:footer="1066"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1195E" w14:textId="77777777" w:rsidR="00D7791C" w:rsidRDefault="00D7791C">
      <w:r>
        <w:separator/>
      </w:r>
    </w:p>
  </w:endnote>
  <w:endnote w:type="continuationSeparator" w:id="0">
    <w:p w14:paraId="589D2B63" w14:textId="77777777" w:rsidR="00D7791C" w:rsidRDefault="00D77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rinda">
    <w:altName w:val="Courier New"/>
    <w:panose1 w:val="00000400000000000000"/>
    <w:charset w:val="01"/>
    <w:family w:val="roman"/>
    <w:notTrueType/>
    <w:pitch w:val="variable"/>
  </w:font>
  <w:font w:name="CMSSBX10">
    <w:altName w:val="Cambria"/>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auto"/>
    <w:notTrueType/>
    <w:pitch w:val="variable"/>
    <w:sig w:usb0="00000000" w:usb1="08080000" w:usb2="00000010" w:usb3="00000000" w:csb0="00100000" w:csb1="00000000"/>
  </w:font>
  <w:font w:name="CMR12">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5779961"/>
      <w:docPartObj>
        <w:docPartGallery w:val="Page Numbers (Bottom of Page)"/>
        <w:docPartUnique/>
      </w:docPartObj>
    </w:sdtPr>
    <w:sdtEndPr>
      <w:rPr>
        <w:noProof/>
      </w:rPr>
    </w:sdtEndPr>
    <w:sdtContent>
      <w:p w14:paraId="66F9BE79" w14:textId="2BB84627" w:rsidR="00056D6C" w:rsidRDefault="00056D6C">
        <w:pPr>
          <w:pStyle w:val="Footer"/>
          <w:jc w:val="center"/>
        </w:pPr>
        <w:r>
          <w:fldChar w:fldCharType="begin"/>
        </w:r>
        <w:r>
          <w:instrText xml:space="preserve"> PAGE   \* MERGEFORMAT </w:instrText>
        </w:r>
        <w:r>
          <w:fldChar w:fldCharType="separate"/>
        </w:r>
        <w:r w:rsidR="0076556F">
          <w:rPr>
            <w:noProof/>
          </w:rPr>
          <w:t>7</w:t>
        </w:r>
        <w:r>
          <w:rPr>
            <w:noProof/>
          </w:rPr>
          <w:fldChar w:fldCharType="end"/>
        </w:r>
      </w:p>
    </w:sdtContent>
  </w:sdt>
  <w:p w14:paraId="5CC758D2" w14:textId="041233D1" w:rsidR="00056D6C" w:rsidRDefault="00056D6C" w:rsidP="00DB7D97">
    <w:pPr>
      <w:pStyle w:val="Footer"/>
      <w:spacing w:before="24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9025190"/>
      <w:docPartObj>
        <w:docPartGallery w:val="Page Numbers (Bottom of Page)"/>
        <w:docPartUnique/>
      </w:docPartObj>
    </w:sdtPr>
    <w:sdtEndPr>
      <w:rPr>
        <w:noProof/>
      </w:rPr>
    </w:sdtEndPr>
    <w:sdtContent>
      <w:p w14:paraId="1C8BCFCB" w14:textId="051AFFC1" w:rsidR="00056D6C" w:rsidRDefault="00056D6C">
        <w:pPr>
          <w:pStyle w:val="Footer"/>
          <w:jc w:val="center"/>
        </w:pPr>
        <w:r>
          <w:fldChar w:fldCharType="begin"/>
        </w:r>
        <w:r>
          <w:instrText xml:space="preserve"> PAGE   \* MERGEFORMAT </w:instrText>
        </w:r>
        <w:r>
          <w:fldChar w:fldCharType="separate"/>
        </w:r>
        <w:r w:rsidR="0076556F">
          <w:rPr>
            <w:noProof/>
          </w:rPr>
          <w:t>22</w:t>
        </w:r>
        <w:r>
          <w:rPr>
            <w:noProof/>
          </w:rPr>
          <w:fldChar w:fldCharType="end"/>
        </w:r>
      </w:p>
    </w:sdtContent>
  </w:sdt>
  <w:p w14:paraId="3AAF6A6D" w14:textId="77777777" w:rsidR="00056D6C" w:rsidRDefault="00056D6C" w:rsidP="00DB7D97">
    <w:pPr>
      <w:pStyle w:val="Footer"/>
      <w:spacing w:before="24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130CAB" w14:textId="77777777" w:rsidR="00D7791C" w:rsidRDefault="00D7791C">
      <w:r>
        <w:separator/>
      </w:r>
    </w:p>
  </w:footnote>
  <w:footnote w:type="continuationSeparator" w:id="0">
    <w:p w14:paraId="38386904" w14:textId="77777777" w:rsidR="00D7791C" w:rsidRDefault="00D7791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578A"/>
    <w:multiLevelType w:val="multilevel"/>
    <w:tmpl w:val="0E787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467DF"/>
    <w:multiLevelType w:val="hybridMultilevel"/>
    <w:tmpl w:val="3F5293E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88F4FF8"/>
    <w:multiLevelType w:val="hybridMultilevel"/>
    <w:tmpl w:val="23EA3F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353B71"/>
    <w:multiLevelType w:val="hybridMultilevel"/>
    <w:tmpl w:val="130C2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4B062B"/>
    <w:multiLevelType w:val="multilevel"/>
    <w:tmpl w:val="8F5E9E64"/>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1BAC3EC1"/>
    <w:multiLevelType w:val="hybridMultilevel"/>
    <w:tmpl w:val="4BDE19A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6" w15:restartNumberingAfterBreak="0">
    <w:nsid w:val="1BC879B2"/>
    <w:multiLevelType w:val="multilevel"/>
    <w:tmpl w:val="EDE40A9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D263D5"/>
    <w:multiLevelType w:val="multilevel"/>
    <w:tmpl w:val="5EA8E9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A13A1B"/>
    <w:multiLevelType w:val="multilevel"/>
    <w:tmpl w:val="9F68D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893AB3"/>
    <w:multiLevelType w:val="hybridMultilevel"/>
    <w:tmpl w:val="9FFAD1F0"/>
    <w:lvl w:ilvl="0" w:tplc="9686F6E2">
      <w:start w:val="1"/>
      <w:numFmt w:val="upperLetter"/>
      <w:lvlText w:val="%1."/>
      <w:lvlJc w:val="left"/>
      <w:pPr>
        <w:ind w:left="720" w:hanging="360"/>
      </w:pPr>
      <w:rPr>
        <w:rFont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3D6566F"/>
    <w:multiLevelType w:val="hybridMultilevel"/>
    <w:tmpl w:val="7092ED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67E449A"/>
    <w:multiLevelType w:val="multilevel"/>
    <w:tmpl w:val="34FE4E80"/>
    <w:lvl w:ilvl="0">
      <w:start w:val="3"/>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3FEB6BF1"/>
    <w:multiLevelType w:val="hybridMultilevel"/>
    <w:tmpl w:val="19204836"/>
    <w:lvl w:ilvl="0" w:tplc="933860F2">
      <w:start w:val="1"/>
      <w:numFmt w:val="bullet"/>
      <w:pStyle w:val="thesis-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AA43A48"/>
    <w:multiLevelType w:val="hybridMultilevel"/>
    <w:tmpl w:val="2D1C11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B2416F"/>
    <w:multiLevelType w:val="hybridMultilevel"/>
    <w:tmpl w:val="7C8CAC18"/>
    <w:lvl w:ilvl="0" w:tplc="FDB6DE56">
      <w:start w:val="1"/>
      <w:numFmt w:val="bullet"/>
      <w:lvlText w:val=""/>
      <w:lvlJc w:val="left"/>
      <w:pPr>
        <w:tabs>
          <w:tab w:val="num" w:pos="1224"/>
        </w:tabs>
        <w:ind w:left="1224" w:hanging="360"/>
      </w:pPr>
      <w:rPr>
        <w:rFonts w:ascii="Symbol" w:eastAsia="Times New Roman" w:hAnsi="Symbol" w:cs="Times New Roman"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15" w15:restartNumberingAfterBreak="0">
    <w:nsid w:val="57E37650"/>
    <w:multiLevelType w:val="hybridMultilevel"/>
    <w:tmpl w:val="DA64E498"/>
    <w:lvl w:ilvl="0" w:tplc="9686F6E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1D1D36"/>
    <w:multiLevelType w:val="multilevel"/>
    <w:tmpl w:val="BA1682B2"/>
    <w:lvl w:ilvl="0">
      <w:start w:val="3"/>
      <w:numFmt w:val="decimal"/>
      <w:lvlText w:val="%1"/>
      <w:lvlJc w:val="left"/>
      <w:pPr>
        <w:ind w:left="660" w:hanging="660"/>
      </w:pPr>
      <w:rPr>
        <w:rFonts w:hint="default"/>
      </w:rPr>
    </w:lvl>
    <w:lvl w:ilvl="1">
      <w:start w:val="3"/>
      <w:numFmt w:val="decimal"/>
      <w:lvlText w:val="%1.%2"/>
      <w:lvlJc w:val="left"/>
      <w:pPr>
        <w:ind w:left="840" w:hanging="660"/>
      </w:pPr>
      <w:rPr>
        <w:rFonts w:hint="default"/>
      </w:rPr>
    </w:lvl>
    <w:lvl w:ilvl="2">
      <w:start w:val="2"/>
      <w:numFmt w:val="decimal"/>
      <w:lvlText w:val="%1.%2.%3"/>
      <w:lvlJc w:val="left"/>
      <w:pPr>
        <w:ind w:left="1080" w:hanging="720"/>
      </w:pPr>
      <w:rPr>
        <w:rFonts w:hint="default"/>
      </w:rPr>
    </w:lvl>
    <w:lvl w:ilvl="3">
      <w:start w:val="3"/>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60CD548C"/>
    <w:multiLevelType w:val="multilevel"/>
    <w:tmpl w:val="0409001F"/>
    <w:lvl w:ilvl="0">
      <w:start w:val="1"/>
      <w:numFmt w:val="decimal"/>
      <w:lvlText w:val="%1."/>
      <w:lvlJc w:val="left"/>
      <w:pPr>
        <w:ind w:left="360" w:hanging="360"/>
      </w:pPr>
      <w:rPr>
        <w:rFonts w:hint="default"/>
        <w:b w:val="0"/>
        <w:i w:val="0"/>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7FA2A11"/>
    <w:multiLevelType w:val="multilevel"/>
    <w:tmpl w:val="EEA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2A388D"/>
    <w:multiLevelType w:val="multilevel"/>
    <w:tmpl w:val="3F5293E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06F161C"/>
    <w:multiLevelType w:val="hybridMultilevel"/>
    <w:tmpl w:val="6F28F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676AEA"/>
    <w:multiLevelType w:val="multilevel"/>
    <w:tmpl w:val="B88EC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855F28"/>
    <w:multiLevelType w:val="hybridMultilevel"/>
    <w:tmpl w:val="E3A006C6"/>
    <w:lvl w:ilvl="0" w:tplc="6FA804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C90FE9"/>
    <w:multiLevelType w:val="multilevel"/>
    <w:tmpl w:val="2864E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8"/>
  </w:num>
  <w:num w:numId="3">
    <w:abstractNumId w:val="1"/>
  </w:num>
  <w:num w:numId="4">
    <w:abstractNumId w:val="19"/>
  </w:num>
  <w:num w:numId="5">
    <w:abstractNumId w:val="12"/>
  </w:num>
  <w:num w:numId="6">
    <w:abstractNumId w:val="14"/>
  </w:num>
  <w:num w:numId="7">
    <w:abstractNumId w:val="17"/>
  </w:num>
  <w:num w:numId="8">
    <w:abstractNumId w:val="17"/>
    <w:lvlOverride w:ilvl="0">
      <w:startOverride w:val="1"/>
    </w:lvlOverride>
  </w:num>
  <w:num w:numId="9">
    <w:abstractNumId w:val="7"/>
  </w:num>
  <w:num w:numId="10">
    <w:abstractNumId w:val="2"/>
  </w:num>
  <w:num w:numId="11">
    <w:abstractNumId w:val="13"/>
  </w:num>
  <w:num w:numId="12">
    <w:abstractNumId w:val="22"/>
  </w:num>
  <w:num w:numId="13">
    <w:abstractNumId w:val="23"/>
    <w:lvlOverride w:ilvl="0">
      <w:startOverride w:val="1"/>
    </w:lvlOverride>
  </w:num>
  <w:num w:numId="14">
    <w:abstractNumId w:val="20"/>
  </w:num>
  <w:num w:numId="15">
    <w:abstractNumId w:val="8"/>
  </w:num>
  <w:num w:numId="16">
    <w:abstractNumId w:val="21"/>
  </w:num>
  <w:num w:numId="17">
    <w:abstractNumId w:val="0"/>
  </w:num>
  <w:num w:numId="18">
    <w:abstractNumId w:val="3"/>
  </w:num>
  <w:num w:numId="19">
    <w:abstractNumId w:val="15"/>
  </w:num>
  <w:num w:numId="20">
    <w:abstractNumId w:val="9"/>
  </w:num>
  <w:num w:numId="21">
    <w:abstractNumId w:val="6"/>
  </w:num>
  <w:num w:numId="22">
    <w:abstractNumId w:val="11"/>
  </w:num>
  <w:num w:numId="23">
    <w:abstractNumId w:val="4"/>
  </w:num>
  <w:num w:numId="24">
    <w:abstractNumId w:val="16"/>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4096" w:nlCheck="1" w:checkStyle="0"/>
  <w:activeWritingStyle w:appName="MSWord" w:lang="sv-SE" w:vendorID="64" w:dllVersion="4096" w:nlCheck="1" w:checkStyle="0"/>
  <w:activeWritingStyle w:appName="MSWord" w:lang="en-CA" w:vendorID="64" w:dllVersion="4096" w:nlCheck="1" w:checkStyle="0"/>
  <w:activeWritingStyle w:appName="MSWord" w:lang="en-US" w:vendorID="64" w:dllVersion="131078" w:nlCheck="1" w:checkStyle="0"/>
  <w:activeWritingStyle w:appName="MSWord" w:lang="en-CA" w:vendorID="64" w:dllVersion="131078" w:nlCheck="1" w:checkStyle="0"/>
  <w:activeWritingStyle w:appName="MSWord" w:lang="en-AU"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72D"/>
    <w:rsid w:val="00005D67"/>
    <w:rsid w:val="00007A6A"/>
    <w:rsid w:val="000175A7"/>
    <w:rsid w:val="00017772"/>
    <w:rsid w:val="00023EA8"/>
    <w:rsid w:val="00024883"/>
    <w:rsid w:val="000263C7"/>
    <w:rsid w:val="000271A0"/>
    <w:rsid w:val="000300AA"/>
    <w:rsid w:val="00034BF7"/>
    <w:rsid w:val="0003772F"/>
    <w:rsid w:val="000419A0"/>
    <w:rsid w:val="000421CF"/>
    <w:rsid w:val="000462ED"/>
    <w:rsid w:val="0004679E"/>
    <w:rsid w:val="000553F8"/>
    <w:rsid w:val="00056D6C"/>
    <w:rsid w:val="00060549"/>
    <w:rsid w:val="00062EB3"/>
    <w:rsid w:val="000740EE"/>
    <w:rsid w:val="00085815"/>
    <w:rsid w:val="00090AA1"/>
    <w:rsid w:val="00097FA1"/>
    <w:rsid w:val="000B191E"/>
    <w:rsid w:val="000B325A"/>
    <w:rsid w:val="000B6709"/>
    <w:rsid w:val="000C2765"/>
    <w:rsid w:val="000C4C8B"/>
    <w:rsid w:val="000D22FC"/>
    <w:rsid w:val="000D2937"/>
    <w:rsid w:val="000D2EE2"/>
    <w:rsid w:val="000E3691"/>
    <w:rsid w:val="000E4088"/>
    <w:rsid w:val="000E67D9"/>
    <w:rsid w:val="000F0B10"/>
    <w:rsid w:val="000F0CCB"/>
    <w:rsid w:val="000F7312"/>
    <w:rsid w:val="000F7AD9"/>
    <w:rsid w:val="00101320"/>
    <w:rsid w:val="00105CAB"/>
    <w:rsid w:val="00107A8D"/>
    <w:rsid w:val="00111E3A"/>
    <w:rsid w:val="00114D52"/>
    <w:rsid w:val="001163C9"/>
    <w:rsid w:val="00120C4D"/>
    <w:rsid w:val="00122B5B"/>
    <w:rsid w:val="00124221"/>
    <w:rsid w:val="00127365"/>
    <w:rsid w:val="001276D2"/>
    <w:rsid w:val="00132337"/>
    <w:rsid w:val="00133E58"/>
    <w:rsid w:val="001418E4"/>
    <w:rsid w:val="001501EE"/>
    <w:rsid w:val="001521A3"/>
    <w:rsid w:val="001538C1"/>
    <w:rsid w:val="0015578C"/>
    <w:rsid w:val="001618FB"/>
    <w:rsid w:val="00165CE1"/>
    <w:rsid w:val="0017070A"/>
    <w:rsid w:val="001737E3"/>
    <w:rsid w:val="001764EC"/>
    <w:rsid w:val="00182947"/>
    <w:rsid w:val="00190900"/>
    <w:rsid w:val="0019093E"/>
    <w:rsid w:val="00191A92"/>
    <w:rsid w:val="001949EC"/>
    <w:rsid w:val="00194F77"/>
    <w:rsid w:val="00195A18"/>
    <w:rsid w:val="001963C0"/>
    <w:rsid w:val="001A295F"/>
    <w:rsid w:val="001A71B8"/>
    <w:rsid w:val="001B1A33"/>
    <w:rsid w:val="001B2E0B"/>
    <w:rsid w:val="001B5A87"/>
    <w:rsid w:val="001B69C9"/>
    <w:rsid w:val="001C0B80"/>
    <w:rsid w:val="001C4B49"/>
    <w:rsid w:val="001C6289"/>
    <w:rsid w:val="001D03C4"/>
    <w:rsid w:val="001D347B"/>
    <w:rsid w:val="001D3723"/>
    <w:rsid w:val="001E14C8"/>
    <w:rsid w:val="001E178E"/>
    <w:rsid w:val="001E34AC"/>
    <w:rsid w:val="001E3611"/>
    <w:rsid w:val="00202755"/>
    <w:rsid w:val="002079C0"/>
    <w:rsid w:val="00212B47"/>
    <w:rsid w:val="00213301"/>
    <w:rsid w:val="00213E66"/>
    <w:rsid w:val="00213F98"/>
    <w:rsid w:val="00215AC8"/>
    <w:rsid w:val="0022174C"/>
    <w:rsid w:val="00222254"/>
    <w:rsid w:val="00225001"/>
    <w:rsid w:val="00225746"/>
    <w:rsid w:val="00225E53"/>
    <w:rsid w:val="00227027"/>
    <w:rsid w:val="0024403E"/>
    <w:rsid w:val="00244655"/>
    <w:rsid w:val="0024728D"/>
    <w:rsid w:val="00264519"/>
    <w:rsid w:val="00264564"/>
    <w:rsid w:val="002647CA"/>
    <w:rsid w:val="0026589F"/>
    <w:rsid w:val="00265A36"/>
    <w:rsid w:val="0026640A"/>
    <w:rsid w:val="002703E9"/>
    <w:rsid w:val="00271476"/>
    <w:rsid w:val="0027585C"/>
    <w:rsid w:val="0027674D"/>
    <w:rsid w:val="00277B3B"/>
    <w:rsid w:val="00281404"/>
    <w:rsid w:val="002837FA"/>
    <w:rsid w:val="00285C13"/>
    <w:rsid w:val="00296435"/>
    <w:rsid w:val="002A0D18"/>
    <w:rsid w:val="002C0247"/>
    <w:rsid w:val="002C27E3"/>
    <w:rsid w:val="002C57F6"/>
    <w:rsid w:val="002D3C21"/>
    <w:rsid w:val="002D6487"/>
    <w:rsid w:val="002F07C3"/>
    <w:rsid w:val="002F3B06"/>
    <w:rsid w:val="002F4FB9"/>
    <w:rsid w:val="002F6B26"/>
    <w:rsid w:val="00310A60"/>
    <w:rsid w:val="0031627A"/>
    <w:rsid w:val="00316AC7"/>
    <w:rsid w:val="00317B05"/>
    <w:rsid w:val="0032024F"/>
    <w:rsid w:val="0032456E"/>
    <w:rsid w:val="00324939"/>
    <w:rsid w:val="0033147F"/>
    <w:rsid w:val="003315A5"/>
    <w:rsid w:val="003319E8"/>
    <w:rsid w:val="00334450"/>
    <w:rsid w:val="00334DC1"/>
    <w:rsid w:val="00336971"/>
    <w:rsid w:val="00336C9B"/>
    <w:rsid w:val="00342847"/>
    <w:rsid w:val="003457F8"/>
    <w:rsid w:val="00352575"/>
    <w:rsid w:val="003548E8"/>
    <w:rsid w:val="00355094"/>
    <w:rsid w:val="00355A1C"/>
    <w:rsid w:val="00360048"/>
    <w:rsid w:val="0036075D"/>
    <w:rsid w:val="00363FC4"/>
    <w:rsid w:val="003647AD"/>
    <w:rsid w:val="00365B30"/>
    <w:rsid w:val="00367003"/>
    <w:rsid w:val="00367175"/>
    <w:rsid w:val="003671DF"/>
    <w:rsid w:val="00367957"/>
    <w:rsid w:val="0037098E"/>
    <w:rsid w:val="003744EF"/>
    <w:rsid w:val="00392370"/>
    <w:rsid w:val="003944E9"/>
    <w:rsid w:val="003959C8"/>
    <w:rsid w:val="003A0794"/>
    <w:rsid w:val="003A51FA"/>
    <w:rsid w:val="003A58B4"/>
    <w:rsid w:val="003B0E3B"/>
    <w:rsid w:val="003B4E89"/>
    <w:rsid w:val="003B5413"/>
    <w:rsid w:val="003C0D1D"/>
    <w:rsid w:val="003C4C63"/>
    <w:rsid w:val="003C5EB0"/>
    <w:rsid w:val="003D01F2"/>
    <w:rsid w:val="003D5E27"/>
    <w:rsid w:val="003D6591"/>
    <w:rsid w:val="003E50DD"/>
    <w:rsid w:val="003F39EF"/>
    <w:rsid w:val="00400B1F"/>
    <w:rsid w:val="0041035B"/>
    <w:rsid w:val="004125DA"/>
    <w:rsid w:val="00415A12"/>
    <w:rsid w:val="00422431"/>
    <w:rsid w:val="00422456"/>
    <w:rsid w:val="0042295C"/>
    <w:rsid w:val="00424DF4"/>
    <w:rsid w:val="00427278"/>
    <w:rsid w:val="00430B65"/>
    <w:rsid w:val="00431798"/>
    <w:rsid w:val="004334DC"/>
    <w:rsid w:val="00433837"/>
    <w:rsid w:val="004339C4"/>
    <w:rsid w:val="00446BB1"/>
    <w:rsid w:val="004471D2"/>
    <w:rsid w:val="00447947"/>
    <w:rsid w:val="00455385"/>
    <w:rsid w:val="00457C82"/>
    <w:rsid w:val="00463B12"/>
    <w:rsid w:val="004670B8"/>
    <w:rsid w:val="00471712"/>
    <w:rsid w:val="004732E4"/>
    <w:rsid w:val="00473E8E"/>
    <w:rsid w:val="00480374"/>
    <w:rsid w:val="00485DD4"/>
    <w:rsid w:val="004948FB"/>
    <w:rsid w:val="004A08F6"/>
    <w:rsid w:val="004A1BB2"/>
    <w:rsid w:val="004A4CEB"/>
    <w:rsid w:val="004A6763"/>
    <w:rsid w:val="004A7901"/>
    <w:rsid w:val="004B32B4"/>
    <w:rsid w:val="004B46F1"/>
    <w:rsid w:val="004B6BC5"/>
    <w:rsid w:val="004C0FB9"/>
    <w:rsid w:val="004C365A"/>
    <w:rsid w:val="004D1AD9"/>
    <w:rsid w:val="004D4002"/>
    <w:rsid w:val="004D420F"/>
    <w:rsid w:val="004D4E35"/>
    <w:rsid w:val="004D5CF0"/>
    <w:rsid w:val="004E118A"/>
    <w:rsid w:val="004E33FA"/>
    <w:rsid w:val="004E692E"/>
    <w:rsid w:val="004E742D"/>
    <w:rsid w:val="004F4096"/>
    <w:rsid w:val="004F74A2"/>
    <w:rsid w:val="00522594"/>
    <w:rsid w:val="00530FFF"/>
    <w:rsid w:val="00535768"/>
    <w:rsid w:val="00535846"/>
    <w:rsid w:val="00536D98"/>
    <w:rsid w:val="005423BD"/>
    <w:rsid w:val="0054253A"/>
    <w:rsid w:val="00542C1E"/>
    <w:rsid w:val="00543C9A"/>
    <w:rsid w:val="00544F89"/>
    <w:rsid w:val="00546A4A"/>
    <w:rsid w:val="00546F94"/>
    <w:rsid w:val="0055230F"/>
    <w:rsid w:val="00561462"/>
    <w:rsid w:val="00565065"/>
    <w:rsid w:val="00571725"/>
    <w:rsid w:val="00574BCE"/>
    <w:rsid w:val="00574C5D"/>
    <w:rsid w:val="00582435"/>
    <w:rsid w:val="00584344"/>
    <w:rsid w:val="00587124"/>
    <w:rsid w:val="0059051A"/>
    <w:rsid w:val="00590DC4"/>
    <w:rsid w:val="00592D19"/>
    <w:rsid w:val="00593A0D"/>
    <w:rsid w:val="005A0181"/>
    <w:rsid w:val="005A050E"/>
    <w:rsid w:val="005A1A5D"/>
    <w:rsid w:val="005A5C76"/>
    <w:rsid w:val="005A5E63"/>
    <w:rsid w:val="005C3C2E"/>
    <w:rsid w:val="005E020D"/>
    <w:rsid w:val="005E222F"/>
    <w:rsid w:val="005E2677"/>
    <w:rsid w:val="005E5D1C"/>
    <w:rsid w:val="006002F9"/>
    <w:rsid w:val="00603B22"/>
    <w:rsid w:val="00610A7E"/>
    <w:rsid w:val="00612561"/>
    <w:rsid w:val="00615C97"/>
    <w:rsid w:val="0062332E"/>
    <w:rsid w:val="00623C61"/>
    <w:rsid w:val="00625CF8"/>
    <w:rsid w:val="00626E9B"/>
    <w:rsid w:val="00630A18"/>
    <w:rsid w:val="00635652"/>
    <w:rsid w:val="006536BE"/>
    <w:rsid w:val="00654E8A"/>
    <w:rsid w:val="00661506"/>
    <w:rsid w:val="00663F26"/>
    <w:rsid w:val="006662D1"/>
    <w:rsid w:val="006702CE"/>
    <w:rsid w:val="00673905"/>
    <w:rsid w:val="0067496D"/>
    <w:rsid w:val="00676277"/>
    <w:rsid w:val="006768DB"/>
    <w:rsid w:val="00676AFF"/>
    <w:rsid w:val="006864B5"/>
    <w:rsid w:val="0068698B"/>
    <w:rsid w:val="00687E82"/>
    <w:rsid w:val="00695874"/>
    <w:rsid w:val="00696854"/>
    <w:rsid w:val="00697073"/>
    <w:rsid w:val="006A212F"/>
    <w:rsid w:val="006A3253"/>
    <w:rsid w:val="006A6FC7"/>
    <w:rsid w:val="006A7949"/>
    <w:rsid w:val="006B4CE9"/>
    <w:rsid w:val="006B5C43"/>
    <w:rsid w:val="006B6712"/>
    <w:rsid w:val="006C256D"/>
    <w:rsid w:val="006C29A5"/>
    <w:rsid w:val="006C2FE2"/>
    <w:rsid w:val="006D028F"/>
    <w:rsid w:val="006D0B68"/>
    <w:rsid w:val="006D238B"/>
    <w:rsid w:val="006D6F2F"/>
    <w:rsid w:val="006E054B"/>
    <w:rsid w:val="006E52BE"/>
    <w:rsid w:val="006E5586"/>
    <w:rsid w:val="006F1361"/>
    <w:rsid w:val="006F1636"/>
    <w:rsid w:val="006F1CB0"/>
    <w:rsid w:val="006F1D7E"/>
    <w:rsid w:val="00702EE8"/>
    <w:rsid w:val="0070341C"/>
    <w:rsid w:val="00704A7C"/>
    <w:rsid w:val="007065D8"/>
    <w:rsid w:val="00707897"/>
    <w:rsid w:val="00711E53"/>
    <w:rsid w:val="007127F7"/>
    <w:rsid w:val="007218A2"/>
    <w:rsid w:val="0072618F"/>
    <w:rsid w:val="00730DA5"/>
    <w:rsid w:val="00732136"/>
    <w:rsid w:val="00743043"/>
    <w:rsid w:val="007504FF"/>
    <w:rsid w:val="007546C6"/>
    <w:rsid w:val="00757749"/>
    <w:rsid w:val="00757EE5"/>
    <w:rsid w:val="00763FDC"/>
    <w:rsid w:val="0076556F"/>
    <w:rsid w:val="00773D10"/>
    <w:rsid w:val="00774559"/>
    <w:rsid w:val="0077493C"/>
    <w:rsid w:val="00775207"/>
    <w:rsid w:val="007754A3"/>
    <w:rsid w:val="00776DCE"/>
    <w:rsid w:val="007825C9"/>
    <w:rsid w:val="00795248"/>
    <w:rsid w:val="00795F88"/>
    <w:rsid w:val="00796B06"/>
    <w:rsid w:val="00796B25"/>
    <w:rsid w:val="007A25F9"/>
    <w:rsid w:val="007A3069"/>
    <w:rsid w:val="007A5ED1"/>
    <w:rsid w:val="007A7FD6"/>
    <w:rsid w:val="007B35EA"/>
    <w:rsid w:val="007B7B03"/>
    <w:rsid w:val="007C68C0"/>
    <w:rsid w:val="007C7F02"/>
    <w:rsid w:val="007D0F85"/>
    <w:rsid w:val="007D3322"/>
    <w:rsid w:val="007D4244"/>
    <w:rsid w:val="007D77AC"/>
    <w:rsid w:val="007E0674"/>
    <w:rsid w:val="007E0815"/>
    <w:rsid w:val="007E0E83"/>
    <w:rsid w:val="007E24DD"/>
    <w:rsid w:val="007E2AA1"/>
    <w:rsid w:val="007E467E"/>
    <w:rsid w:val="007E6FA1"/>
    <w:rsid w:val="007F5098"/>
    <w:rsid w:val="007F5A68"/>
    <w:rsid w:val="007F6B19"/>
    <w:rsid w:val="007F771A"/>
    <w:rsid w:val="00801FC0"/>
    <w:rsid w:val="00803E9C"/>
    <w:rsid w:val="008128BF"/>
    <w:rsid w:val="008128F9"/>
    <w:rsid w:val="008136AA"/>
    <w:rsid w:val="00820E6F"/>
    <w:rsid w:val="00822E80"/>
    <w:rsid w:val="00822F2A"/>
    <w:rsid w:val="00822FC9"/>
    <w:rsid w:val="008249AF"/>
    <w:rsid w:val="008275F7"/>
    <w:rsid w:val="00827D67"/>
    <w:rsid w:val="00830206"/>
    <w:rsid w:val="0083074E"/>
    <w:rsid w:val="00832BCF"/>
    <w:rsid w:val="008350A6"/>
    <w:rsid w:val="0083772E"/>
    <w:rsid w:val="00837D90"/>
    <w:rsid w:val="00840EF5"/>
    <w:rsid w:val="008461E9"/>
    <w:rsid w:val="00852990"/>
    <w:rsid w:val="00861B31"/>
    <w:rsid w:val="00862511"/>
    <w:rsid w:val="0086287C"/>
    <w:rsid w:val="00862DB0"/>
    <w:rsid w:val="008650F0"/>
    <w:rsid w:val="00866D9F"/>
    <w:rsid w:val="008672E8"/>
    <w:rsid w:val="00870E04"/>
    <w:rsid w:val="008732F0"/>
    <w:rsid w:val="008739AA"/>
    <w:rsid w:val="0087699C"/>
    <w:rsid w:val="00884F62"/>
    <w:rsid w:val="00891832"/>
    <w:rsid w:val="00892340"/>
    <w:rsid w:val="008977EE"/>
    <w:rsid w:val="008A1171"/>
    <w:rsid w:val="008A1C4A"/>
    <w:rsid w:val="008A33A8"/>
    <w:rsid w:val="008A5EA8"/>
    <w:rsid w:val="008A7C08"/>
    <w:rsid w:val="008B0B0F"/>
    <w:rsid w:val="008B4A2C"/>
    <w:rsid w:val="008B507C"/>
    <w:rsid w:val="008C65EB"/>
    <w:rsid w:val="008D1003"/>
    <w:rsid w:val="008D223B"/>
    <w:rsid w:val="008D30B6"/>
    <w:rsid w:val="008D74FA"/>
    <w:rsid w:val="008E72D3"/>
    <w:rsid w:val="008F2B89"/>
    <w:rsid w:val="00900F8A"/>
    <w:rsid w:val="009017A3"/>
    <w:rsid w:val="00902BB4"/>
    <w:rsid w:val="0090495E"/>
    <w:rsid w:val="009156FC"/>
    <w:rsid w:val="00925425"/>
    <w:rsid w:val="0092547A"/>
    <w:rsid w:val="009259D9"/>
    <w:rsid w:val="00926BC7"/>
    <w:rsid w:val="00940604"/>
    <w:rsid w:val="00942F10"/>
    <w:rsid w:val="00954074"/>
    <w:rsid w:val="009601AA"/>
    <w:rsid w:val="009630FB"/>
    <w:rsid w:val="00963CE4"/>
    <w:rsid w:val="00972356"/>
    <w:rsid w:val="00972439"/>
    <w:rsid w:val="00972D34"/>
    <w:rsid w:val="00975C70"/>
    <w:rsid w:val="00977F97"/>
    <w:rsid w:val="009854CD"/>
    <w:rsid w:val="009926EE"/>
    <w:rsid w:val="009A02DA"/>
    <w:rsid w:val="009A2FE4"/>
    <w:rsid w:val="009A642D"/>
    <w:rsid w:val="009B042C"/>
    <w:rsid w:val="009B12B4"/>
    <w:rsid w:val="009C410F"/>
    <w:rsid w:val="009C4C74"/>
    <w:rsid w:val="009C5E67"/>
    <w:rsid w:val="009C643D"/>
    <w:rsid w:val="009C7879"/>
    <w:rsid w:val="009D081D"/>
    <w:rsid w:val="009D208C"/>
    <w:rsid w:val="009D280D"/>
    <w:rsid w:val="009D36A0"/>
    <w:rsid w:val="009D7ADC"/>
    <w:rsid w:val="009E1C52"/>
    <w:rsid w:val="009E4CD1"/>
    <w:rsid w:val="009E77A1"/>
    <w:rsid w:val="009F26D0"/>
    <w:rsid w:val="009F6A98"/>
    <w:rsid w:val="00A02F88"/>
    <w:rsid w:val="00A03C63"/>
    <w:rsid w:val="00A04969"/>
    <w:rsid w:val="00A05C39"/>
    <w:rsid w:val="00A06D9F"/>
    <w:rsid w:val="00A0773E"/>
    <w:rsid w:val="00A109C7"/>
    <w:rsid w:val="00A1133A"/>
    <w:rsid w:val="00A12987"/>
    <w:rsid w:val="00A15F72"/>
    <w:rsid w:val="00A166E4"/>
    <w:rsid w:val="00A17AB1"/>
    <w:rsid w:val="00A37527"/>
    <w:rsid w:val="00A405A9"/>
    <w:rsid w:val="00A40A94"/>
    <w:rsid w:val="00A42867"/>
    <w:rsid w:val="00A429F0"/>
    <w:rsid w:val="00A43BCA"/>
    <w:rsid w:val="00A447FE"/>
    <w:rsid w:val="00A4486E"/>
    <w:rsid w:val="00A45975"/>
    <w:rsid w:val="00A4699C"/>
    <w:rsid w:val="00A55A28"/>
    <w:rsid w:val="00A610FE"/>
    <w:rsid w:val="00A61141"/>
    <w:rsid w:val="00A63ACA"/>
    <w:rsid w:val="00A66AD6"/>
    <w:rsid w:val="00A7228E"/>
    <w:rsid w:val="00A7293B"/>
    <w:rsid w:val="00A73D43"/>
    <w:rsid w:val="00A747FE"/>
    <w:rsid w:val="00A76046"/>
    <w:rsid w:val="00A77574"/>
    <w:rsid w:val="00A77937"/>
    <w:rsid w:val="00A80047"/>
    <w:rsid w:val="00A92925"/>
    <w:rsid w:val="00A93A6A"/>
    <w:rsid w:val="00A96C8C"/>
    <w:rsid w:val="00AA007B"/>
    <w:rsid w:val="00AA58C8"/>
    <w:rsid w:val="00AA5E6F"/>
    <w:rsid w:val="00AB4A7B"/>
    <w:rsid w:val="00AB5101"/>
    <w:rsid w:val="00AD1E15"/>
    <w:rsid w:val="00AD3296"/>
    <w:rsid w:val="00AE2B55"/>
    <w:rsid w:val="00AF347E"/>
    <w:rsid w:val="00AF6122"/>
    <w:rsid w:val="00B151D6"/>
    <w:rsid w:val="00B2235C"/>
    <w:rsid w:val="00B24384"/>
    <w:rsid w:val="00B2570A"/>
    <w:rsid w:val="00B26277"/>
    <w:rsid w:val="00B30D22"/>
    <w:rsid w:val="00B36C78"/>
    <w:rsid w:val="00B37305"/>
    <w:rsid w:val="00B42332"/>
    <w:rsid w:val="00B52185"/>
    <w:rsid w:val="00B603D5"/>
    <w:rsid w:val="00B609B3"/>
    <w:rsid w:val="00B61A7B"/>
    <w:rsid w:val="00B645CA"/>
    <w:rsid w:val="00B73DDC"/>
    <w:rsid w:val="00B853C4"/>
    <w:rsid w:val="00B928A3"/>
    <w:rsid w:val="00B9445C"/>
    <w:rsid w:val="00B95925"/>
    <w:rsid w:val="00BA09B6"/>
    <w:rsid w:val="00BA16F4"/>
    <w:rsid w:val="00BA18EF"/>
    <w:rsid w:val="00BA302D"/>
    <w:rsid w:val="00BA400E"/>
    <w:rsid w:val="00BB5593"/>
    <w:rsid w:val="00BB5EF3"/>
    <w:rsid w:val="00BC0A41"/>
    <w:rsid w:val="00BC4E92"/>
    <w:rsid w:val="00BC7147"/>
    <w:rsid w:val="00BD275F"/>
    <w:rsid w:val="00BD74B7"/>
    <w:rsid w:val="00BE1733"/>
    <w:rsid w:val="00BE570E"/>
    <w:rsid w:val="00BF0C58"/>
    <w:rsid w:val="00BF12DA"/>
    <w:rsid w:val="00C03ACA"/>
    <w:rsid w:val="00C229F4"/>
    <w:rsid w:val="00C24C05"/>
    <w:rsid w:val="00C323B8"/>
    <w:rsid w:val="00C325FE"/>
    <w:rsid w:val="00C347DF"/>
    <w:rsid w:val="00C37EFA"/>
    <w:rsid w:val="00C4275A"/>
    <w:rsid w:val="00C43985"/>
    <w:rsid w:val="00C4578B"/>
    <w:rsid w:val="00C47310"/>
    <w:rsid w:val="00C54D14"/>
    <w:rsid w:val="00C55C4E"/>
    <w:rsid w:val="00C56823"/>
    <w:rsid w:val="00C60675"/>
    <w:rsid w:val="00C65801"/>
    <w:rsid w:val="00C66B7A"/>
    <w:rsid w:val="00C709AA"/>
    <w:rsid w:val="00C73107"/>
    <w:rsid w:val="00C74980"/>
    <w:rsid w:val="00C74EFB"/>
    <w:rsid w:val="00C7532B"/>
    <w:rsid w:val="00C75AB9"/>
    <w:rsid w:val="00C77194"/>
    <w:rsid w:val="00C87697"/>
    <w:rsid w:val="00C90470"/>
    <w:rsid w:val="00C917F5"/>
    <w:rsid w:val="00CB0910"/>
    <w:rsid w:val="00CB11D4"/>
    <w:rsid w:val="00CB2546"/>
    <w:rsid w:val="00CC01D6"/>
    <w:rsid w:val="00CD4D1B"/>
    <w:rsid w:val="00CD51C8"/>
    <w:rsid w:val="00CD6A0C"/>
    <w:rsid w:val="00CE65B5"/>
    <w:rsid w:val="00CF1591"/>
    <w:rsid w:val="00CF4675"/>
    <w:rsid w:val="00CF4AD6"/>
    <w:rsid w:val="00CF726A"/>
    <w:rsid w:val="00D012EB"/>
    <w:rsid w:val="00D029F8"/>
    <w:rsid w:val="00D04BEA"/>
    <w:rsid w:val="00D05D13"/>
    <w:rsid w:val="00D06D44"/>
    <w:rsid w:val="00D108A3"/>
    <w:rsid w:val="00D11396"/>
    <w:rsid w:val="00D15FBC"/>
    <w:rsid w:val="00D22261"/>
    <w:rsid w:val="00D238C8"/>
    <w:rsid w:val="00D33DFD"/>
    <w:rsid w:val="00D33E8E"/>
    <w:rsid w:val="00D43F4C"/>
    <w:rsid w:val="00D45C59"/>
    <w:rsid w:val="00D5053A"/>
    <w:rsid w:val="00D517F4"/>
    <w:rsid w:val="00D526F5"/>
    <w:rsid w:val="00D56BAF"/>
    <w:rsid w:val="00D608C6"/>
    <w:rsid w:val="00D63A97"/>
    <w:rsid w:val="00D65AE1"/>
    <w:rsid w:val="00D65BF7"/>
    <w:rsid w:val="00D65CD7"/>
    <w:rsid w:val="00D7007C"/>
    <w:rsid w:val="00D747C1"/>
    <w:rsid w:val="00D76178"/>
    <w:rsid w:val="00D7791C"/>
    <w:rsid w:val="00D8056B"/>
    <w:rsid w:val="00D83BFF"/>
    <w:rsid w:val="00D84939"/>
    <w:rsid w:val="00D85A4A"/>
    <w:rsid w:val="00D92AC5"/>
    <w:rsid w:val="00D96AC7"/>
    <w:rsid w:val="00DA1C20"/>
    <w:rsid w:val="00DA3B27"/>
    <w:rsid w:val="00DA4488"/>
    <w:rsid w:val="00DA4810"/>
    <w:rsid w:val="00DA5EB3"/>
    <w:rsid w:val="00DB2218"/>
    <w:rsid w:val="00DB3F8E"/>
    <w:rsid w:val="00DB7D97"/>
    <w:rsid w:val="00DC0735"/>
    <w:rsid w:val="00DC6982"/>
    <w:rsid w:val="00DD47BE"/>
    <w:rsid w:val="00DE1E20"/>
    <w:rsid w:val="00DE27E9"/>
    <w:rsid w:val="00DE41B1"/>
    <w:rsid w:val="00DE4737"/>
    <w:rsid w:val="00DE4BD7"/>
    <w:rsid w:val="00DE534F"/>
    <w:rsid w:val="00DE7003"/>
    <w:rsid w:val="00DF2653"/>
    <w:rsid w:val="00DF4F58"/>
    <w:rsid w:val="00DF7957"/>
    <w:rsid w:val="00E07D6D"/>
    <w:rsid w:val="00E14858"/>
    <w:rsid w:val="00E17618"/>
    <w:rsid w:val="00E214E5"/>
    <w:rsid w:val="00E22FFB"/>
    <w:rsid w:val="00E2657D"/>
    <w:rsid w:val="00E26D47"/>
    <w:rsid w:val="00E27CA9"/>
    <w:rsid w:val="00E30B0F"/>
    <w:rsid w:val="00E30B62"/>
    <w:rsid w:val="00E35C46"/>
    <w:rsid w:val="00E370D2"/>
    <w:rsid w:val="00E37E6A"/>
    <w:rsid w:val="00E434C2"/>
    <w:rsid w:val="00E4698D"/>
    <w:rsid w:val="00E47D1E"/>
    <w:rsid w:val="00E500ED"/>
    <w:rsid w:val="00E5060D"/>
    <w:rsid w:val="00E50613"/>
    <w:rsid w:val="00E50F7C"/>
    <w:rsid w:val="00E5145A"/>
    <w:rsid w:val="00E52407"/>
    <w:rsid w:val="00E52B21"/>
    <w:rsid w:val="00E545FD"/>
    <w:rsid w:val="00E558ED"/>
    <w:rsid w:val="00E55CCB"/>
    <w:rsid w:val="00E64219"/>
    <w:rsid w:val="00E67E88"/>
    <w:rsid w:val="00E821D1"/>
    <w:rsid w:val="00E822C2"/>
    <w:rsid w:val="00E853D5"/>
    <w:rsid w:val="00E901D7"/>
    <w:rsid w:val="00E90B3D"/>
    <w:rsid w:val="00E9124A"/>
    <w:rsid w:val="00EA14D0"/>
    <w:rsid w:val="00EA18C9"/>
    <w:rsid w:val="00EA531F"/>
    <w:rsid w:val="00EA7443"/>
    <w:rsid w:val="00EB5E66"/>
    <w:rsid w:val="00EC17F4"/>
    <w:rsid w:val="00EC5DD8"/>
    <w:rsid w:val="00EC740B"/>
    <w:rsid w:val="00EC79BF"/>
    <w:rsid w:val="00ED0511"/>
    <w:rsid w:val="00ED1A6F"/>
    <w:rsid w:val="00ED1AB6"/>
    <w:rsid w:val="00ED2C0E"/>
    <w:rsid w:val="00ED3FC3"/>
    <w:rsid w:val="00ED6AB1"/>
    <w:rsid w:val="00EE441E"/>
    <w:rsid w:val="00EE57C9"/>
    <w:rsid w:val="00EE672D"/>
    <w:rsid w:val="00EE7293"/>
    <w:rsid w:val="00EF1EFC"/>
    <w:rsid w:val="00EF5109"/>
    <w:rsid w:val="00F07B39"/>
    <w:rsid w:val="00F11D26"/>
    <w:rsid w:val="00F14830"/>
    <w:rsid w:val="00F161FA"/>
    <w:rsid w:val="00F2061C"/>
    <w:rsid w:val="00F209BD"/>
    <w:rsid w:val="00F21CFA"/>
    <w:rsid w:val="00F21D93"/>
    <w:rsid w:val="00F41F44"/>
    <w:rsid w:val="00F42729"/>
    <w:rsid w:val="00F4327F"/>
    <w:rsid w:val="00F56DFF"/>
    <w:rsid w:val="00F61963"/>
    <w:rsid w:val="00F63676"/>
    <w:rsid w:val="00F66FAC"/>
    <w:rsid w:val="00F67F88"/>
    <w:rsid w:val="00F71AA9"/>
    <w:rsid w:val="00F73ED4"/>
    <w:rsid w:val="00F77693"/>
    <w:rsid w:val="00F81C16"/>
    <w:rsid w:val="00F921D1"/>
    <w:rsid w:val="00F92ED8"/>
    <w:rsid w:val="00F93709"/>
    <w:rsid w:val="00F95283"/>
    <w:rsid w:val="00FA158C"/>
    <w:rsid w:val="00FA15D8"/>
    <w:rsid w:val="00FA42D6"/>
    <w:rsid w:val="00FA45AE"/>
    <w:rsid w:val="00FA5EC6"/>
    <w:rsid w:val="00FA7F4C"/>
    <w:rsid w:val="00FB42A1"/>
    <w:rsid w:val="00FC001F"/>
    <w:rsid w:val="00FC1D45"/>
    <w:rsid w:val="00FC3043"/>
    <w:rsid w:val="00FC4070"/>
    <w:rsid w:val="00FD12A4"/>
    <w:rsid w:val="00FD4406"/>
    <w:rsid w:val="00FD6D8D"/>
    <w:rsid w:val="00FE0779"/>
    <w:rsid w:val="00FE2008"/>
    <w:rsid w:val="00FE3436"/>
    <w:rsid w:val="00FE4399"/>
    <w:rsid w:val="00FE4821"/>
    <w:rsid w:val="00FF692D"/>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D1029"/>
  <w15:docId w15:val="{F2CE3430-6026-49D1-9B7E-6561D9DCB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32B4"/>
    <w:rPr>
      <w:sz w:val="24"/>
      <w:szCs w:val="24"/>
      <w:lang w:val="sv-SE" w:eastAsia="en-US"/>
    </w:rPr>
  </w:style>
  <w:style w:type="paragraph" w:styleId="Heading1">
    <w:name w:val="heading 1"/>
    <w:basedOn w:val="Normal"/>
    <w:next w:val="Normal"/>
    <w:link w:val="Heading1Char"/>
    <w:uiPriority w:val="9"/>
    <w:qFormat/>
    <w:rsid w:val="00CD51C8"/>
    <w:pPr>
      <w:spacing w:after="240" w:line="480" w:lineRule="auto"/>
      <w:outlineLvl w:val="0"/>
    </w:pPr>
    <w:rPr>
      <w:b/>
      <w:sz w:val="32"/>
    </w:rPr>
  </w:style>
  <w:style w:type="paragraph" w:styleId="Heading2">
    <w:name w:val="heading 2"/>
    <w:basedOn w:val="thesis-bodytext"/>
    <w:next w:val="Normal"/>
    <w:qFormat/>
    <w:rsid w:val="00610A7E"/>
    <w:pPr>
      <w:outlineLvl w:val="1"/>
    </w:pPr>
    <w:rPr>
      <w:b/>
      <w:sz w:val="28"/>
    </w:rPr>
  </w:style>
  <w:style w:type="paragraph" w:styleId="Heading3">
    <w:name w:val="heading 3"/>
    <w:basedOn w:val="Heading2"/>
    <w:next w:val="Normal"/>
    <w:qFormat/>
    <w:rsid w:val="00610A7E"/>
    <w:pPr>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C0D1D"/>
    <w:pPr>
      <w:tabs>
        <w:tab w:val="center" w:pos="4320"/>
        <w:tab w:val="right" w:pos="8640"/>
      </w:tabs>
    </w:pPr>
  </w:style>
  <w:style w:type="character" w:styleId="PageNumber">
    <w:name w:val="page number"/>
    <w:basedOn w:val="DefaultParagraphFont"/>
    <w:rsid w:val="003C0D1D"/>
  </w:style>
  <w:style w:type="paragraph" w:styleId="Header">
    <w:name w:val="header"/>
    <w:basedOn w:val="Normal"/>
    <w:rsid w:val="003C0D1D"/>
    <w:pPr>
      <w:tabs>
        <w:tab w:val="center" w:pos="4320"/>
        <w:tab w:val="right" w:pos="8640"/>
      </w:tabs>
    </w:pPr>
  </w:style>
  <w:style w:type="paragraph" w:styleId="Title">
    <w:name w:val="Title"/>
    <w:basedOn w:val="Caption"/>
    <w:link w:val="TitleChar"/>
    <w:qFormat/>
    <w:rsid w:val="00697073"/>
    <w:pPr>
      <w:pageBreakBefore/>
      <w:spacing w:before="360" w:after="240" w:line="480" w:lineRule="auto"/>
      <w:jc w:val="left"/>
    </w:pPr>
    <w:rPr>
      <w:rFonts w:ascii="Book Antiqua" w:hAnsi="Book Antiqua"/>
      <w:b/>
      <w:sz w:val="32"/>
    </w:rPr>
  </w:style>
  <w:style w:type="paragraph" w:styleId="DocumentMap">
    <w:name w:val="Document Map"/>
    <w:basedOn w:val="Normal"/>
    <w:semiHidden/>
    <w:rsid w:val="0027674D"/>
    <w:pPr>
      <w:shd w:val="clear" w:color="auto" w:fill="000080"/>
    </w:pPr>
    <w:rPr>
      <w:rFonts w:ascii="Tahoma" w:hAnsi="Tahoma" w:cs="Tahoma"/>
      <w:sz w:val="20"/>
    </w:rPr>
  </w:style>
  <w:style w:type="character" w:customStyle="1" w:styleId="TitleChar">
    <w:name w:val="Title Char"/>
    <w:basedOn w:val="DefaultParagraphFont"/>
    <w:link w:val="Title"/>
    <w:rsid w:val="00697073"/>
    <w:rPr>
      <w:rFonts w:ascii="Book Antiqua" w:hAnsi="Book Antiqua"/>
      <w:b/>
      <w:sz w:val="32"/>
      <w:szCs w:val="32"/>
      <w:lang w:val="en-US" w:eastAsia="en-US"/>
    </w:rPr>
  </w:style>
  <w:style w:type="paragraph" w:styleId="FootnoteText">
    <w:name w:val="footnote text"/>
    <w:basedOn w:val="Normal"/>
    <w:semiHidden/>
    <w:rsid w:val="00612561"/>
    <w:rPr>
      <w:sz w:val="20"/>
    </w:rPr>
  </w:style>
  <w:style w:type="character" w:styleId="FootnoteReference">
    <w:name w:val="footnote reference"/>
    <w:basedOn w:val="DefaultParagraphFont"/>
    <w:semiHidden/>
    <w:rsid w:val="00612561"/>
    <w:rPr>
      <w:vertAlign w:val="superscript"/>
    </w:rPr>
  </w:style>
  <w:style w:type="paragraph" w:customStyle="1" w:styleId="style6">
    <w:name w:val="style6"/>
    <w:basedOn w:val="Normal"/>
    <w:rsid w:val="0027585C"/>
    <w:pPr>
      <w:spacing w:before="100" w:beforeAutospacing="1" w:after="100" w:afterAutospacing="1"/>
    </w:pPr>
  </w:style>
  <w:style w:type="paragraph" w:customStyle="1" w:styleId="thesis-bodytext">
    <w:name w:val="thesis-body text"/>
    <w:basedOn w:val="Normal"/>
    <w:rsid w:val="008D223B"/>
    <w:pPr>
      <w:spacing w:before="240" w:line="360" w:lineRule="auto"/>
      <w:jc w:val="both"/>
    </w:pPr>
  </w:style>
  <w:style w:type="paragraph" w:customStyle="1" w:styleId="thesischapterheading">
    <w:name w:val="thesis chapter heading"/>
    <w:basedOn w:val="Normal"/>
    <w:rsid w:val="00DB3F8E"/>
    <w:pPr>
      <w:spacing w:line="480" w:lineRule="auto"/>
      <w:jc w:val="center"/>
    </w:pPr>
    <w:rPr>
      <w:b/>
    </w:rPr>
  </w:style>
  <w:style w:type="paragraph" w:styleId="TOC1">
    <w:name w:val="toc 1"/>
    <w:basedOn w:val="Normal"/>
    <w:next w:val="Normal"/>
    <w:autoRedefine/>
    <w:uiPriority w:val="39"/>
    <w:rsid w:val="00DE7003"/>
    <w:pPr>
      <w:tabs>
        <w:tab w:val="right" w:leader="dot" w:pos="8643"/>
      </w:tabs>
      <w:spacing w:line="480" w:lineRule="auto"/>
    </w:pPr>
  </w:style>
  <w:style w:type="character" w:styleId="Hyperlink">
    <w:name w:val="Hyperlink"/>
    <w:basedOn w:val="DefaultParagraphFont"/>
    <w:uiPriority w:val="99"/>
    <w:rsid w:val="003319E8"/>
    <w:rPr>
      <w:color w:val="0000FF"/>
      <w:u w:val="single"/>
    </w:rPr>
  </w:style>
  <w:style w:type="paragraph" w:customStyle="1" w:styleId="thesis-body-centered">
    <w:name w:val="thesis-body-centered"/>
    <w:basedOn w:val="Title"/>
    <w:rsid w:val="001E34AC"/>
    <w:pPr>
      <w:tabs>
        <w:tab w:val="left" w:pos="360"/>
        <w:tab w:val="right" w:leader="dot" w:pos="8280"/>
      </w:tabs>
      <w:ind w:left="360" w:hanging="360"/>
      <w:outlineLvl w:val="0"/>
    </w:pPr>
  </w:style>
  <w:style w:type="paragraph" w:customStyle="1" w:styleId="thesis-reference">
    <w:name w:val="thesis-reference"/>
    <w:basedOn w:val="Normal"/>
    <w:rsid w:val="00A04969"/>
    <w:pPr>
      <w:spacing w:before="120" w:after="360"/>
      <w:jc w:val="both"/>
    </w:pPr>
  </w:style>
  <w:style w:type="paragraph" w:customStyle="1" w:styleId="thesis-bullets">
    <w:name w:val="thesis-bullets"/>
    <w:basedOn w:val="thesis-bodytext"/>
    <w:rsid w:val="00D11396"/>
    <w:pPr>
      <w:numPr>
        <w:numId w:val="5"/>
      </w:numPr>
      <w:spacing w:line="240" w:lineRule="auto"/>
    </w:pPr>
  </w:style>
  <w:style w:type="paragraph" w:customStyle="1" w:styleId="Heading41">
    <w:name w:val="Heading 41"/>
    <w:basedOn w:val="Heading3"/>
    <w:rsid w:val="00DB7D97"/>
    <w:rPr>
      <w:b w:val="0"/>
      <w:i/>
      <w:u w:val="single"/>
    </w:rPr>
  </w:style>
  <w:style w:type="paragraph" w:customStyle="1" w:styleId="thesis-eqn">
    <w:name w:val="thesis-eqn"/>
    <w:basedOn w:val="thesis-bodytext"/>
    <w:rsid w:val="00775207"/>
    <w:pPr>
      <w:tabs>
        <w:tab w:val="center" w:pos="4320"/>
        <w:tab w:val="right" w:pos="8280"/>
      </w:tabs>
    </w:pPr>
  </w:style>
  <w:style w:type="paragraph" w:styleId="Caption">
    <w:name w:val="caption"/>
    <w:basedOn w:val="Normal"/>
    <w:next w:val="Normal"/>
    <w:link w:val="CaptionChar"/>
    <w:qFormat/>
    <w:rsid w:val="00697073"/>
    <w:pPr>
      <w:spacing w:before="240" w:after="120"/>
      <w:jc w:val="center"/>
    </w:pPr>
    <w:rPr>
      <w:szCs w:val="32"/>
    </w:rPr>
  </w:style>
  <w:style w:type="table" w:styleId="TableGrid">
    <w:name w:val="Table Grid"/>
    <w:basedOn w:val="TableNormal"/>
    <w:uiPriority w:val="39"/>
    <w:rsid w:val="007752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tablecaption">
    <w:name w:val="thesis-table caption"/>
    <w:basedOn w:val="Caption"/>
    <w:link w:val="thesis-tablecaptionChar"/>
    <w:rsid w:val="00A166E4"/>
    <w:pPr>
      <w:keepNext/>
      <w:ind w:left="1440" w:hanging="1440"/>
    </w:pPr>
    <w:rPr>
      <w:b/>
      <w:szCs w:val="22"/>
    </w:rPr>
  </w:style>
  <w:style w:type="paragraph" w:customStyle="1" w:styleId="thesis-figurecaption">
    <w:name w:val="thesis-figure caption"/>
    <w:basedOn w:val="Caption"/>
    <w:rsid w:val="003647AD"/>
    <w:pPr>
      <w:ind w:left="990" w:hanging="990"/>
    </w:pPr>
    <w:rPr>
      <w:b/>
      <w:szCs w:val="24"/>
    </w:rPr>
  </w:style>
  <w:style w:type="paragraph" w:styleId="TOC2">
    <w:name w:val="toc 2"/>
    <w:basedOn w:val="Normal"/>
    <w:next w:val="Normal"/>
    <w:autoRedefine/>
    <w:uiPriority w:val="39"/>
    <w:rsid w:val="00ED1AB6"/>
    <w:pPr>
      <w:tabs>
        <w:tab w:val="right" w:leader="dot" w:pos="8643"/>
      </w:tabs>
      <w:spacing w:line="480" w:lineRule="auto"/>
      <w:ind w:left="240"/>
    </w:pPr>
  </w:style>
  <w:style w:type="paragraph" w:styleId="TOC3">
    <w:name w:val="toc 3"/>
    <w:basedOn w:val="Normal"/>
    <w:next w:val="Normal"/>
    <w:autoRedefine/>
    <w:uiPriority w:val="39"/>
    <w:rsid w:val="00111E3A"/>
    <w:pPr>
      <w:spacing w:line="480" w:lineRule="auto"/>
      <w:ind w:left="480"/>
    </w:pPr>
  </w:style>
  <w:style w:type="paragraph" w:styleId="TableofFigures">
    <w:name w:val="table of figures"/>
    <w:basedOn w:val="Normal"/>
    <w:next w:val="Normal"/>
    <w:uiPriority w:val="99"/>
    <w:rsid w:val="006536BE"/>
    <w:pPr>
      <w:spacing w:line="480" w:lineRule="auto"/>
      <w:jc w:val="both"/>
    </w:pPr>
  </w:style>
  <w:style w:type="table" w:styleId="TableSimple1">
    <w:name w:val="Table Simple 1"/>
    <w:basedOn w:val="TableNormal"/>
    <w:rsid w:val="0037098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styleId="BookTitle">
    <w:name w:val="Book Title"/>
    <w:basedOn w:val="DefaultParagraphFont"/>
    <w:uiPriority w:val="33"/>
    <w:qFormat/>
    <w:rsid w:val="00355A1C"/>
    <w:rPr>
      <w:b/>
      <w:bCs/>
      <w:smallCaps/>
      <w:spacing w:val="5"/>
    </w:rPr>
  </w:style>
  <w:style w:type="paragraph" w:customStyle="1" w:styleId="Table">
    <w:name w:val="Table"/>
    <w:basedOn w:val="thesis-tablecaption"/>
    <w:link w:val="TableChar"/>
    <w:qFormat/>
    <w:rsid w:val="008275F7"/>
    <w:pPr>
      <w:spacing w:after="0"/>
      <w:ind w:left="1077" w:hanging="1077"/>
    </w:pPr>
  </w:style>
  <w:style w:type="character" w:customStyle="1" w:styleId="CaptionChar">
    <w:name w:val="Caption Char"/>
    <w:basedOn w:val="DefaultParagraphFont"/>
    <w:link w:val="Caption"/>
    <w:rsid w:val="00697073"/>
    <w:rPr>
      <w:sz w:val="24"/>
      <w:szCs w:val="32"/>
      <w:lang w:val="en-US" w:eastAsia="en-US"/>
    </w:rPr>
  </w:style>
  <w:style w:type="character" w:customStyle="1" w:styleId="thesis-tablecaptionChar">
    <w:name w:val="thesis-table caption Char"/>
    <w:basedOn w:val="CaptionChar"/>
    <w:link w:val="thesis-tablecaption"/>
    <w:rsid w:val="006D238B"/>
    <w:rPr>
      <w:sz w:val="24"/>
      <w:szCs w:val="22"/>
      <w:lang w:val="en-US" w:eastAsia="en-US"/>
    </w:rPr>
  </w:style>
  <w:style w:type="character" w:customStyle="1" w:styleId="TableChar">
    <w:name w:val="Table Char"/>
    <w:basedOn w:val="thesis-tablecaptionChar"/>
    <w:link w:val="Table"/>
    <w:rsid w:val="008275F7"/>
    <w:rPr>
      <w:sz w:val="24"/>
      <w:szCs w:val="22"/>
      <w:lang w:val="en-US" w:eastAsia="en-US"/>
    </w:rPr>
  </w:style>
  <w:style w:type="paragraph" w:styleId="TOC8">
    <w:name w:val="toc 8"/>
    <w:basedOn w:val="Normal"/>
    <w:next w:val="Normal"/>
    <w:autoRedefine/>
    <w:rsid w:val="008275F7"/>
    <w:pPr>
      <w:spacing w:after="100"/>
      <w:ind w:left="1680"/>
    </w:pPr>
  </w:style>
  <w:style w:type="paragraph" w:styleId="BalloonText">
    <w:name w:val="Balloon Text"/>
    <w:basedOn w:val="Normal"/>
    <w:link w:val="BalloonTextChar"/>
    <w:semiHidden/>
    <w:unhideWhenUsed/>
    <w:rsid w:val="008128BF"/>
    <w:rPr>
      <w:rFonts w:ascii="Tahoma" w:hAnsi="Tahoma" w:cs="Tahoma"/>
      <w:sz w:val="16"/>
      <w:szCs w:val="16"/>
    </w:rPr>
  </w:style>
  <w:style w:type="character" w:customStyle="1" w:styleId="BalloonTextChar">
    <w:name w:val="Balloon Text Char"/>
    <w:basedOn w:val="DefaultParagraphFont"/>
    <w:link w:val="BalloonText"/>
    <w:semiHidden/>
    <w:rsid w:val="008128BF"/>
    <w:rPr>
      <w:rFonts w:ascii="Tahoma" w:hAnsi="Tahoma" w:cs="Tahoma"/>
      <w:sz w:val="16"/>
      <w:szCs w:val="16"/>
      <w:lang w:val="en-US" w:eastAsia="en-US"/>
    </w:rPr>
  </w:style>
  <w:style w:type="paragraph" w:styleId="ListParagraph">
    <w:name w:val="List Paragraph"/>
    <w:basedOn w:val="Normal"/>
    <w:uiPriority w:val="34"/>
    <w:qFormat/>
    <w:rsid w:val="00324939"/>
    <w:pPr>
      <w:ind w:left="720"/>
      <w:contextualSpacing/>
    </w:pPr>
  </w:style>
  <w:style w:type="character" w:customStyle="1" w:styleId="Heading1Char">
    <w:name w:val="Heading 1 Char"/>
    <w:basedOn w:val="DefaultParagraphFont"/>
    <w:link w:val="Heading1"/>
    <w:uiPriority w:val="9"/>
    <w:rsid w:val="004471D2"/>
    <w:rPr>
      <w:b/>
      <w:sz w:val="32"/>
      <w:lang w:val="en-US" w:eastAsia="en-US"/>
    </w:rPr>
  </w:style>
  <w:style w:type="paragraph" w:styleId="Bibliography">
    <w:name w:val="Bibliography"/>
    <w:basedOn w:val="Normal"/>
    <w:next w:val="Normal"/>
    <w:uiPriority w:val="37"/>
    <w:unhideWhenUsed/>
    <w:rsid w:val="004471D2"/>
  </w:style>
  <w:style w:type="paragraph" w:styleId="NormalWeb">
    <w:name w:val="Normal (Web)"/>
    <w:basedOn w:val="Normal"/>
    <w:uiPriority w:val="99"/>
    <w:unhideWhenUsed/>
    <w:rsid w:val="007546C6"/>
    <w:pPr>
      <w:spacing w:before="100" w:beforeAutospacing="1" w:after="100" w:afterAutospacing="1"/>
    </w:pPr>
  </w:style>
  <w:style w:type="character" w:styleId="PlaceholderText">
    <w:name w:val="Placeholder Text"/>
    <w:basedOn w:val="DefaultParagraphFont"/>
    <w:uiPriority w:val="99"/>
    <w:semiHidden/>
    <w:rsid w:val="00F71AA9"/>
    <w:rPr>
      <w:color w:val="808080"/>
    </w:rPr>
  </w:style>
  <w:style w:type="character" w:styleId="IntenseReference">
    <w:name w:val="Intense Reference"/>
    <w:basedOn w:val="DefaultParagraphFont"/>
    <w:uiPriority w:val="32"/>
    <w:qFormat/>
    <w:rsid w:val="007C7F02"/>
    <w:rPr>
      <w:b/>
      <w:bCs/>
      <w:smallCaps/>
      <w:color w:val="C0504D" w:themeColor="accent2"/>
      <w:spacing w:val="5"/>
      <w:u w:val="single"/>
    </w:rPr>
  </w:style>
  <w:style w:type="character" w:styleId="Emphasis">
    <w:name w:val="Emphasis"/>
    <w:basedOn w:val="DefaultParagraphFont"/>
    <w:uiPriority w:val="20"/>
    <w:qFormat/>
    <w:rsid w:val="002A0D18"/>
    <w:rPr>
      <w:i/>
      <w:iCs/>
    </w:rPr>
  </w:style>
  <w:style w:type="character" w:styleId="SubtleEmphasis">
    <w:name w:val="Subtle Emphasis"/>
    <w:basedOn w:val="DefaultParagraphFont"/>
    <w:uiPriority w:val="19"/>
    <w:qFormat/>
    <w:rsid w:val="002079C0"/>
    <w:rPr>
      <w:i/>
      <w:iCs/>
      <w:color w:val="808080" w:themeColor="text1" w:themeTint="7F"/>
    </w:rPr>
  </w:style>
  <w:style w:type="character" w:customStyle="1" w:styleId="FooterChar">
    <w:name w:val="Footer Char"/>
    <w:basedOn w:val="DefaultParagraphFont"/>
    <w:link w:val="Footer"/>
    <w:uiPriority w:val="99"/>
    <w:rsid w:val="00FC001F"/>
    <w:rPr>
      <w:sz w:val="24"/>
      <w:szCs w:val="24"/>
      <w:lang w:val="sv-S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5150">
      <w:bodyDiv w:val="1"/>
      <w:marLeft w:val="0"/>
      <w:marRight w:val="0"/>
      <w:marTop w:val="0"/>
      <w:marBottom w:val="0"/>
      <w:divBdr>
        <w:top w:val="none" w:sz="0" w:space="0" w:color="auto"/>
        <w:left w:val="none" w:sz="0" w:space="0" w:color="auto"/>
        <w:bottom w:val="none" w:sz="0" w:space="0" w:color="auto"/>
        <w:right w:val="none" w:sz="0" w:space="0" w:color="auto"/>
      </w:divBdr>
    </w:div>
    <w:div w:id="36634878">
      <w:bodyDiv w:val="1"/>
      <w:marLeft w:val="0"/>
      <w:marRight w:val="0"/>
      <w:marTop w:val="0"/>
      <w:marBottom w:val="0"/>
      <w:divBdr>
        <w:top w:val="none" w:sz="0" w:space="0" w:color="auto"/>
        <w:left w:val="none" w:sz="0" w:space="0" w:color="auto"/>
        <w:bottom w:val="none" w:sz="0" w:space="0" w:color="auto"/>
        <w:right w:val="none" w:sz="0" w:space="0" w:color="auto"/>
      </w:divBdr>
      <w:divsChild>
        <w:div w:id="673608705">
          <w:marLeft w:val="0"/>
          <w:marRight w:val="0"/>
          <w:marTop w:val="0"/>
          <w:marBottom w:val="0"/>
          <w:divBdr>
            <w:top w:val="none" w:sz="0" w:space="0" w:color="auto"/>
            <w:left w:val="none" w:sz="0" w:space="0" w:color="auto"/>
            <w:bottom w:val="none" w:sz="0" w:space="0" w:color="auto"/>
            <w:right w:val="none" w:sz="0" w:space="0" w:color="auto"/>
          </w:divBdr>
          <w:divsChild>
            <w:div w:id="1213007847">
              <w:marLeft w:val="0"/>
              <w:marRight w:val="0"/>
              <w:marTop w:val="0"/>
              <w:marBottom w:val="0"/>
              <w:divBdr>
                <w:top w:val="none" w:sz="0" w:space="0" w:color="auto"/>
                <w:left w:val="none" w:sz="0" w:space="0" w:color="auto"/>
                <w:bottom w:val="none" w:sz="0" w:space="0" w:color="auto"/>
                <w:right w:val="none" w:sz="0" w:space="0" w:color="auto"/>
              </w:divBdr>
              <w:divsChild>
                <w:div w:id="150905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45632">
      <w:bodyDiv w:val="1"/>
      <w:marLeft w:val="0"/>
      <w:marRight w:val="0"/>
      <w:marTop w:val="0"/>
      <w:marBottom w:val="0"/>
      <w:divBdr>
        <w:top w:val="none" w:sz="0" w:space="0" w:color="auto"/>
        <w:left w:val="none" w:sz="0" w:space="0" w:color="auto"/>
        <w:bottom w:val="none" w:sz="0" w:space="0" w:color="auto"/>
        <w:right w:val="none" w:sz="0" w:space="0" w:color="auto"/>
      </w:divBdr>
    </w:div>
    <w:div w:id="164826099">
      <w:bodyDiv w:val="1"/>
      <w:marLeft w:val="0"/>
      <w:marRight w:val="0"/>
      <w:marTop w:val="0"/>
      <w:marBottom w:val="0"/>
      <w:divBdr>
        <w:top w:val="none" w:sz="0" w:space="0" w:color="auto"/>
        <w:left w:val="none" w:sz="0" w:space="0" w:color="auto"/>
        <w:bottom w:val="none" w:sz="0" w:space="0" w:color="auto"/>
        <w:right w:val="none" w:sz="0" w:space="0" w:color="auto"/>
      </w:divBdr>
      <w:divsChild>
        <w:div w:id="840044976">
          <w:marLeft w:val="0"/>
          <w:marRight w:val="0"/>
          <w:marTop w:val="0"/>
          <w:marBottom w:val="0"/>
          <w:divBdr>
            <w:top w:val="none" w:sz="0" w:space="0" w:color="auto"/>
            <w:left w:val="none" w:sz="0" w:space="0" w:color="auto"/>
            <w:bottom w:val="none" w:sz="0" w:space="0" w:color="auto"/>
            <w:right w:val="none" w:sz="0" w:space="0" w:color="auto"/>
          </w:divBdr>
        </w:div>
      </w:divsChild>
    </w:div>
    <w:div w:id="232357002">
      <w:bodyDiv w:val="1"/>
      <w:marLeft w:val="0"/>
      <w:marRight w:val="0"/>
      <w:marTop w:val="0"/>
      <w:marBottom w:val="0"/>
      <w:divBdr>
        <w:top w:val="none" w:sz="0" w:space="0" w:color="auto"/>
        <w:left w:val="none" w:sz="0" w:space="0" w:color="auto"/>
        <w:bottom w:val="none" w:sz="0" w:space="0" w:color="auto"/>
        <w:right w:val="none" w:sz="0" w:space="0" w:color="auto"/>
      </w:divBdr>
    </w:div>
    <w:div w:id="284315590">
      <w:bodyDiv w:val="1"/>
      <w:marLeft w:val="0"/>
      <w:marRight w:val="0"/>
      <w:marTop w:val="0"/>
      <w:marBottom w:val="0"/>
      <w:divBdr>
        <w:top w:val="none" w:sz="0" w:space="0" w:color="auto"/>
        <w:left w:val="none" w:sz="0" w:space="0" w:color="auto"/>
        <w:bottom w:val="none" w:sz="0" w:space="0" w:color="auto"/>
        <w:right w:val="none" w:sz="0" w:space="0" w:color="auto"/>
      </w:divBdr>
      <w:divsChild>
        <w:div w:id="1066610245">
          <w:marLeft w:val="0"/>
          <w:marRight w:val="0"/>
          <w:marTop w:val="0"/>
          <w:marBottom w:val="0"/>
          <w:divBdr>
            <w:top w:val="none" w:sz="0" w:space="0" w:color="auto"/>
            <w:left w:val="none" w:sz="0" w:space="0" w:color="auto"/>
            <w:bottom w:val="none" w:sz="0" w:space="0" w:color="auto"/>
            <w:right w:val="none" w:sz="0" w:space="0" w:color="auto"/>
          </w:divBdr>
          <w:divsChild>
            <w:div w:id="1806190825">
              <w:marLeft w:val="0"/>
              <w:marRight w:val="0"/>
              <w:marTop w:val="0"/>
              <w:marBottom w:val="0"/>
              <w:divBdr>
                <w:top w:val="none" w:sz="0" w:space="0" w:color="auto"/>
                <w:left w:val="none" w:sz="0" w:space="0" w:color="auto"/>
                <w:bottom w:val="none" w:sz="0" w:space="0" w:color="auto"/>
                <w:right w:val="none" w:sz="0" w:space="0" w:color="auto"/>
              </w:divBdr>
              <w:divsChild>
                <w:div w:id="19174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70710">
      <w:bodyDiv w:val="1"/>
      <w:marLeft w:val="0"/>
      <w:marRight w:val="0"/>
      <w:marTop w:val="0"/>
      <w:marBottom w:val="0"/>
      <w:divBdr>
        <w:top w:val="none" w:sz="0" w:space="0" w:color="auto"/>
        <w:left w:val="none" w:sz="0" w:space="0" w:color="auto"/>
        <w:bottom w:val="none" w:sz="0" w:space="0" w:color="auto"/>
        <w:right w:val="none" w:sz="0" w:space="0" w:color="auto"/>
      </w:divBdr>
    </w:div>
    <w:div w:id="357894893">
      <w:bodyDiv w:val="1"/>
      <w:marLeft w:val="0"/>
      <w:marRight w:val="0"/>
      <w:marTop w:val="0"/>
      <w:marBottom w:val="0"/>
      <w:divBdr>
        <w:top w:val="none" w:sz="0" w:space="0" w:color="auto"/>
        <w:left w:val="none" w:sz="0" w:space="0" w:color="auto"/>
        <w:bottom w:val="none" w:sz="0" w:space="0" w:color="auto"/>
        <w:right w:val="none" w:sz="0" w:space="0" w:color="auto"/>
      </w:divBdr>
    </w:div>
    <w:div w:id="398525775">
      <w:bodyDiv w:val="1"/>
      <w:marLeft w:val="0"/>
      <w:marRight w:val="0"/>
      <w:marTop w:val="0"/>
      <w:marBottom w:val="0"/>
      <w:divBdr>
        <w:top w:val="none" w:sz="0" w:space="0" w:color="auto"/>
        <w:left w:val="none" w:sz="0" w:space="0" w:color="auto"/>
        <w:bottom w:val="none" w:sz="0" w:space="0" w:color="auto"/>
        <w:right w:val="none" w:sz="0" w:space="0" w:color="auto"/>
      </w:divBdr>
    </w:div>
    <w:div w:id="423917732">
      <w:bodyDiv w:val="1"/>
      <w:marLeft w:val="0"/>
      <w:marRight w:val="0"/>
      <w:marTop w:val="0"/>
      <w:marBottom w:val="0"/>
      <w:divBdr>
        <w:top w:val="none" w:sz="0" w:space="0" w:color="auto"/>
        <w:left w:val="none" w:sz="0" w:space="0" w:color="auto"/>
        <w:bottom w:val="none" w:sz="0" w:space="0" w:color="auto"/>
        <w:right w:val="none" w:sz="0" w:space="0" w:color="auto"/>
      </w:divBdr>
    </w:div>
    <w:div w:id="427699436">
      <w:bodyDiv w:val="1"/>
      <w:marLeft w:val="0"/>
      <w:marRight w:val="0"/>
      <w:marTop w:val="0"/>
      <w:marBottom w:val="0"/>
      <w:divBdr>
        <w:top w:val="none" w:sz="0" w:space="0" w:color="auto"/>
        <w:left w:val="none" w:sz="0" w:space="0" w:color="auto"/>
        <w:bottom w:val="none" w:sz="0" w:space="0" w:color="auto"/>
        <w:right w:val="none" w:sz="0" w:space="0" w:color="auto"/>
      </w:divBdr>
    </w:div>
    <w:div w:id="440492248">
      <w:bodyDiv w:val="1"/>
      <w:marLeft w:val="0"/>
      <w:marRight w:val="0"/>
      <w:marTop w:val="0"/>
      <w:marBottom w:val="0"/>
      <w:divBdr>
        <w:top w:val="none" w:sz="0" w:space="0" w:color="auto"/>
        <w:left w:val="none" w:sz="0" w:space="0" w:color="auto"/>
        <w:bottom w:val="none" w:sz="0" w:space="0" w:color="auto"/>
        <w:right w:val="none" w:sz="0" w:space="0" w:color="auto"/>
      </w:divBdr>
    </w:div>
    <w:div w:id="470026423">
      <w:bodyDiv w:val="1"/>
      <w:marLeft w:val="0"/>
      <w:marRight w:val="0"/>
      <w:marTop w:val="0"/>
      <w:marBottom w:val="0"/>
      <w:divBdr>
        <w:top w:val="none" w:sz="0" w:space="0" w:color="auto"/>
        <w:left w:val="none" w:sz="0" w:space="0" w:color="auto"/>
        <w:bottom w:val="none" w:sz="0" w:space="0" w:color="auto"/>
        <w:right w:val="none" w:sz="0" w:space="0" w:color="auto"/>
      </w:divBdr>
      <w:divsChild>
        <w:div w:id="2037074801">
          <w:marLeft w:val="0"/>
          <w:marRight w:val="0"/>
          <w:marTop w:val="0"/>
          <w:marBottom w:val="0"/>
          <w:divBdr>
            <w:top w:val="none" w:sz="0" w:space="0" w:color="auto"/>
            <w:left w:val="none" w:sz="0" w:space="0" w:color="auto"/>
            <w:bottom w:val="none" w:sz="0" w:space="0" w:color="auto"/>
            <w:right w:val="none" w:sz="0" w:space="0" w:color="auto"/>
          </w:divBdr>
        </w:div>
        <w:div w:id="1197238720">
          <w:marLeft w:val="0"/>
          <w:marRight w:val="0"/>
          <w:marTop w:val="0"/>
          <w:marBottom w:val="0"/>
          <w:divBdr>
            <w:top w:val="none" w:sz="0" w:space="0" w:color="auto"/>
            <w:left w:val="none" w:sz="0" w:space="0" w:color="auto"/>
            <w:bottom w:val="none" w:sz="0" w:space="0" w:color="auto"/>
            <w:right w:val="none" w:sz="0" w:space="0" w:color="auto"/>
          </w:divBdr>
        </w:div>
        <w:div w:id="602344730">
          <w:marLeft w:val="0"/>
          <w:marRight w:val="0"/>
          <w:marTop w:val="0"/>
          <w:marBottom w:val="0"/>
          <w:divBdr>
            <w:top w:val="none" w:sz="0" w:space="0" w:color="auto"/>
            <w:left w:val="none" w:sz="0" w:space="0" w:color="auto"/>
            <w:bottom w:val="none" w:sz="0" w:space="0" w:color="auto"/>
            <w:right w:val="none" w:sz="0" w:space="0" w:color="auto"/>
          </w:divBdr>
        </w:div>
        <w:div w:id="663624189">
          <w:marLeft w:val="0"/>
          <w:marRight w:val="0"/>
          <w:marTop w:val="0"/>
          <w:marBottom w:val="0"/>
          <w:divBdr>
            <w:top w:val="none" w:sz="0" w:space="0" w:color="auto"/>
            <w:left w:val="none" w:sz="0" w:space="0" w:color="auto"/>
            <w:bottom w:val="none" w:sz="0" w:space="0" w:color="auto"/>
            <w:right w:val="none" w:sz="0" w:space="0" w:color="auto"/>
          </w:divBdr>
        </w:div>
      </w:divsChild>
    </w:div>
    <w:div w:id="558519732">
      <w:bodyDiv w:val="1"/>
      <w:marLeft w:val="0"/>
      <w:marRight w:val="0"/>
      <w:marTop w:val="0"/>
      <w:marBottom w:val="0"/>
      <w:divBdr>
        <w:top w:val="none" w:sz="0" w:space="0" w:color="auto"/>
        <w:left w:val="none" w:sz="0" w:space="0" w:color="auto"/>
        <w:bottom w:val="none" w:sz="0" w:space="0" w:color="auto"/>
        <w:right w:val="none" w:sz="0" w:space="0" w:color="auto"/>
      </w:divBdr>
    </w:div>
    <w:div w:id="576399372">
      <w:bodyDiv w:val="1"/>
      <w:marLeft w:val="0"/>
      <w:marRight w:val="0"/>
      <w:marTop w:val="0"/>
      <w:marBottom w:val="0"/>
      <w:divBdr>
        <w:top w:val="none" w:sz="0" w:space="0" w:color="auto"/>
        <w:left w:val="none" w:sz="0" w:space="0" w:color="auto"/>
        <w:bottom w:val="none" w:sz="0" w:space="0" w:color="auto"/>
        <w:right w:val="none" w:sz="0" w:space="0" w:color="auto"/>
      </w:divBdr>
    </w:div>
    <w:div w:id="620036968">
      <w:bodyDiv w:val="1"/>
      <w:marLeft w:val="0"/>
      <w:marRight w:val="0"/>
      <w:marTop w:val="0"/>
      <w:marBottom w:val="0"/>
      <w:divBdr>
        <w:top w:val="none" w:sz="0" w:space="0" w:color="auto"/>
        <w:left w:val="none" w:sz="0" w:space="0" w:color="auto"/>
        <w:bottom w:val="none" w:sz="0" w:space="0" w:color="auto"/>
        <w:right w:val="none" w:sz="0" w:space="0" w:color="auto"/>
      </w:divBdr>
      <w:divsChild>
        <w:div w:id="747112813">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sChild>
                <w:div w:id="1914122788">
                  <w:marLeft w:val="0"/>
                  <w:marRight w:val="0"/>
                  <w:marTop w:val="0"/>
                  <w:marBottom w:val="0"/>
                  <w:divBdr>
                    <w:top w:val="none" w:sz="0" w:space="0" w:color="auto"/>
                    <w:left w:val="none" w:sz="0" w:space="0" w:color="auto"/>
                    <w:bottom w:val="none" w:sz="0" w:space="0" w:color="auto"/>
                    <w:right w:val="none" w:sz="0" w:space="0" w:color="auto"/>
                  </w:divBdr>
                </w:div>
                <w:div w:id="488406243">
                  <w:marLeft w:val="0"/>
                  <w:marRight w:val="0"/>
                  <w:marTop w:val="0"/>
                  <w:marBottom w:val="0"/>
                  <w:divBdr>
                    <w:top w:val="none" w:sz="0" w:space="0" w:color="auto"/>
                    <w:left w:val="none" w:sz="0" w:space="0" w:color="auto"/>
                    <w:bottom w:val="none" w:sz="0" w:space="0" w:color="auto"/>
                    <w:right w:val="none" w:sz="0" w:space="0" w:color="auto"/>
                  </w:divBdr>
                </w:div>
                <w:div w:id="1126241511">
                  <w:marLeft w:val="0"/>
                  <w:marRight w:val="0"/>
                  <w:marTop w:val="0"/>
                  <w:marBottom w:val="0"/>
                  <w:divBdr>
                    <w:top w:val="none" w:sz="0" w:space="0" w:color="auto"/>
                    <w:left w:val="none" w:sz="0" w:space="0" w:color="auto"/>
                    <w:bottom w:val="none" w:sz="0" w:space="0" w:color="auto"/>
                    <w:right w:val="none" w:sz="0" w:space="0" w:color="auto"/>
                  </w:divBdr>
                </w:div>
                <w:div w:id="1789661689">
                  <w:marLeft w:val="0"/>
                  <w:marRight w:val="0"/>
                  <w:marTop w:val="0"/>
                  <w:marBottom w:val="0"/>
                  <w:divBdr>
                    <w:top w:val="none" w:sz="0" w:space="0" w:color="auto"/>
                    <w:left w:val="none" w:sz="0" w:space="0" w:color="auto"/>
                    <w:bottom w:val="none" w:sz="0" w:space="0" w:color="auto"/>
                    <w:right w:val="none" w:sz="0" w:space="0" w:color="auto"/>
                  </w:divBdr>
                </w:div>
                <w:div w:id="385841128">
                  <w:marLeft w:val="0"/>
                  <w:marRight w:val="0"/>
                  <w:marTop w:val="0"/>
                  <w:marBottom w:val="0"/>
                  <w:divBdr>
                    <w:top w:val="none" w:sz="0" w:space="0" w:color="auto"/>
                    <w:left w:val="none" w:sz="0" w:space="0" w:color="auto"/>
                    <w:bottom w:val="none" w:sz="0" w:space="0" w:color="auto"/>
                    <w:right w:val="none" w:sz="0" w:space="0" w:color="auto"/>
                  </w:divBdr>
                </w:div>
                <w:div w:id="691805759">
                  <w:marLeft w:val="0"/>
                  <w:marRight w:val="0"/>
                  <w:marTop w:val="0"/>
                  <w:marBottom w:val="0"/>
                  <w:divBdr>
                    <w:top w:val="none" w:sz="0" w:space="0" w:color="auto"/>
                    <w:left w:val="none" w:sz="0" w:space="0" w:color="auto"/>
                    <w:bottom w:val="none" w:sz="0" w:space="0" w:color="auto"/>
                    <w:right w:val="none" w:sz="0" w:space="0" w:color="auto"/>
                  </w:divBdr>
                </w:div>
                <w:div w:id="18202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728318">
      <w:bodyDiv w:val="1"/>
      <w:marLeft w:val="0"/>
      <w:marRight w:val="0"/>
      <w:marTop w:val="0"/>
      <w:marBottom w:val="0"/>
      <w:divBdr>
        <w:top w:val="none" w:sz="0" w:space="0" w:color="auto"/>
        <w:left w:val="none" w:sz="0" w:space="0" w:color="auto"/>
        <w:bottom w:val="none" w:sz="0" w:space="0" w:color="auto"/>
        <w:right w:val="none" w:sz="0" w:space="0" w:color="auto"/>
      </w:divBdr>
      <w:divsChild>
        <w:div w:id="1933852507">
          <w:marLeft w:val="0"/>
          <w:marRight w:val="0"/>
          <w:marTop w:val="0"/>
          <w:marBottom w:val="0"/>
          <w:divBdr>
            <w:top w:val="none" w:sz="0" w:space="0" w:color="auto"/>
            <w:left w:val="none" w:sz="0" w:space="0" w:color="auto"/>
            <w:bottom w:val="none" w:sz="0" w:space="0" w:color="auto"/>
            <w:right w:val="none" w:sz="0" w:space="0" w:color="auto"/>
          </w:divBdr>
          <w:divsChild>
            <w:div w:id="908540191">
              <w:marLeft w:val="0"/>
              <w:marRight w:val="0"/>
              <w:marTop w:val="0"/>
              <w:marBottom w:val="0"/>
              <w:divBdr>
                <w:top w:val="none" w:sz="0" w:space="0" w:color="auto"/>
                <w:left w:val="none" w:sz="0" w:space="0" w:color="auto"/>
                <w:bottom w:val="none" w:sz="0" w:space="0" w:color="auto"/>
                <w:right w:val="none" w:sz="0" w:space="0" w:color="auto"/>
              </w:divBdr>
              <w:divsChild>
                <w:div w:id="9937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68152">
      <w:bodyDiv w:val="1"/>
      <w:marLeft w:val="0"/>
      <w:marRight w:val="0"/>
      <w:marTop w:val="0"/>
      <w:marBottom w:val="0"/>
      <w:divBdr>
        <w:top w:val="none" w:sz="0" w:space="0" w:color="auto"/>
        <w:left w:val="none" w:sz="0" w:space="0" w:color="auto"/>
        <w:bottom w:val="none" w:sz="0" w:space="0" w:color="auto"/>
        <w:right w:val="none" w:sz="0" w:space="0" w:color="auto"/>
      </w:divBdr>
      <w:divsChild>
        <w:div w:id="1250236192">
          <w:marLeft w:val="0"/>
          <w:marRight w:val="0"/>
          <w:marTop w:val="0"/>
          <w:marBottom w:val="0"/>
          <w:divBdr>
            <w:top w:val="none" w:sz="0" w:space="0" w:color="auto"/>
            <w:left w:val="none" w:sz="0" w:space="0" w:color="auto"/>
            <w:bottom w:val="none" w:sz="0" w:space="0" w:color="auto"/>
            <w:right w:val="none" w:sz="0" w:space="0" w:color="auto"/>
          </w:divBdr>
        </w:div>
      </w:divsChild>
    </w:div>
    <w:div w:id="827862393">
      <w:bodyDiv w:val="1"/>
      <w:marLeft w:val="0"/>
      <w:marRight w:val="0"/>
      <w:marTop w:val="0"/>
      <w:marBottom w:val="0"/>
      <w:divBdr>
        <w:top w:val="none" w:sz="0" w:space="0" w:color="auto"/>
        <w:left w:val="none" w:sz="0" w:space="0" w:color="auto"/>
        <w:bottom w:val="none" w:sz="0" w:space="0" w:color="auto"/>
        <w:right w:val="none" w:sz="0" w:space="0" w:color="auto"/>
      </w:divBdr>
    </w:div>
    <w:div w:id="839857043">
      <w:bodyDiv w:val="1"/>
      <w:marLeft w:val="0"/>
      <w:marRight w:val="0"/>
      <w:marTop w:val="0"/>
      <w:marBottom w:val="0"/>
      <w:divBdr>
        <w:top w:val="none" w:sz="0" w:space="0" w:color="auto"/>
        <w:left w:val="none" w:sz="0" w:space="0" w:color="auto"/>
        <w:bottom w:val="none" w:sz="0" w:space="0" w:color="auto"/>
        <w:right w:val="none" w:sz="0" w:space="0" w:color="auto"/>
      </w:divBdr>
    </w:div>
    <w:div w:id="876041139">
      <w:bodyDiv w:val="1"/>
      <w:marLeft w:val="0"/>
      <w:marRight w:val="0"/>
      <w:marTop w:val="0"/>
      <w:marBottom w:val="0"/>
      <w:divBdr>
        <w:top w:val="none" w:sz="0" w:space="0" w:color="auto"/>
        <w:left w:val="none" w:sz="0" w:space="0" w:color="auto"/>
        <w:bottom w:val="none" w:sz="0" w:space="0" w:color="auto"/>
        <w:right w:val="none" w:sz="0" w:space="0" w:color="auto"/>
      </w:divBdr>
    </w:div>
    <w:div w:id="924263958">
      <w:bodyDiv w:val="1"/>
      <w:marLeft w:val="0"/>
      <w:marRight w:val="0"/>
      <w:marTop w:val="0"/>
      <w:marBottom w:val="0"/>
      <w:divBdr>
        <w:top w:val="none" w:sz="0" w:space="0" w:color="auto"/>
        <w:left w:val="none" w:sz="0" w:space="0" w:color="auto"/>
        <w:bottom w:val="none" w:sz="0" w:space="0" w:color="auto"/>
        <w:right w:val="none" w:sz="0" w:space="0" w:color="auto"/>
      </w:divBdr>
    </w:div>
    <w:div w:id="958487420">
      <w:bodyDiv w:val="1"/>
      <w:marLeft w:val="0"/>
      <w:marRight w:val="0"/>
      <w:marTop w:val="0"/>
      <w:marBottom w:val="0"/>
      <w:divBdr>
        <w:top w:val="none" w:sz="0" w:space="0" w:color="auto"/>
        <w:left w:val="none" w:sz="0" w:space="0" w:color="auto"/>
        <w:bottom w:val="none" w:sz="0" w:space="0" w:color="auto"/>
        <w:right w:val="none" w:sz="0" w:space="0" w:color="auto"/>
      </w:divBdr>
      <w:divsChild>
        <w:div w:id="543757421">
          <w:marLeft w:val="0"/>
          <w:marRight w:val="0"/>
          <w:marTop w:val="0"/>
          <w:marBottom w:val="0"/>
          <w:divBdr>
            <w:top w:val="none" w:sz="0" w:space="0" w:color="auto"/>
            <w:left w:val="none" w:sz="0" w:space="0" w:color="auto"/>
            <w:bottom w:val="none" w:sz="0" w:space="0" w:color="auto"/>
            <w:right w:val="none" w:sz="0" w:space="0" w:color="auto"/>
          </w:divBdr>
          <w:divsChild>
            <w:div w:id="2117015835">
              <w:marLeft w:val="0"/>
              <w:marRight w:val="0"/>
              <w:marTop w:val="0"/>
              <w:marBottom w:val="0"/>
              <w:divBdr>
                <w:top w:val="none" w:sz="0" w:space="0" w:color="auto"/>
                <w:left w:val="none" w:sz="0" w:space="0" w:color="auto"/>
                <w:bottom w:val="none" w:sz="0" w:space="0" w:color="auto"/>
                <w:right w:val="none" w:sz="0" w:space="0" w:color="auto"/>
              </w:divBdr>
              <w:divsChild>
                <w:div w:id="26241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21286">
      <w:bodyDiv w:val="1"/>
      <w:marLeft w:val="0"/>
      <w:marRight w:val="0"/>
      <w:marTop w:val="0"/>
      <w:marBottom w:val="0"/>
      <w:divBdr>
        <w:top w:val="none" w:sz="0" w:space="0" w:color="auto"/>
        <w:left w:val="none" w:sz="0" w:space="0" w:color="auto"/>
        <w:bottom w:val="none" w:sz="0" w:space="0" w:color="auto"/>
        <w:right w:val="none" w:sz="0" w:space="0" w:color="auto"/>
      </w:divBdr>
    </w:div>
    <w:div w:id="1001808668">
      <w:bodyDiv w:val="1"/>
      <w:marLeft w:val="0"/>
      <w:marRight w:val="0"/>
      <w:marTop w:val="0"/>
      <w:marBottom w:val="0"/>
      <w:divBdr>
        <w:top w:val="none" w:sz="0" w:space="0" w:color="auto"/>
        <w:left w:val="none" w:sz="0" w:space="0" w:color="auto"/>
        <w:bottom w:val="none" w:sz="0" w:space="0" w:color="auto"/>
        <w:right w:val="none" w:sz="0" w:space="0" w:color="auto"/>
      </w:divBdr>
    </w:div>
    <w:div w:id="1079598913">
      <w:bodyDiv w:val="1"/>
      <w:marLeft w:val="0"/>
      <w:marRight w:val="0"/>
      <w:marTop w:val="0"/>
      <w:marBottom w:val="0"/>
      <w:divBdr>
        <w:top w:val="none" w:sz="0" w:space="0" w:color="auto"/>
        <w:left w:val="none" w:sz="0" w:space="0" w:color="auto"/>
        <w:bottom w:val="none" w:sz="0" w:space="0" w:color="auto"/>
        <w:right w:val="none" w:sz="0" w:space="0" w:color="auto"/>
      </w:divBdr>
    </w:div>
    <w:div w:id="1167525709">
      <w:bodyDiv w:val="1"/>
      <w:marLeft w:val="0"/>
      <w:marRight w:val="0"/>
      <w:marTop w:val="0"/>
      <w:marBottom w:val="0"/>
      <w:divBdr>
        <w:top w:val="none" w:sz="0" w:space="0" w:color="auto"/>
        <w:left w:val="none" w:sz="0" w:space="0" w:color="auto"/>
        <w:bottom w:val="none" w:sz="0" w:space="0" w:color="auto"/>
        <w:right w:val="none" w:sz="0" w:space="0" w:color="auto"/>
      </w:divBdr>
    </w:div>
    <w:div w:id="1242985080">
      <w:bodyDiv w:val="1"/>
      <w:marLeft w:val="0"/>
      <w:marRight w:val="0"/>
      <w:marTop w:val="0"/>
      <w:marBottom w:val="0"/>
      <w:divBdr>
        <w:top w:val="none" w:sz="0" w:space="0" w:color="auto"/>
        <w:left w:val="none" w:sz="0" w:space="0" w:color="auto"/>
        <w:bottom w:val="none" w:sz="0" w:space="0" w:color="auto"/>
        <w:right w:val="none" w:sz="0" w:space="0" w:color="auto"/>
      </w:divBdr>
      <w:divsChild>
        <w:div w:id="1157260133">
          <w:marLeft w:val="0"/>
          <w:marRight w:val="0"/>
          <w:marTop w:val="0"/>
          <w:marBottom w:val="0"/>
          <w:divBdr>
            <w:top w:val="none" w:sz="0" w:space="0" w:color="auto"/>
            <w:left w:val="none" w:sz="0" w:space="0" w:color="auto"/>
            <w:bottom w:val="none" w:sz="0" w:space="0" w:color="auto"/>
            <w:right w:val="none" w:sz="0" w:space="0" w:color="auto"/>
          </w:divBdr>
        </w:div>
      </w:divsChild>
    </w:div>
    <w:div w:id="1361396698">
      <w:bodyDiv w:val="1"/>
      <w:marLeft w:val="0"/>
      <w:marRight w:val="0"/>
      <w:marTop w:val="0"/>
      <w:marBottom w:val="0"/>
      <w:divBdr>
        <w:top w:val="none" w:sz="0" w:space="0" w:color="auto"/>
        <w:left w:val="none" w:sz="0" w:space="0" w:color="auto"/>
        <w:bottom w:val="none" w:sz="0" w:space="0" w:color="auto"/>
        <w:right w:val="none" w:sz="0" w:space="0" w:color="auto"/>
      </w:divBdr>
    </w:div>
    <w:div w:id="1447577708">
      <w:bodyDiv w:val="1"/>
      <w:marLeft w:val="0"/>
      <w:marRight w:val="0"/>
      <w:marTop w:val="0"/>
      <w:marBottom w:val="0"/>
      <w:divBdr>
        <w:top w:val="none" w:sz="0" w:space="0" w:color="auto"/>
        <w:left w:val="none" w:sz="0" w:space="0" w:color="auto"/>
        <w:bottom w:val="none" w:sz="0" w:space="0" w:color="auto"/>
        <w:right w:val="none" w:sz="0" w:space="0" w:color="auto"/>
      </w:divBdr>
      <w:divsChild>
        <w:div w:id="662585834">
          <w:marLeft w:val="0"/>
          <w:marRight w:val="0"/>
          <w:marTop w:val="0"/>
          <w:marBottom w:val="0"/>
          <w:divBdr>
            <w:top w:val="none" w:sz="0" w:space="0" w:color="auto"/>
            <w:left w:val="none" w:sz="0" w:space="0" w:color="auto"/>
            <w:bottom w:val="none" w:sz="0" w:space="0" w:color="auto"/>
            <w:right w:val="none" w:sz="0" w:space="0" w:color="auto"/>
          </w:divBdr>
        </w:div>
      </w:divsChild>
    </w:div>
    <w:div w:id="1456369714">
      <w:bodyDiv w:val="1"/>
      <w:marLeft w:val="0"/>
      <w:marRight w:val="0"/>
      <w:marTop w:val="0"/>
      <w:marBottom w:val="0"/>
      <w:divBdr>
        <w:top w:val="none" w:sz="0" w:space="0" w:color="auto"/>
        <w:left w:val="none" w:sz="0" w:space="0" w:color="auto"/>
        <w:bottom w:val="none" w:sz="0" w:space="0" w:color="auto"/>
        <w:right w:val="none" w:sz="0" w:space="0" w:color="auto"/>
      </w:divBdr>
    </w:div>
    <w:div w:id="1512716888">
      <w:bodyDiv w:val="1"/>
      <w:marLeft w:val="0"/>
      <w:marRight w:val="0"/>
      <w:marTop w:val="0"/>
      <w:marBottom w:val="0"/>
      <w:divBdr>
        <w:top w:val="none" w:sz="0" w:space="0" w:color="auto"/>
        <w:left w:val="none" w:sz="0" w:space="0" w:color="auto"/>
        <w:bottom w:val="none" w:sz="0" w:space="0" w:color="auto"/>
        <w:right w:val="none" w:sz="0" w:space="0" w:color="auto"/>
      </w:divBdr>
    </w:div>
    <w:div w:id="1565334486">
      <w:bodyDiv w:val="1"/>
      <w:marLeft w:val="0"/>
      <w:marRight w:val="0"/>
      <w:marTop w:val="0"/>
      <w:marBottom w:val="0"/>
      <w:divBdr>
        <w:top w:val="none" w:sz="0" w:space="0" w:color="auto"/>
        <w:left w:val="none" w:sz="0" w:space="0" w:color="auto"/>
        <w:bottom w:val="none" w:sz="0" w:space="0" w:color="auto"/>
        <w:right w:val="none" w:sz="0" w:space="0" w:color="auto"/>
      </w:divBdr>
    </w:div>
    <w:div w:id="1652516908">
      <w:bodyDiv w:val="1"/>
      <w:marLeft w:val="0"/>
      <w:marRight w:val="0"/>
      <w:marTop w:val="0"/>
      <w:marBottom w:val="0"/>
      <w:divBdr>
        <w:top w:val="none" w:sz="0" w:space="0" w:color="auto"/>
        <w:left w:val="none" w:sz="0" w:space="0" w:color="auto"/>
        <w:bottom w:val="none" w:sz="0" w:space="0" w:color="auto"/>
        <w:right w:val="none" w:sz="0" w:space="0" w:color="auto"/>
      </w:divBdr>
    </w:div>
    <w:div w:id="1699618170">
      <w:bodyDiv w:val="1"/>
      <w:marLeft w:val="0"/>
      <w:marRight w:val="0"/>
      <w:marTop w:val="0"/>
      <w:marBottom w:val="0"/>
      <w:divBdr>
        <w:top w:val="none" w:sz="0" w:space="0" w:color="auto"/>
        <w:left w:val="none" w:sz="0" w:space="0" w:color="auto"/>
        <w:bottom w:val="none" w:sz="0" w:space="0" w:color="auto"/>
        <w:right w:val="none" w:sz="0" w:space="0" w:color="auto"/>
      </w:divBdr>
    </w:div>
    <w:div w:id="1717197458">
      <w:bodyDiv w:val="1"/>
      <w:marLeft w:val="0"/>
      <w:marRight w:val="0"/>
      <w:marTop w:val="0"/>
      <w:marBottom w:val="0"/>
      <w:divBdr>
        <w:top w:val="none" w:sz="0" w:space="0" w:color="auto"/>
        <w:left w:val="none" w:sz="0" w:space="0" w:color="auto"/>
        <w:bottom w:val="none" w:sz="0" w:space="0" w:color="auto"/>
        <w:right w:val="none" w:sz="0" w:space="0" w:color="auto"/>
      </w:divBdr>
      <w:divsChild>
        <w:div w:id="1105153659">
          <w:marLeft w:val="0"/>
          <w:marRight w:val="0"/>
          <w:marTop w:val="0"/>
          <w:marBottom w:val="0"/>
          <w:divBdr>
            <w:top w:val="none" w:sz="0" w:space="0" w:color="auto"/>
            <w:left w:val="none" w:sz="0" w:space="0" w:color="auto"/>
            <w:bottom w:val="none" w:sz="0" w:space="0" w:color="auto"/>
            <w:right w:val="none" w:sz="0" w:space="0" w:color="auto"/>
          </w:divBdr>
          <w:divsChild>
            <w:div w:id="1517042477">
              <w:marLeft w:val="0"/>
              <w:marRight w:val="0"/>
              <w:marTop w:val="0"/>
              <w:marBottom w:val="0"/>
              <w:divBdr>
                <w:top w:val="none" w:sz="0" w:space="0" w:color="auto"/>
                <w:left w:val="none" w:sz="0" w:space="0" w:color="auto"/>
                <w:bottom w:val="none" w:sz="0" w:space="0" w:color="auto"/>
                <w:right w:val="none" w:sz="0" w:space="0" w:color="auto"/>
              </w:divBdr>
              <w:divsChild>
                <w:div w:id="14694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66096">
      <w:bodyDiv w:val="1"/>
      <w:marLeft w:val="0"/>
      <w:marRight w:val="0"/>
      <w:marTop w:val="0"/>
      <w:marBottom w:val="0"/>
      <w:divBdr>
        <w:top w:val="none" w:sz="0" w:space="0" w:color="auto"/>
        <w:left w:val="none" w:sz="0" w:space="0" w:color="auto"/>
        <w:bottom w:val="none" w:sz="0" w:space="0" w:color="auto"/>
        <w:right w:val="none" w:sz="0" w:space="0" w:color="auto"/>
      </w:divBdr>
    </w:div>
    <w:div w:id="1912931521">
      <w:bodyDiv w:val="1"/>
      <w:marLeft w:val="0"/>
      <w:marRight w:val="0"/>
      <w:marTop w:val="0"/>
      <w:marBottom w:val="0"/>
      <w:divBdr>
        <w:top w:val="none" w:sz="0" w:space="0" w:color="auto"/>
        <w:left w:val="none" w:sz="0" w:space="0" w:color="auto"/>
        <w:bottom w:val="none" w:sz="0" w:space="0" w:color="auto"/>
        <w:right w:val="none" w:sz="0" w:space="0" w:color="auto"/>
      </w:divBdr>
    </w:div>
    <w:div w:id="2019187870">
      <w:bodyDiv w:val="1"/>
      <w:marLeft w:val="0"/>
      <w:marRight w:val="0"/>
      <w:marTop w:val="0"/>
      <w:marBottom w:val="0"/>
      <w:divBdr>
        <w:top w:val="none" w:sz="0" w:space="0" w:color="auto"/>
        <w:left w:val="none" w:sz="0" w:space="0" w:color="auto"/>
        <w:bottom w:val="none" w:sz="0" w:space="0" w:color="auto"/>
        <w:right w:val="none" w:sz="0" w:space="0" w:color="auto"/>
      </w:divBdr>
      <w:divsChild>
        <w:div w:id="763189914">
          <w:marLeft w:val="0"/>
          <w:marRight w:val="0"/>
          <w:marTop w:val="0"/>
          <w:marBottom w:val="0"/>
          <w:divBdr>
            <w:top w:val="none" w:sz="0" w:space="0" w:color="auto"/>
            <w:left w:val="none" w:sz="0" w:space="0" w:color="auto"/>
            <w:bottom w:val="none" w:sz="0" w:space="0" w:color="auto"/>
            <w:right w:val="none" w:sz="0" w:space="0" w:color="auto"/>
          </w:divBdr>
        </w:div>
      </w:divsChild>
    </w:div>
    <w:div w:id="2104688842">
      <w:bodyDiv w:val="1"/>
      <w:marLeft w:val="0"/>
      <w:marRight w:val="0"/>
      <w:marTop w:val="0"/>
      <w:marBottom w:val="0"/>
      <w:divBdr>
        <w:top w:val="none" w:sz="0" w:space="0" w:color="auto"/>
        <w:left w:val="none" w:sz="0" w:space="0" w:color="auto"/>
        <w:bottom w:val="none" w:sz="0" w:space="0" w:color="auto"/>
        <w:right w:val="none" w:sz="0" w:space="0" w:color="auto"/>
      </w:divBdr>
    </w:div>
    <w:div w:id="2115586769">
      <w:bodyDiv w:val="1"/>
      <w:marLeft w:val="0"/>
      <w:marRight w:val="0"/>
      <w:marTop w:val="0"/>
      <w:marBottom w:val="0"/>
      <w:divBdr>
        <w:top w:val="none" w:sz="0" w:space="0" w:color="auto"/>
        <w:left w:val="none" w:sz="0" w:space="0" w:color="auto"/>
        <w:bottom w:val="none" w:sz="0" w:space="0" w:color="auto"/>
        <w:right w:val="none" w:sz="0" w:space="0" w:color="auto"/>
      </w:divBdr>
      <w:divsChild>
        <w:div w:id="1828397221">
          <w:marLeft w:val="0"/>
          <w:marRight w:val="0"/>
          <w:marTop w:val="0"/>
          <w:marBottom w:val="0"/>
          <w:divBdr>
            <w:top w:val="none" w:sz="0" w:space="0" w:color="auto"/>
            <w:left w:val="none" w:sz="0" w:space="0" w:color="auto"/>
            <w:bottom w:val="none" w:sz="0" w:space="0" w:color="auto"/>
            <w:right w:val="none" w:sz="0" w:space="0" w:color="auto"/>
          </w:divBdr>
          <w:divsChild>
            <w:div w:id="854343654">
              <w:marLeft w:val="0"/>
              <w:marRight w:val="0"/>
              <w:marTop w:val="0"/>
              <w:marBottom w:val="0"/>
              <w:divBdr>
                <w:top w:val="none" w:sz="0" w:space="0" w:color="auto"/>
                <w:left w:val="none" w:sz="0" w:space="0" w:color="auto"/>
                <w:bottom w:val="none" w:sz="0" w:space="0" w:color="auto"/>
                <w:right w:val="none" w:sz="0" w:space="0" w:color="auto"/>
              </w:divBdr>
              <w:divsChild>
                <w:div w:id="3406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09457">
      <w:bodyDiv w:val="1"/>
      <w:marLeft w:val="0"/>
      <w:marRight w:val="0"/>
      <w:marTop w:val="0"/>
      <w:marBottom w:val="0"/>
      <w:divBdr>
        <w:top w:val="none" w:sz="0" w:space="0" w:color="auto"/>
        <w:left w:val="none" w:sz="0" w:space="0" w:color="auto"/>
        <w:bottom w:val="none" w:sz="0" w:space="0" w:color="auto"/>
        <w:right w:val="none" w:sz="0" w:space="0" w:color="auto"/>
      </w:divBdr>
    </w:div>
    <w:div w:id="2134251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192.168.1.9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Kalenge\LOCALS~1\Temp\MS%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Int18</b:Tag>
    <b:SourceType>InternetSite</b:SourceType>
    <b:Guid>{39CAB0B7-28DF-4140-995E-6962C6CC533B}</b:Guid>
    <b:Title>Introduction to Solar Radiation</b:Title>
    <b:InternetSiteTitle>Newport Corporation</b:InternetSiteTitle>
    <b:URL>http://www.newport.com/Introduction-to-Solar-Radiation/411919/1033/content.aspx</b:URL>
    <b:ProductionCompany/>
    <b:Year/>
    <b:Month/>
    <b:Day/>
    <b:YearAccessed>2018</b:YearAccessed>
    <b:MonthAccessed>12</b:MonthAccessed>
    <b:DayAccessed>18</b:DayAccessed>
    <b:ShortTitle/>
    <b:Version/>
    <b:StandardNumber/>
    <b:Comments/>
    <b:RefOrder>1</b:RefOrder>
  </b:Source>
</b:Sources>
</file>

<file path=customXml/itemProps1.xml><?xml version="1.0" encoding="utf-8"?>
<ds:datastoreItem xmlns:ds="http://schemas.openxmlformats.org/officeDocument/2006/customXml" ds:itemID="{9B8AAF39-3B2E-428B-AE65-8D50D1FF1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thesis template</Template>
  <TotalTime>37</TotalTime>
  <Pages>59</Pages>
  <Words>8340</Words>
  <Characters>47538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FULL TITLE HERE IN ALL CAPS IN A FORMAT</vt:lpstr>
    </vt:vector>
  </TitlesOfParts>
  <Company>Oklahoma State University</Company>
  <LinksUpToDate>false</LinksUpToDate>
  <CharactersWithSpaces>55767</CharactersWithSpaces>
  <SharedDoc>false</SharedDoc>
  <HLinks>
    <vt:vector size="162" baseType="variant">
      <vt:variant>
        <vt:i4>3473520</vt:i4>
      </vt:variant>
      <vt:variant>
        <vt:i4>192</vt:i4>
      </vt:variant>
      <vt:variant>
        <vt:i4>0</vt:i4>
      </vt:variant>
      <vt:variant>
        <vt:i4>5</vt:i4>
      </vt:variant>
      <vt:variant>
        <vt:lpwstr>http://www.clarkson.edu/library/research/cite.html</vt:lpwstr>
      </vt:variant>
      <vt:variant>
        <vt:lpwstr/>
      </vt:variant>
      <vt:variant>
        <vt:i4>1048636</vt:i4>
      </vt:variant>
      <vt:variant>
        <vt:i4>158</vt:i4>
      </vt:variant>
      <vt:variant>
        <vt:i4>0</vt:i4>
      </vt:variant>
      <vt:variant>
        <vt:i4>5</vt:i4>
      </vt:variant>
      <vt:variant>
        <vt:lpwstr/>
      </vt:variant>
      <vt:variant>
        <vt:lpwstr>_Toc208807680</vt:lpwstr>
      </vt:variant>
      <vt:variant>
        <vt:i4>2031676</vt:i4>
      </vt:variant>
      <vt:variant>
        <vt:i4>152</vt:i4>
      </vt:variant>
      <vt:variant>
        <vt:i4>0</vt:i4>
      </vt:variant>
      <vt:variant>
        <vt:i4>5</vt:i4>
      </vt:variant>
      <vt:variant>
        <vt:lpwstr/>
      </vt:variant>
      <vt:variant>
        <vt:lpwstr>_Toc208807679</vt:lpwstr>
      </vt:variant>
      <vt:variant>
        <vt:i4>1572927</vt:i4>
      </vt:variant>
      <vt:variant>
        <vt:i4>143</vt:i4>
      </vt:variant>
      <vt:variant>
        <vt:i4>0</vt:i4>
      </vt:variant>
      <vt:variant>
        <vt:i4>5</vt:i4>
      </vt:variant>
      <vt:variant>
        <vt:lpwstr/>
      </vt:variant>
      <vt:variant>
        <vt:lpwstr>_Toc208807508</vt:lpwstr>
      </vt:variant>
      <vt:variant>
        <vt:i4>1572927</vt:i4>
      </vt:variant>
      <vt:variant>
        <vt:i4>137</vt:i4>
      </vt:variant>
      <vt:variant>
        <vt:i4>0</vt:i4>
      </vt:variant>
      <vt:variant>
        <vt:i4>5</vt:i4>
      </vt:variant>
      <vt:variant>
        <vt:lpwstr/>
      </vt:variant>
      <vt:variant>
        <vt:lpwstr>_Toc208807507</vt:lpwstr>
      </vt:variant>
      <vt:variant>
        <vt:i4>1638450</vt:i4>
      </vt:variant>
      <vt:variant>
        <vt:i4>128</vt:i4>
      </vt:variant>
      <vt:variant>
        <vt:i4>0</vt:i4>
      </vt:variant>
      <vt:variant>
        <vt:i4>5</vt:i4>
      </vt:variant>
      <vt:variant>
        <vt:lpwstr/>
      </vt:variant>
      <vt:variant>
        <vt:lpwstr>_Toc208803857</vt:lpwstr>
      </vt:variant>
      <vt:variant>
        <vt:i4>1638450</vt:i4>
      </vt:variant>
      <vt:variant>
        <vt:i4>122</vt:i4>
      </vt:variant>
      <vt:variant>
        <vt:i4>0</vt:i4>
      </vt:variant>
      <vt:variant>
        <vt:i4>5</vt:i4>
      </vt:variant>
      <vt:variant>
        <vt:lpwstr/>
      </vt:variant>
      <vt:variant>
        <vt:lpwstr>_Toc208803856</vt:lpwstr>
      </vt:variant>
      <vt:variant>
        <vt:i4>1638450</vt:i4>
      </vt:variant>
      <vt:variant>
        <vt:i4>116</vt:i4>
      </vt:variant>
      <vt:variant>
        <vt:i4>0</vt:i4>
      </vt:variant>
      <vt:variant>
        <vt:i4>5</vt:i4>
      </vt:variant>
      <vt:variant>
        <vt:lpwstr/>
      </vt:variant>
      <vt:variant>
        <vt:lpwstr>_Toc208803855</vt:lpwstr>
      </vt:variant>
      <vt:variant>
        <vt:i4>1638450</vt:i4>
      </vt:variant>
      <vt:variant>
        <vt:i4>110</vt:i4>
      </vt:variant>
      <vt:variant>
        <vt:i4>0</vt:i4>
      </vt:variant>
      <vt:variant>
        <vt:i4>5</vt:i4>
      </vt:variant>
      <vt:variant>
        <vt:lpwstr/>
      </vt:variant>
      <vt:variant>
        <vt:lpwstr>_Toc208803854</vt:lpwstr>
      </vt:variant>
      <vt:variant>
        <vt:i4>1638450</vt:i4>
      </vt:variant>
      <vt:variant>
        <vt:i4>104</vt:i4>
      </vt:variant>
      <vt:variant>
        <vt:i4>0</vt:i4>
      </vt:variant>
      <vt:variant>
        <vt:i4>5</vt:i4>
      </vt:variant>
      <vt:variant>
        <vt:lpwstr/>
      </vt:variant>
      <vt:variant>
        <vt:lpwstr>_Toc208803853</vt:lpwstr>
      </vt:variant>
      <vt:variant>
        <vt:i4>1638450</vt:i4>
      </vt:variant>
      <vt:variant>
        <vt:i4>98</vt:i4>
      </vt:variant>
      <vt:variant>
        <vt:i4>0</vt:i4>
      </vt:variant>
      <vt:variant>
        <vt:i4>5</vt:i4>
      </vt:variant>
      <vt:variant>
        <vt:lpwstr/>
      </vt:variant>
      <vt:variant>
        <vt:lpwstr>_Toc208803852</vt:lpwstr>
      </vt:variant>
      <vt:variant>
        <vt:i4>1638450</vt:i4>
      </vt:variant>
      <vt:variant>
        <vt:i4>92</vt:i4>
      </vt:variant>
      <vt:variant>
        <vt:i4>0</vt:i4>
      </vt:variant>
      <vt:variant>
        <vt:i4>5</vt:i4>
      </vt:variant>
      <vt:variant>
        <vt:lpwstr/>
      </vt:variant>
      <vt:variant>
        <vt:lpwstr>_Toc208803851</vt:lpwstr>
      </vt:variant>
      <vt:variant>
        <vt:i4>1638450</vt:i4>
      </vt:variant>
      <vt:variant>
        <vt:i4>86</vt:i4>
      </vt:variant>
      <vt:variant>
        <vt:i4>0</vt:i4>
      </vt:variant>
      <vt:variant>
        <vt:i4>5</vt:i4>
      </vt:variant>
      <vt:variant>
        <vt:lpwstr/>
      </vt:variant>
      <vt:variant>
        <vt:lpwstr>_Toc208803850</vt:lpwstr>
      </vt:variant>
      <vt:variant>
        <vt:i4>1572914</vt:i4>
      </vt:variant>
      <vt:variant>
        <vt:i4>80</vt:i4>
      </vt:variant>
      <vt:variant>
        <vt:i4>0</vt:i4>
      </vt:variant>
      <vt:variant>
        <vt:i4>5</vt:i4>
      </vt:variant>
      <vt:variant>
        <vt:lpwstr/>
      </vt:variant>
      <vt:variant>
        <vt:lpwstr>_Toc208803849</vt:lpwstr>
      </vt:variant>
      <vt:variant>
        <vt:i4>1572914</vt:i4>
      </vt:variant>
      <vt:variant>
        <vt:i4>74</vt:i4>
      </vt:variant>
      <vt:variant>
        <vt:i4>0</vt:i4>
      </vt:variant>
      <vt:variant>
        <vt:i4>5</vt:i4>
      </vt:variant>
      <vt:variant>
        <vt:lpwstr/>
      </vt:variant>
      <vt:variant>
        <vt:lpwstr>_Toc208803848</vt:lpwstr>
      </vt:variant>
      <vt:variant>
        <vt:i4>1572914</vt:i4>
      </vt:variant>
      <vt:variant>
        <vt:i4>68</vt:i4>
      </vt:variant>
      <vt:variant>
        <vt:i4>0</vt:i4>
      </vt:variant>
      <vt:variant>
        <vt:i4>5</vt:i4>
      </vt:variant>
      <vt:variant>
        <vt:lpwstr/>
      </vt:variant>
      <vt:variant>
        <vt:lpwstr>_Toc208803847</vt:lpwstr>
      </vt:variant>
      <vt:variant>
        <vt:i4>1572914</vt:i4>
      </vt:variant>
      <vt:variant>
        <vt:i4>62</vt:i4>
      </vt:variant>
      <vt:variant>
        <vt:i4>0</vt:i4>
      </vt:variant>
      <vt:variant>
        <vt:i4>5</vt:i4>
      </vt:variant>
      <vt:variant>
        <vt:lpwstr/>
      </vt:variant>
      <vt:variant>
        <vt:lpwstr>_Toc208803846</vt:lpwstr>
      </vt:variant>
      <vt:variant>
        <vt:i4>1572914</vt:i4>
      </vt:variant>
      <vt:variant>
        <vt:i4>56</vt:i4>
      </vt:variant>
      <vt:variant>
        <vt:i4>0</vt:i4>
      </vt:variant>
      <vt:variant>
        <vt:i4>5</vt:i4>
      </vt:variant>
      <vt:variant>
        <vt:lpwstr/>
      </vt:variant>
      <vt:variant>
        <vt:lpwstr>_Toc208803845</vt:lpwstr>
      </vt:variant>
      <vt:variant>
        <vt:i4>1572914</vt:i4>
      </vt:variant>
      <vt:variant>
        <vt:i4>50</vt:i4>
      </vt:variant>
      <vt:variant>
        <vt:i4>0</vt:i4>
      </vt:variant>
      <vt:variant>
        <vt:i4>5</vt:i4>
      </vt:variant>
      <vt:variant>
        <vt:lpwstr/>
      </vt:variant>
      <vt:variant>
        <vt:lpwstr>_Toc208803844</vt:lpwstr>
      </vt:variant>
      <vt:variant>
        <vt:i4>1572914</vt:i4>
      </vt:variant>
      <vt:variant>
        <vt:i4>44</vt:i4>
      </vt:variant>
      <vt:variant>
        <vt:i4>0</vt:i4>
      </vt:variant>
      <vt:variant>
        <vt:i4>5</vt:i4>
      </vt:variant>
      <vt:variant>
        <vt:lpwstr/>
      </vt:variant>
      <vt:variant>
        <vt:lpwstr>_Toc208803843</vt:lpwstr>
      </vt:variant>
      <vt:variant>
        <vt:i4>1572914</vt:i4>
      </vt:variant>
      <vt:variant>
        <vt:i4>38</vt:i4>
      </vt:variant>
      <vt:variant>
        <vt:i4>0</vt:i4>
      </vt:variant>
      <vt:variant>
        <vt:i4>5</vt:i4>
      </vt:variant>
      <vt:variant>
        <vt:lpwstr/>
      </vt:variant>
      <vt:variant>
        <vt:lpwstr>_Toc208803842</vt:lpwstr>
      </vt:variant>
      <vt:variant>
        <vt:i4>1572914</vt:i4>
      </vt:variant>
      <vt:variant>
        <vt:i4>32</vt:i4>
      </vt:variant>
      <vt:variant>
        <vt:i4>0</vt:i4>
      </vt:variant>
      <vt:variant>
        <vt:i4>5</vt:i4>
      </vt:variant>
      <vt:variant>
        <vt:lpwstr/>
      </vt:variant>
      <vt:variant>
        <vt:lpwstr>_Toc208803841</vt:lpwstr>
      </vt:variant>
      <vt:variant>
        <vt:i4>1572914</vt:i4>
      </vt:variant>
      <vt:variant>
        <vt:i4>26</vt:i4>
      </vt:variant>
      <vt:variant>
        <vt:i4>0</vt:i4>
      </vt:variant>
      <vt:variant>
        <vt:i4>5</vt:i4>
      </vt:variant>
      <vt:variant>
        <vt:lpwstr/>
      </vt:variant>
      <vt:variant>
        <vt:lpwstr>_Toc208803840</vt:lpwstr>
      </vt:variant>
      <vt:variant>
        <vt:i4>2031666</vt:i4>
      </vt:variant>
      <vt:variant>
        <vt:i4>20</vt:i4>
      </vt:variant>
      <vt:variant>
        <vt:i4>0</vt:i4>
      </vt:variant>
      <vt:variant>
        <vt:i4>5</vt:i4>
      </vt:variant>
      <vt:variant>
        <vt:lpwstr/>
      </vt:variant>
      <vt:variant>
        <vt:lpwstr>_Toc208803839</vt:lpwstr>
      </vt:variant>
      <vt:variant>
        <vt:i4>2031666</vt:i4>
      </vt:variant>
      <vt:variant>
        <vt:i4>14</vt:i4>
      </vt:variant>
      <vt:variant>
        <vt:i4>0</vt:i4>
      </vt:variant>
      <vt:variant>
        <vt:i4>5</vt:i4>
      </vt:variant>
      <vt:variant>
        <vt:lpwstr/>
      </vt:variant>
      <vt:variant>
        <vt:lpwstr>_Toc208803838</vt:lpwstr>
      </vt:variant>
      <vt:variant>
        <vt:i4>2031666</vt:i4>
      </vt:variant>
      <vt:variant>
        <vt:i4>8</vt:i4>
      </vt:variant>
      <vt:variant>
        <vt:i4>0</vt:i4>
      </vt:variant>
      <vt:variant>
        <vt:i4>5</vt:i4>
      </vt:variant>
      <vt:variant>
        <vt:lpwstr/>
      </vt:variant>
      <vt:variant>
        <vt:lpwstr>_Toc208803837</vt:lpwstr>
      </vt:variant>
      <vt:variant>
        <vt:i4>2031666</vt:i4>
      </vt:variant>
      <vt:variant>
        <vt:i4>2</vt:i4>
      </vt:variant>
      <vt:variant>
        <vt:i4>0</vt:i4>
      </vt:variant>
      <vt:variant>
        <vt:i4>5</vt:i4>
      </vt:variant>
      <vt:variant>
        <vt:lpwstr/>
      </vt:variant>
      <vt:variant>
        <vt:lpwstr>_Toc208803836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 TITLE HERE IN ALL CAPS IN A FORMAT</dc:title>
  <dc:creator>Sheila</dc:creator>
  <cp:lastModifiedBy>Farabi Gulandaz</cp:lastModifiedBy>
  <cp:revision>9</cp:revision>
  <cp:lastPrinted>1900-12-31T18:00:00Z</cp:lastPrinted>
  <dcterms:created xsi:type="dcterms:W3CDTF">2022-10-16T07:32:00Z</dcterms:created>
  <dcterms:modified xsi:type="dcterms:W3CDTF">2022-10-16T08:46:00Z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http://csl.mendeley.com/styles/465483681/american-institute-of-physics</vt:lpwstr>
  </property>
  <property fmtid="{D5CDD505-2E9C-101B-9397-08002B2CF9AE}" pid="3" name="Mendeley Recent Style Name 0_1">
    <vt:lpwstr>American Institute of Physics - Sadid Muneer</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e0590f31-c2b7-3949-a66d-3bb334290ede</vt:lpwstr>
  </property>
  <property fmtid="{D5CDD505-2E9C-101B-9397-08002B2CF9AE}" pid="24" name="Mendeley Citation Style_1">
    <vt:lpwstr>http://www.zotero.org/styles/ieee</vt:lpwstr>
  </property>
</Properties>
</file>